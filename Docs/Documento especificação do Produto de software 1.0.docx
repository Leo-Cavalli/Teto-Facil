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596C" w14:textId="2BF0BDB1" w:rsidR="00107E45" w:rsidRPr="001A4ABF" w:rsidRDefault="00107E45">
      <w:pPr>
        <w:pStyle w:val="Ttulo"/>
        <w:jc w:val="right"/>
        <w:rPr>
          <w:rFonts w:cs="Arial"/>
          <w:lang w:val="pt-BR"/>
        </w:rPr>
      </w:pPr>
      <w:r w:rsidRPr="001A4ABF">
        <w:rPr>
          <w:rFonts w:cs="Arial"/>
          <w:lang w:val="pt-BR"/>
        </w:rPr>
        <w:fldChar w:fldCharType="begin"/>
      </w:r>
      <w:r w:rsidRPr="001A4ABF">
        <w:rPr>
          <w:rFonts w:cs="Arial"/>
          <w:lang w:val="pt-BR"/>
        </w:rPr>
        <w:instrText xml:space="preserve">TITLE  \* MERGEFORMAT </w:instrText>
      </w:r>
      <w:r w:rsidRPr="001A4ABF">
        <w:rPr>
          <w:rFonts w:cs="Arial"/>
          <w:lang w:val="pt-BR"/>
        </w:rPr>
        <w:fldChar w:fldCharType="separate"/>
      </w:r>
      <w:r w:rsidR="001731DB" w:rsidRPr="001A4ABF">
        <w:rPr>
          <w:rFonts w:cs="Arial"/>
          <w:lang w:val="pt-BR"/>
        </w:rPr>
        <w:t>E</w:t>
      </w:r>
      <w:r w:rsidR="009F39AD" w:rsidRPr="001A4ABF">
        <w:rPr>
          <w:rFonts w:cs="Arial"/>
          <w:lang w:val="pt-BR"/>
        </w:rPr>
        <w:t xml:space="preserve">specificação </w:t>
      </w:r>
      <w:r w:rsidR="006163D6" w:rsidRPr="001A4ABF">
        <w:rPr>
          <w:rFonts w:cs="Arial"/>
          <w:lang w:val="pt-BR"/>
        </w:rPr>
        <w:t>do Produto d</w:t>
      </w:r>
      <w:r w:rsidR="006E442F">
        <w:rPr>
          <w:rFonts w:cs="Arial"/>
          <w:lang w:val="pt-BR"/>
        </w:rPr>
        <w:t>e</w:t>
      </w:r>
      <w:r w:rsidR="006163D6" w:rsidRPr="001A4ABF">
        <w:rPr>
          <w:rFonts w:cs="Arial"/>
          <w:lang w:val="pt-BR"/>
        </w:rPr>
        <w:t xml:space="preserve"> Software</w:t>
      </w:r>
      <w:r w:rsidRPr="001A4ABF">
        <w:rPr>
          <w:rFonts w:cs="Arial"/>
          <w:lang w:val="pt-BR"/>
        </w:rPr>
        <w:fldChar w:fldCharType="end"/>
      </w:r>
    </w:p>
    <w:p w14:paraId="77E042FF" w14:textId="3F038C32" w:rsidR="00506A1F" w:rsidRPr="001A4ABF" w:rsidRDefault="00527F00" w:rsidP="00506A1F">
      <w:pPr>
        <w:pStyle w:val="Ttulo"/>
        <w:jc w:val="right"/>
        <w:rPr>
          <w:rFonts w:cs="Arial"/>
          <w:color w:val="0070C0"/>
          <w:lang w:val="pt-BR"/>
        </w:rPr>
      </w:pPr>
      <w:r>
        <w:rPr>
          <w:rFonts w:cs="Arial"/>
          <w:color w:val="0070C0"/>
          <w:lang w:val="pt-BR"/>
        </w:rPr>
        <w:t>Teto Fácil</w:t>
      </w:r>
    </w:p>
    <w:p w14:paraId="5584065C" w14:textId="006A8D40" w:rsidR="24FDF3C9" w:rsidRPr="006E442F" w:rsidRDefault="476BE385" w:rsidP="24FDF3C9">
      <w:pPr>
        <w:pStyle w:val="Ttulo"/>
        <w:jc w:val="right"/>
        <w:rPr>
          <w:lang w:val="pt-BR"/>
        </w:rPr>
      </w:pPr>
      <w:r w:rsidRPr="476BE385">
        <w:rPr>
          <w:rFonts w:cs="Arial"/>
          <w:color w:val="0070C0"/>
          <w:lang w:val="pt-BR"/>
        </w:rPr>
        <w:t>Otávio Carneiro, Rodrigo Munch, César Pacheco</w:t>
      </w:r>
    </w:p>
    <w:p w14:paraId="702511F4" w14:textId="1A6F9E1F" w:rsidR="476BE385" w:rsidRDefault="476BE385" w:rsidP="476BE385">
      <w:pPr>
        <w:jc w:val="right"/>
        <w:rPr>
          <w:rFonts w:ascii="Arial" w:eastAsia="Arial" w:hAnsi="Arial" w:cs="Arial"/>
          <w:b/>
          <w:bCs/>
          <w:color w:val="0070C0"/>
          <w:sz w:val="36"/>
          <w:szCs w:val="36"/>
          <w:lang w:val="pt-BR"/>
        </w:rPr>
      </w:pPr>
      <w:r w:rsidRPr="476BE385">
        <w:rPr>
          <w:rFonts w:ascii="Arial" w:eastAsia="Arial" w:hAnsi="Arial" w:cs="Arial"/>
          <w:b/>
          <w:bCs/>
          <w:color w:val="0070C0"/>
          <w:sz w:val="36"/>
          <w:szCs w:val="36"/>
          <w:lang w:val="pt-BR"/>
        </w:rPr>
        <w:t>Leonardo Cavalli, Eduardo Mussi</w:t>
      </w:r>
    </w:p>
    <w:p w14:paraId="146A3AEF" w14:textId="77777777" w:rsidR="00107E45" w:rsidRPr="001A4ABF" w:rsidRDefault="00107E45">
      <w:pPr>
        <w:pStyle w:val="Ttulo"/>
        <w:jc w:val="right"/>
        <w:rPr>
          <w:rFonts w:cs="Arial"/>
          <w:lang w:val="pt-BR"/>
        </w:rPr>
      </w:pPr>
    </w:p>
    <w:p w14:paraId="4A63AD3A" w14:textId="7B210EC7" w:rsidR="00107E45" w:rsidRPr="001A4ABF" w:rsidRDefault="476BE385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476BE385">
        <w:rPr>
          <w:rFonts w:cs="Arial"/>
          <w:sz w:val="28"/>
          <w:szCs w:val="28"/>
          <w:lang w:val="pt-BR"/>
        </w:rPr>
        <w:t>Versão 1.0</w:t>
      </w:r>
    </w:p>
    <w:p w14:paraId="6A5ADA0F" w14:textId="4EC6A26B" w:rsidR="00107E45" w:rsidRPr="001A4ABF" w:rsidRDefault="00107E45" w:rsidP="476BE385">
      <w:pPr>
        <w:rPr>
          <w:rFonts w:ascii="Arial" w:hAnsi="Arial" w:cs="Arial"/>
          <w:lang w:val="pt-BR"/>
        </w:rPr>
        <w:sectPr w:rsidR="00107E45" w:rsidRPr="001A4ABF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3A6C7027" w14:textId="77777777" w:rsidR="00107E45" w:rsidRPr="001A4ABF" w:rsidRDefault="00107E45">
      <w:pPr>
        <w:pStyle w:val="Ttulo"/>
        <w:rPr>
          <w:rFonts w:cs="Arial"/>
          <w:lang w:val="pt-BR"/>
        </w:rPr>
      </w:pPr>
      <w:r w:rsidRPr="001A4ABF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7E45" w:rsidRPr="001A4ABF" w14:paraId="040300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767ED" w14:textId="77777777" w:rsidR="00107E45" w:rsidRPr="001A4ABF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1A4ABF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CE2F" w14:textId="77777777" w:rsidR="00107E45" w:rsidRPr="001A4ABF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1A4ABF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4A7E1" w14:textId="77777777" w:rsidR="00107E45" w:rsidRPr="001A4ABF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1A4ABF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5588" w14:textId="77777777" w:rsidR="00107E45" w:rsidRPr="001A4ABF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1A4ABF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107E45" w:rsidRPr="001A4ABF" w14:paraId="5DA69E6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1EAC" w14:textId="0A9C1B4D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&lt;</w:t>
            </w:r>
            <w:r w:rsidR="00B32AF5">
              <w:rPr>
                <w:rFonts w:ascii="Arial" w:hAnsi="Arial" w:cs="Arial"/>
                <w:lang w:val="pt-BR"/>
              </w:rPr>
              <w:t>18</w:t>
            </w:r>
            <w:r w:rsidRPr="001A4ABF">
              <w:rPr>
                <w:rFonts w:ascii="Arial" w:hAnsi="Arial" w:cs="Arial"/>
                <w:lang w:val="pt-BR"/>
              </w:rPr>
              <w:t>/</w:t>
            </w:r>
            <w:r w:rsidR="00B32AF5">
              <w:rPr>
                <w:rFonts w:ascii="Arial" w:hAnsi="Arial" w:cs="Arial"/>
                <w:lang w:val="pt-BR"/>
              </w:rPr>
              <w:t>04</w:t>
            </w:r>
            <w:r w:rsidR="00B32AF5" w:rsidRPr="001A4ABF">
              <w:rPr>
                <w:rFonts w:ascii="Arial" w:hAnsi="Arial" w:cs="Arial"/>
                <w:lang w:val="pt-BR"/>
              </w:rPr>
              <w:t xml:space="preserve"> </w:t>
            </w:r>
            <w:r w:rsidRPr="001A4ABF">
              <w:rPr>
                <w:rFonts w:ascii="Arial" w:hAnsi="Arial" w:cs="Arial"/>
                <w:lang w:val="pt-BR"/>
              </w:rPr>
              <w:t>/</w:t>
            </w:r>
            <w:r w:rsidR="00B32AF5">
              <w:rPr>
                <w:rFonts w:ascii="Arial" w:hAnsi="Arial" w:cs="Arial"/>
                <w:lang w:val="pt-BR"/>
              </w:rPr>
              <w:t>2023</w:t>
            </w:r>
            <w:r w:rsidRPr="001A4ABF">
              <w:rPr>
                <w:rFonts w:ascii="Arial" w:hAnsi="Arial" w:cs="Arial"/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5E03" w14:textId="48D33224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&lt;</w:t>
            </w:r>
            <w:r w:rsidR="00B32AF5">
              <w:rPr>
                <w:rFonts w:ascii="Arial" w:hAnsi="Arial" w:cs="Arial"/>
                <w:lang w:val="pt-BR"/>
              </w:rPr>
              <w:t>1.0</w:t>
            </w:r>
            <w:r w:rsidRPr="001A4ABF">
              <w:rPr>
                <w:rFonts w:ascii="Arial" w:hAnsi="Arial" w:cs="Arial"/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67567" w14:textId="76A1F6BA" w:rsidR="00107E45" w:rsidRPr="001A4ABF" w:rsidRDefault="00B32AF5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Sprint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2D8DF" w14:textId="58F6CB1A" w:rsidR="00107E45" w:rsidRPr="001A4ABF" w:rsidRDefault="00B32AF5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César</w:t>
            </w:r>
          </w:p>
        </w:tc>
      </w:tr>
      <w:tr w:rsidR="00107E45" w:rsidRPr="001A4ABF" w14:paraId="6766C6C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BD5F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D66E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098A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A2DD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107E45" w:rsidRPr="001A4ABF" w14:paraId="33D759B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DAD3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8B282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07C1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71D8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107E45" w:rsidRPr="001A4ABF" w14:paraId="09E639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9631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6CD29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854B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818F" w14:textId="77777777" w:rsidR="00107E45" w:rsidRPr="001A4ABF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</w:tbl>
    <w:p w14:paraId="604026F9" w14:textId="77777777" w:rsidR="00107E45" w:rsidRPr="001A4ABF" w:rsidRDefault="00107E45">
      <w:pPr>
        <w:rPr>
          <w:rFonts w:ascii="Arial" w:hAnsi="Arial" w:cs="Arial"/>
          <w:lang w:val="pt-BR"/>
        </w:rPr>
      </w:pPr>
    </w:p>
    <w:p w14:paraId="1823F8F9" w14:textId="77777777" w:rsidR="00107E45" w:rsidRPr="001A4ABF" w:rsidRDefault="00107E45">
      <w:pPr>
        <w:pStyle w:val="Ttulo"/>
        <w:rPr>
          <w:rFonts w:cs="Arial"/>
          <w:lang w:val="pt-BR"/>
        </w:rPr>
      </w:pPr>
      <w:r w:rsidRPr="001A4ABF">
        <w:rPr>
          <w:rFonts w:cs="Arial"/>
          <w:lang w:val="pt-BR"/>
        </w:rPr>
        <w:br w:type="page"/>
      </w:r>
      <w:r w:rsidRPr="001A4ABF">
        <w:rPr>
          <w:rFonts w:cs="Arial"/>
          <w:lang w:val="pt-BR"/>
        </w:rPr>
        <w:lastRenderedPageBreak/>
        <w:t>Índice Analítico</w:t>
      </w:r>
    </w:p>
    <w:p w14:paraId="276461D1" w14:textId="1DBDD4F3" w:rsidR="00506A1F" w:rsidRPr="001A4ABF" w:rsidRDefault="00107E4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ascii="Arial" w:hAnsi="Arial" w:cs="Arial"/>
          <w:lang w:val="pt-BR"/>
        </w:rPr>
        <w:fldChar w:fldCharType="begin"/>
      </w:r>
      <w:r w:rsidRPr="001A4ABF">
        <w:rPr>
          <w:rFonts w:ascii="Arial" w:hAnsi="Arial" w:cs="Arial"/>
          <w:lang w:val="pt-BR"/>
        </w:rPr>
        <w:instrText xml:space="preserve"> TOC \o "1-3" </w:instrText>
      </w:r>
      <w:r w:rsidRPr="001A4ABF">
        <w:rPr>
          <w:rFonts w:ascii="Arial" w:hAnsi="Arial" w:cs="Arial"/>
          <w:lang w:val="pt-BR"/>
        </w:rPr>
        <w:fldChar w:fldCharType="separate"/>
      </w:r>
      <w:r w:rsidR="00506A1F" w:rsidRPr="001A4ABF">
        <w:rPr>
          <w:rFonts w:cs="Arial"/>
          <w:noProof/>
          <w:lang w:val="pt-BR"/>
        </w:rPr>
        <w:t>1.</w:t>
      </w:r>
      <w:r w:rsidR="00506A1F"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06A1F" w:rsidRPr="001A4ABF">
        <w:rPr>
          <w:rFonts w:cs="Arial"/>
          <w:noProof/>
          <w:lang w:val="pt-BR"/>
        </w:rPr>
        <w:t>INTRODUÇÃO</w:t>
      </w:r>
      <w:r w:rsidR="00506A1F" w:rsidRPr="001A4ABF">
        <w:rPr>
          <w:noProof/>
          <w:lang w:val="pt-BR"/>
        </w:rPr>
        <w:tab/>
      </w:r>
      <w:r w:rsidR="00506A1F" w:rsidRPr="001A4ABF">
        <w:rPr>
          <w:noProof/>
          <w:lang w:val="pt-BR"/>
        </w:rPr>
        <w:fldChar w:fldCharType="begin"/>
      </w:r>
      <w:r w:rsidR="00506A1F" w:rsidRPr="001A4ABF">
        <w:rPr>
          <w:noProof/>
          <w:lang w:val="pt-BR"/>
        </w:rPr>
        <w:instrText xml:space="preserve"> PAGEREF _Toc131863693 \h </w:instrText>
      </w:r>
      <w:r w:rsidR="00506A1F" w:rsidRPr="001A4ABF">
        <w:rPr>
          <w:noProof/>
          <w:lang w:val="pt-BR"/>
        </w:rPr>
      </w:r>
      <w:r w:rsidR="00506A1F" w:rsidRPr="001A4ABF">
        <w:rPr>
          <w:noProof/>
          <w:lang w:val="pt-BR"/>
        </w:rPr>
        <w:fldChar w:fldCharType="separate"/>
      </w:r>
      <w:r w:rsidR="00506A1F" w:rsidRPr="001A4ABF">
        <w:rPr>
          <w:noProof/>
          <w:lang w:val="pt-BR"/>
        </w:rPr>
        <w:t>4</w:t>
      </w:r>
      <w:r w:rsidR="00506A1F" w:rsidRPr="001A4ABF">
        <w:rPr>
          <w:noProof/>
          <w:lang w:val="pt-BR"/>
        </w:rPr>
        <w:fldChar w:fldCharType="end"/>
      </w:r>
    </w:p>
    <w:p w14:paraId="51094E8A" w14:textId="72ACB7BE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1.1.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Contexto de negócio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_Toc131863694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6D16E623" w14:textId="6DB509A6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1.2.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Justificativa do projeto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_Toc131863695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2287BD09" w14:textId="1BB8BBA6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1.3.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Benefícios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_Toc131863696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4C6BC089" w14:textId="1210901A" w:rsidR="00506A1F" w:rsidRPr="001A4ABF" w:rsidRDefault="00506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2.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REQUISITOS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_Toc131863697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5CC61F6F" w14:textId="50BB220E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2.1.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Requisitos funcionais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_Toc131863698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37B0D318" w14:textId="1651B660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2.2.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Requisitos não-funcionais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_Toc131863699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159F1D88" w14:textId="740E6085" w:rsidR="00506A1F" w:rsidRPr="001A4ABF" w:rsidRDefault="00506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MODELAGEM DO SISTEMA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_Toc131863700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143CADC5" w14:textId="794B0A09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3.1.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Caso de uso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_Toc131863701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76E31D5A" w14:textId="678F4415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3.2.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Especificação de Caso de Uso: &lt;Nome do Caso de Uso&gt;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_Toc131863702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01EA0E25" w14:textId="6B5FDAF1" w:rsidR="00506A1F" w:rsidRPr="001A4ABF" w:rsidRDefault="00506A1F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Nome do Caso de Uso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_Toc131863703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0B2D4C14" w14:textId="23631A33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Breve Descrição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_Toc131863704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63CC5C4E" w14:textId="685F5DA9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Precondições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_Toc131863705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31FE0048" w14:textId="06DE6DF2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Pós-condições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_Toc131863706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785DA08C" w14:textId="2B7D1A1E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Fluxo de Eventos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_Toc131863707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3AE50542" w14:textId="3DBC5CE0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Fluxo Básico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_Toc131863708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4</w:t>
      </w:r>
      <w:r w:rsidRPr="001A4ABF">
        <w:rPr>
          <w:noProof/>
          <w:lang w:val="pt-BR"/>
        </w:rPr>
        <w:fldChar w:fldCharType="end"/>
      </w:r>
    </w:p>
    <w:p w14:paraId="7F078C1D" w14:textId="5D4C17A6" w:rsidR="00506A1F" w:rsidRPr="001A4ABF" w:rsidRDefault="00506A1F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Fluxos Alternativos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_Toc131863709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5F973E40" w14:textId="6E459E49" w:rsidR="00506A1F" w:rsidRPr="001A4ABF" w:rsidRDefault="00506A1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&lt; Primeiro Fluxo Alternativo &gt;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_Toc131863710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483C180F" w14:textId="7162F3D3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3.3.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Modelo de Domínio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_Toc131863711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4473C620" w14:textId="26578D2C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3.4.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Classe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_Toc131863712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288488D3" w14:textId="10B852FB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3.5.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Objetos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_Toc131863713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7F81E043" w14:textId="0D5048B6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3.6.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Sequência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_Toc131863714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348573D6" w14:textId="077530E0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3.7.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Atividade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_Toc131863715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5</w:t>
      </w:r>
      <w:r w:rsidRPr="001A4ABF">
        <w:rPr>
          <w:noProof/>
          <w:lang w:val="pt-BR"/>
        </w:rPr>
        <w:fldChar w:fldCharType="end"/>
      </w:r>
    </w:p>
    <w:p w14:paraId="7EB99834" w14:textId="3D5A6346" w:rsidR="00506A1F" w:rsidRPr="001A4ABF" w:rsidRDefault="00506A1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3.8.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Diagrama de Estados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_Toc131863716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6</w:t>
      </w:r>
      <w:r w:rsidRPr="001A4ABF">
        <w:rPr>
          <w:noProof/>
          <w:lang w:val="pt-BR"/>
        </w:rPr>
        <w:fldChar w:fldCharType="end"/>
      </w:r>
    </w:p>
    <w:p w14:paraId="3110FD53" w14:textId="042B4F2D" w:rsidR="00506A1F" w:rsidRPr="001A4ABF" w:rsidRDefault="00506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4.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PROTÓTIPO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_Toc131863717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6</w:t>
      </w:r>
      <w:r w:rsidRPr="001A4ABF">
        <w:rPr>
          <w:noProof/>
          <w:lang w:val="pt-BR"/>
        </w:rPr>
        <w:fldChar w:fldCharType="end"/>
      </w:r>
    </w:p>
    <w:p w14:paraId="73D32B7F" w14:textId="5948BA1C" w:rsidR="00506A1F" w:rsidRPr="001A4ABF" w:rsidRDefault="00506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A4ABF">
        <w:rPr>
          <w:rFonts w:cs="Arial"/>
          <w:noProof/>
          <w:lang w:val="pt-BR"/>
        </w:rPr>
        <w:t>5.</w:t>
      </w:r>
      <w:r w:rsidRPr="001A4A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1A4ABF">
        <w:rPr>
          <w:rFonts w:cs="Arial"/>
          <w:noProof/>
          <w:lang w:val="pt-BR"/>
        </w:rPr>
        <w:t>DIFERENCIAL</w:t>
      </w:r>
      <w:r w:rsidRPr="001A4ABF">
        <w:rPr>
          <w:noProof/>
          <w:lang w:val="pt-BR"/>
        </w:rPr>
        <w:tab/>
      </w:r>
      <w:r w:rsidRPr="001A4ABF">
        <w:rPr>
          <w:noProof/>
          <w:lang w:val="pt-BR"/>
        </w:rPr>
        <w:fldChar w:fldCharType="begin"/>
      </w:r>
      <w:r w:rsidRPr="001A4ABF">
        <w:rPr>
          <w:noProof/>
          <w:lang w:val="pt-BR"/>
        </w:rPr>
        <w:instrText xml:space="preserve"> PAGEREF _Toc131863718 \h </w:instrText>
      </w:r>
      <w:r w:rsidRPr="001A4ABF">
        <w:rPr>
          <w:noProof/>
          <w:lang w:val="pt-BR"/>
        </w:rPr>
      </w:r>
      <w:r w:rsidRPr="001A4ABF">
        <w:rPr>
          <w:noProof/>
          <w:lang w:val="pt-BR"/>
        </w:rPr>
        <w:fldChar w:fldCharType="separate"/>
      </w:r>
      <w:r w:rsidRPr="001A4ABF">
        <w:rPr>
          <w:noProof/>
          <w:lang w:val="pt-BR"/>
        </w:rPr>
        <w:t>6</w:t>
      </w:r>
      <w:r w:rsidRPr="001A4ABF">
        <w:rPr>
          <w:noProof/>
          <w:lang w:val="pt-BR"/>
        </w:rPr>
        <w:fldChar w:fldCharType="end"/>
      </w:r>
    </w:p>
    <w:p w14:paraId="49534D81" w14:textId="073898E2" w:rsidR="00E122E4" w:rsidRPr="001A4ABF" w:rsidRDefault="00107E45">
      <w:pPr>
        <w:pStyle w:val="Ttulo"/>
        <w:rPr>
          <w:rFonts w:cs="Arial"/>
          <w:lang w:val="pt-BR"/>
        </w:rPr>
      </w:pPr>
      <w:r w:rsidRPr="001A4ABF">
        <w:rPr>
          <w:rFonts w:cs="Arial"/>
          <w:lang w:val="pt-BR"/>
        </w:rPr>
        <w:fldChar w:fldCharType="end"/>
      </w:r>
      <w:r w:rsidRPr="001A4ABF">
        <w:rPr>
          <w:rFonts w:cs="Arial"/>
          <w:lang w:val="pt-BR"/>
        </w:rPr>
        <w:br w:type="page"/>
      </w:r>
    </w:p>
    <w:p w14:paraId="401E2AE2" w14:textId="427A985D" w:rsidR="00E122E4" w:rsidRPr="001A4ABF" w:rsidRDefault="006446FC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sz w:val="24"/>
          <w:szCs w:val="24"/>
          <w:lang w:val="pt-BR"/>
        </w:rPr>
      </w:pPr>
      <w:bookmarkStart w:id="0" w:name="_Toc131863693"/>
      <w:r w:rsidRPr="001A4ABF">
        <w:rPr>
          <w:rFonts w:cs="Arial"/>
          <w:sz w:val="24"/>
          <w:szCs w:val="24"/>
          <w:lang w:val="pt-BR"/>
        </w:rPr>
        <w:lastRenderedPageBreak/>
        <w:t>INTRODUÇÃO</w:t>
      </w:r>
      <w:bookmarkEnd w:id="0"/>
    </w:p>
    <w:p w14:paraId="48A95586" w14:textId="27AA0FEA" w:rsidR="00E122E4" w:rsidRPr="001A4ABF" w:rsidRDefault="476BE385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1" w:name="_Toc131863694"/>
      <w:r w:rsidRPr="476BE385">
        <w:rPr>
          <w:rFonts w:cs="Arial"/>
          <w:lang w:val="pt-BR"/>
        </w:rPr>
        <w:t>Contexto de negócio</w:t>
      </w:r>
      <w:bookmarkEnd w:id="1"/>
    </w:p>
    <w:p w14:paraId="42F12915" w14:textId="341E692F" w:rsidR="476BE385" w:rsidRDefault="476BE385" w:rsidP="3AA6185D">
      <w:pPr>
        <w:ind w:firstLine="720"/>
        <w:rPr>
          <w:rFonts w:ascii="Arial" w:hAnsi="Arial" w:cs="Arial"/>
          <w:lang w:val="pt-BR"/>
        </w:rPr>
      </w:pPr>
      <w:r w:rsidRPr="476BE385">
        <w:rPr>
          <w:rFonts w:ascii="Arial" w:hAnsi="Arial" w:cs="Arial"/>
          <w:lang w:val="pt-BR"/>
        </w:rPr>
        <w:t>O projeto Teto-Fácil pretende a tender o mercado imobiliário brasileiro. Uma vez que este mercado se encontra em crescimento após pandemia e sempre será um mercado ativo durante toda a existência da civilização humana, tornando necessário que a evolução de negócios imobiliários acompanha a evolução tecnológica.</w:t>
      </w:r>
    </w:p>
    <w:p w14:paraId="2863F1E5" w14:textId="77777777" w:rsidR="006163D6" w:rsidRPr="001A4ABF" w:rsidRDefault="476BE385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2" w:name="_Toc131863695"/>
      <w:r w:rsidRPr="476BE385">
        <w:rPr>
          <w:rFonts w:cs="Arial"/>
          <w:lang w:val="pt-BR"/>
        </w:rPr>
        <w:t>Justificativa do projeto</w:t>
      </w:r>
      <w:bookmarkEnd w:id="2"/>
    </w:p>
    <w:p w14:paraId="11DC4889" w14:textId="30C4DAC1" w:rsidR="476BE385" w:rsidRDefault="476BE385" w:rsidP="3AA6185D">
      <w:pPr>
        <w:ind w:firstLine="720"/>
        <w:rPr>
          <w:rFonts w:ascii="Arial" w:hAnsi="Arial" w:cs="Arial"/>
          <w:lang w:val="pt-BR"/>
        </w:rPr>
      </w:pPr>
      <w:r w:rsidRPr="476BE385">
        <w:rPr>
          <w:rFonts w:ascii="Arial" w:hAnsi="Arial" w:cs="Arial"/>
          <w:lang w:val="pt-BR"/>
        </w:rPr>
        <w:t xml:space="preserve">Após pesquisas online e de campo, foi possível notar a falta de presença online de imobiliárias, muitas possuindo apenas formas de contato por e-mail ou via WhatsApp. Estes pontos encontrados levantaram a ideia da criação de plataformas online para suprir a necessidade de novos meios de contato entre aqueles que desejam encontrar um corretor ou um imóvel e as imobiliárias que visam alcançar um maior público-alvo. </w:t>
      </w:r>
    </w:p>
    <w:p w14:paraId="45D21809" w14:textId="32197BE8" w:rsidR="006163D6" w:rsidRPr="001A4ABF" w:rsidRDefault="476BE385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" w:name="_Toc131863696"/>
      <w:r w:rsidRPr="476BE385">
        <w:rPr>
          <w:rFonts w:cs="Arial"/>
          <w:lang w:val="pt-BR"/>
        </w:rPr>
        <w:t>Benefícios</w:t>
      </w:r>
      <w:bookmarkEnd w:id="3"/>
    </w:p>
    <w:p w14:paraId="5B27D519" w14:textId="01DCA933" w:rsidR="476BE385" w:rsidRDefault="3AA6185D" w:rsidP="476BE385">
      <w:pPr>
        <w:ind w:firstLine="360"/>
        <w:rPr>
          <w:rFonts w:ascii="Arial" w:hAnsi="Arial" w:cs="Arial"/>
          <w:lang w:val="pt-BR"/>
        </w:rPr>
      </w:pPr>
      <w:r w:rsidRPr="3AA6185D">
        <w:rPr>
          <w:rFonts w:ascii="Arial" w:hAnsi="Arial" w:cs="Arial"/>
          <w:lang w:val="pt-BR"/>
        </w:rPr>
        <w:t xml:space="preserve">O produto desenvolvido propõe a criação de um ambiente virtual que irá proporcionar um método simples e convencional para auxiliar clientes do mercado imobiliário a ter meios de comunicação e procura de produtos e serviços. O </w:t>
      </w:r>
      <w:r w:rsidR="008E3F54" w:rsidRPr="3AA6185D">
        <w:rPr>
          <w:rFonts w:ascii="Arial" w:hAnsi="Arial" w:cs="Arial"/>
          <w:lang w:val="pt-BR"/>
        </w:rPr>
        <w:t xml:space="preserve">projeto também </w:t>
      </w:r>
      <w:r w:rsidR="008E3F54">
        <w:rPr>
          <w:rFonts w:ascii="Arial" w:hAnsi="Arial" w:cs="Arial"/>
          <w:lang w:val="pt-BR"/>
        </w:rPr>
        <w:t xml:space="preserve">tem o </w:t>
      </w:r>
      <w:r w:rsidR="0012007D">
        <w:rPr>
          <w:rFonts w:ascii="Arial" w:hAnsi="Arial" w:cs="Arial"/>
          <w:lang w:val="pt-BR"/>
        </w:rPr>
        <w:t>de</w:t>
      </w:r>
      <w:r w:rsidR="008E3F54" w:rsidRPr="3AA6185D">
        <w:rPr>
          <w:rFonts w:ascii="Arial" w:hAnsi="Arial" w:cs="Arial"/>
          <w:lang w:val="pt-BR"/>
        </w:rPr>
        <w:t>objetivo</w:t>
      </w:r>
      <w:r w:rsidRPr="3AA6185D">
        <w:rPr>
          <w:rFonts w:ascii="Arial" w:hAnsi="Arial" w:cs="Arial"/>
          <w:lang w:val="pt-BR"/>
        </w:rPr>
        <w:t xml:space="preserve"> produzir uma melhora no gerenciamento de uma imobiliária em cima de seus produtos e clientela ao possuir ferramentas de auxílio ao usuário que focam nas necessidades de uma empresa deste ramo.</w:t>
      </w:r>
    </w:p>
    <w:p w14:paraId="77CF69BF" w14:textId="77777777" w:rsidR="00FE7E5A" w:rsidRPr="001A4ABF" w:rsidRDefault="00FE7E5A" w:rsidP="00FE7E5A">
      <w:pPr>
        <w:pStyle w:val="Ttulo"/>
        <w:jc w:val="left"/>
        <w:rPr>
          <w:rFonts w:cs="Arial"/>
          <w:sz w:val="24"/>
          <w:szCs w:val="24"/>
          <w:lang w:val="pt-BR"/>
        </w:rPr>
      </w:pPr>
    </w:p>
    <w:p w14:paraId="3853DEC8" w14:textId="7D893EDA" w:rsidR="00FE7E5A" w:rsidRPr="001A4ABF" w:rsidRDefault="006446FC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sz w:val="24"/>
          <w:szCs w:val="24"/>
          <w:lang w:val="pt-BR"/>
        </w:rPr>
      </w:pPr>
      <w:bookmarkStart w:id="4" w:name="_Toc131863697"/>
      <w:r w:rsidRPr="001A4ABF">
        <w:rPr>
          <w:rFonts w:cs="Arial"/>
          <w:sz w:val="24"/>
          <w:szCs w:val="24"/>
          <w:lang w:val="pt-BR"/>
        </w:rPr>
        <w:t>REQUISITOS</w:t>
      </w:r>
      <w:bookmarkEnd w:id="4"/>
      <w:r w:rsidRPr="001A4ABF">
        <w:rPr>
          <w:rFonts w:cs="Arial"/>
          <w:sz w:val="24"/>
          <w:szCs w:val="24"/>
          <w:lang w:val="pt-BR"/>
        </w:rPr>
        <w:t xml:space="preserve"> </w:t>
      </w:r>
    </w:p>
    <w:p w14:paraId="42FFC7B0" w14:textId="3739326C" w:rsidR="00FE7E5A" w:rsidRPr="001A4ABF" w:rsidRDefault="00FE7E5A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5" w:name="_Toc131863698"/>
      <w:r w:rsidRPr="001A4ABF">
        <w:rPr>
          <w:rFonts w:cs="Arial"/>
          <w:lang w:val="pt-BR"/>
        </w:rPr>
        <w:t>Requisitos funcionais</w:t>
      </w:r>
      <w:bookmarkEnd w:id="5"/>
    </w:p>
    <w:tbl>
      <w:tblPr>
        <w:tblStyle w:val="Tabelacomgrade"/>
        <w:tblW w:w="9297" w:type="dxa"/>
        <w:tblInd w:w="279" w:type="dxa"/>
        <w:tblLook w:val="04A0" w:firstRow="1" w:lastRow="0" w:firstColumn="1" w:lastColumn="0" w:noHBand="0" w:noVBand="1"/>
      </w:tblPr>
      <w:tblGrid>
        <w:gridCol w:w="1065"/>
        <w:gridCol w:w="3646"/>
        <w:gridCol w:w="2319"/>
        <w:gridCol w:w="2267"/>
      </w:tblGrid>
      <w:tr w:rsidR="0019162C" w:rsidRPr="001A4ABF" w14:paraId="7FE89D45" w14:textId="69416CDC" w:rsidTr="041C3CDE">
        <w:trPr>
          <w:trHeight w:val="298"/>
        </w:trPr>
        <w:tc>
          <w:tcPr>
            <w:tcW w:w="1065" w:type="dxa"/>
          </w:tcPr>
          <w:p w14:paraId="1D7E0812" w14:textId="6B6FE32C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3646" w:type="dxa"/>
          </w:tcPr>
          <w:p w14:paraId="0708659F" w14:textId="36EE1CA7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319" w:type="dxa"/>
          </w:tcPr>
          <w:p w14:paraId="682F3863" w14:textId="7B66ED83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Requisitante</w:t>
            </w:r>
          </w:p>
        </w:tc>
        <w:tc>
          <w:tcPr>
            <w:tcW w:w="2267" w:type="dxa"/>
          </w:tcPr>
          <w:p w14:paraId="0DFA2F08" w14:textId="3D8C04CB" w:rsidR="0019162C" w:rsidRPr="001A4ABF" w:rsidRDefault="001A4ABF" w:rsidP="00FE7E5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Observação</w:t>
            </w:r>
          </w:p>
        </w:tc>
      </w:tr>
      <w:tr w:rsidR="0019162C" w:rsidRPr="001A4ABF" w14:paraId="003F7939" w14:textId="51EB0A17" w:rsidTr="041C3CDE">
        <w:trPr>
          <w:trHeight w:val="279"/>
        </w:trPr>
        <w:tc>
          <w:tcPr>
            <w:tcW w:w="1065" w:type="dxa"/>
          </w:tcPr>
          <w:p w14:paraId="19E6521D" w14:textId="11D36AD0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RQ</w:t>
            </w:r>
            <w:r w:rsidR="001A4ABF">
              <w:rPr>
                <w:rFonts w:ascii="Arial" w:hAnsi="Arial" w:cs="Arial"/>
                <w:lang w:val="pt-BR"/>
              </w:rPr>
              <w:t>F</w:t>
            </w:r>
            <w:r w:rsidRPr="001A4ABF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3646" w:type="dxa"/>
          </w:tcPr>
          <w:p w14:paraId="33E8D843" w14:textId="0D90ED85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O sistema deve permitir o cadastro de usuário</w:t>
            </w:r>
          </w:p>
        </w:tc>
        <w:tc>
          <w:tcPr>
            <w:tcW w:w="2319" w:type="dxa"/>
          </w:tcPr>
          <w:p w14:paraId="06BD3EE3" w14:textId="1AB810BF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 xml:space="preserve">Gerente de </w:t>
            </w:r>
            <w:r w:rsidR="24532056" w:rsidRPr="24532056">
              <w:rPr>
                <w:rFonts w:ascii="Arial" w:hAnsi="Arial" w:cs="Arial"/>
                <w:lang w:val="pt-BR"/>
              </w:rPr>
              <w:t>RH</w:t>
            </w:r>
          </w:p>
        </w:tc>
        <w:tc>
          <w:tcPr>
            <w:tcW w:w="2267" w:type="dxa"/>
          </w:tcPr>
          <w:p w14:paraId="40EEF96F" w14:textId="77777777" w:rsidR="0019162C" w:rsidRPr="001A4ABF" w:rsidRDefault="0019162C" w:rsidP="00FE7E5A">
            <w:pPr>
              <w:rPr>
                <w:rFonts w:ascii="Arial" w:hAnsi="Arial" w:cs="Arial"/>
                <w:lang w:val="pt-BR"/>
              </w:rPr>
            </w:pPr>
          </w:p>
        </w:tc>
      </w:tr>
      <w:tr w:rsidR="041C3CDE" w14:paraId="4BB5A14D" w14:textId="77777777" w:rsidTr="041C3CDE">
        <w:trPr>
          <w:trHeight w:val="279"/>
        </w:trPr>
        <w:tc>
          <w:tcPr>
            <w:tcW w:w="1065" w:type="dxa"/>
          </w:tcPr>
          <w:p w14:paraId="1481B9CA" w14:textId="079D1993" w:rsidR="041C3CDE" w:rsidRDefault="041C3CDE" w:rsidP="041C3CDE">
            <w:pPr>
              <w:rPr>
                <w:rFonts w:ascii="Arial" w:hAnsi="Arial" w:cs="Arial"/>
                <w:lang w:val="pt-BR"/>
              </w:rPr>
            </w:pPr>
            <w:r w:rsidRPr="041C3CDE">
              <w:rPr>
                <w:rFonts w:ascii="Arial" w:hAnsi="Arial" w:cs="Arial"/>
                <w:lang w:val="pt-BR"/>
              </w:rPr>
              <w:t>RQF02</w:t>
            </w:r>
          </w:p>
        </w:tc>
        <w:tc>
          <w:tcPr>
            <w:tcW w:w="3646" w:type="dxa"/>
          </w:tcPr>
          <w:p w14:paraId="2B988DFD" w14:textId="02948BC0" w:rsidR="041C3CDE" w:rsidRDefault="47E1A84E" w:rsidP="041C3CDE">
            <w:pPr>
              <w:rPr>
                <w:rFonts w:ascii="Arial" w:hAnsi="Arial" w:cs="Arial"/>
                <w:lang w:val="pt-BR"/>
              </w:rPr>
            </w:pPr>
            <w:r w:rsidRPr="47E1A84E">
              <w:rPr>
                <w:rFonts w:ascii="Arial" w:hAnsi="Arial" w:cs="Arial"/>
                <w:lang w:val="pt-BR"/>
              </w:rPr>
              <w:t>A</w:t>
            </w:r>
            <w:r w:rsidR="041C3CDE" w:rsidRPr="041C3CDE">
              <w:rPr>
                <w:rFonts w:ascii="Arial" w:hAnsi="Arial" w:cs="Arial"/>
                <w:lang w:val="pt-BR"/>
              </w:rPr>
              <w:t xml:space="preserve"> busca de imóveis </w:t>
            </w:r>
            <w:r w:rsidR="2DC4801C" w:rsidRPr="2DC4801C">
              <w:rPr>
                <w:rFonts w:ascii="Arial" w:hAnsi="Arial" w:cs="Arial"/>
                <w:lang w:val="pt-BR"/>
              </w:rPr>
              <w:t xml:space="preserve">é </w:t>
            </w:r>
            <w:r w:rsidR="0A0F5396" w:rsidRPr="0A0F5396">
              <w:rPr>
                <w:rFonts w:ascii="Arial" w:hAnsi="Arial" w:cs="Arial"/>
                <w:lang w:val="pt-BR"/>
              </w:rPr>
              <w:t>realizada</w:t>
            </w:r>
            <w:r w:rsidRPr="47E1A84E">
              <w:rPr>
                <w:rFonts w:ascii="Arial" w:hAnsi="Arial" w:cs="Arial"/>
                <w:lang w:val="pt-BR"/>
              </w:rPr>
              <w:t xml:space="preserve"> </w:t>
            </w:r>
            <w:r w:rsidR="041C3CDE" w:rsidRPr="041C3CDE">
              <w:rPr>
                <w:rFonts w:ascii="Arial" w:hAnsi="Arial" w:cs="Arial"/>
                <w:lang w:val="pt-BR"/>
              </w:rPr>
              <w:t>juntamente a filtros de pesquisa</w:t>
            </w:r>
          </w:p>
        </w:tc>
        <w:tc>
          <w:tcPr>
            <w:tcW w:w="2319" w:type="dxa"/>
          </w:tcPr>
          <w:p w14:paraId="6C19217E" w14:textId="75F7C0EB" w:rsidR="041C3CDE" w:rsidRDefault="041C3CDE" w:rsidP="041C3CDE">
            <w:pPr>
              <w:rPr>
                <w:rFonts w:ascii="Arial" w:hAnsi="Arial" w:cs="Arial"/>
                <w:lang w:val="pt-BR"/>
              </w:rPr>
            </w:pPr>
            <w:r w:rsidRPr="041C3CDE">
              <w:rPr>
                <w:rFonts w:ascii="Arial" w:hAnsi="Arial" w:cs="Arial"/>
                <w:lang w:val="pt-BR"/>
              </w:rPr>
              <w:t>Gerente de vendas</w:t>
            </w:r>
          </w:p>
        </w:tc>
        <w:tc>
          <w:tcPr>
            <w:tcW w:w="2267" w:type="dxa"/>
          </w:tcPr>
          <w:p w14:paraId="0E3F4EAA" w14:textId="5CFFEA74" w:rsidR="041C3CDE" w:rsidRDefault="041C3CDE" w:rsidP="041C3CDE">
            <w:pPr>
              <w:rPr>
                <w:rFonts w:ascii="Arial" w:hAnsi="Arial" w:cs="Arial"/>
                <w:lang w:val="pt-BR"/>
              </w:rPr>
            </w:pPr>
          </w:p>
        </w:tc>
      </w:tr>
      <w:tr w:rsidR="294D7275" w14:paraId="4E3C9699" w14:textId="77777777" w:rsidTr="294D7275">
        <w:trPr>
          <w:trHeight w:val="279"/>
        </w:trPr>
        <w:tc>
          <w:tcPr>
            <w:tcW w:w="1065" w:type="dxa"/>
          </w:tcPr>
          <w:p w14:paraId="4CB75C69" w14:textId="29A83F90" w:rsidR="294D7275" w:rsidRDefault="173663FA" w:rsidP="294D7275">
            <w:pPr>
              <w:rPr>
                <w:rFonts w:ascii="Arial" w:hAnsi="Arial" w:cs="Arial"/>
                <w:lang w:val="pt-BR"/>
              </w:rPr>
            </w:pPr>
            <w:r w:rsidRPr="173663FA">
              <w:rPr>
                <w:rFonts w:ascii="Arial" w:hAnsi="Arial" w:cs="Arial"/>
                <w:lang w:val="pt-BR"/>
              </w:rPr>
              <w:t>RQF03</w:t>
            </w:r>
          </w:p>
        </w:tc>
        <w:tc>
          <w:tcPr>
            <w:tcW w:w="3646" w:type="dxa"/>
          </w:tcPr>
          <w:p w14:paraId="625EAC34" w14:textId="31E6973E" w:rsidR="294D7275" w:rsidRDefault="486B6063" w:rsidP="18434F4A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Qualquer</w:t>
            </w:r>
            <w:r w:rsidR="18434F4A" w:rsidRPr="18434F4A">
              <w:rPr>
                <w:rFonts w:ascii="Arial" w:hAnsi="Arial" w:cs="Arial"/>
                <w:lang w:val="pt-BR"/>
              </w:rPr>
              <w:t xml:space="preserve"> usuário poderá </w:t>
            </w:r>
            <w:r w:rsidRPr="486B6063">
              <w:rPr>
                <w:rFonts w:ascii="Arial" w:hAnsi="Arial" w:cs="Arial"/>
                <w:lang w:val="pt-BR"/>
              </w:rPr>
              <w:t>vizualizar</w:t>
            </w:r>
            <w:r w:rsidR="18434F4A" w:rsidRPr="18434F4A">
              <w:rPr>
                <w:rFonts w:ascii="Arial" w:hAnsi="Arial" w:cs="Arial"/>
                <w:lang w:val="pt-BR"/>
              </w:rPr>
              <w:t xml:space="preserve"> os anúncios disponíveis no site</w:t>
            </w:r>
          </w:p>
          <w:p w14:paraId="3F7F6CB7" w14:textId="61B98719" w:rsidR="294D7275" w:rsidRDefault="294D7275" w:rsidP="294D727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19" w:type="dxa"/>
          </w:tcPr>
          <w:p w14:paraId="6C4B322D" w14:textId="1FDD63F4" w:rsidR="294D7275" w:rsidRDefault="466CAF4C" w:rsidP="294D7275">
            <w:pPr>
              <w:rPr>
                <w:rFonts w:ascii="Arial" w:hAnsi="Arial" w:cs="Arial"/>
                <w:lang w:val="pt-BR"/>
              </w:rPr>
            </w:pPr>
            <w:r w:rsidRPr="466CAF4C">
              <w:rPr>
                <w:rFonts w:ascii="Arial" w:hAnsi="Arial" w:cs="Arial"/>
                <w:lang w:val="pt-BR"/>
              </w:rPr>
              <w:t xml:space="preserve">Product </w:t>
            </w:r>
            <w:r w:rsidR="3E779D9B" w:rsidRPr="3E779D9B">
              <w:rPr>
                <w:rFonts w:ascii="Arial" w:hAnsi="Arial" w:cs="Arial"/>
                <w:lang w:val="pt-BR"/>
              </w:rPr>
              <w:t>Owner</w:t>
            </w:r>
          </w:p>
        </w:tc>
        <w:tc>
          <w:tcPr>
            <w:tcW w:w="2267" w:type="dxa"/>
          </w:tcPr>
          <w:p w14:paraId="2878EA74" w14:textId="6E95DF73" w:rsidR="294D7275" w:rsidRDefault="294D7275" w:rsidP="294D7275">
            <w:pPr>
              <w:rPr>
                <w:rFonts w:ascii="Arial" w:hAnsi="Arial" w:cs="Arial"/>
                <w:lang w:val="pt-BR"/>
              </w:rPr>
            </w:pPr>
          </w:p>
        </w:tc>
      </w:tr>
      <w:tr w:rsidR="64A75960" w14:paraId="4873630A" w14:textId="77777777" w:rsidTr="5654A6A4">
        <w:trPr>
          <w:trHeight w:val="279"/>
        </w:trPr>
        <w:tc>
          <w:tcPr>
            <w:tcW w:w="1065" w:type="dxa"/>
          </w:tcPr>
          <w:p w14:paraId="238B4956" w14:textId="5E88D634" w:rsidR="64A75960" w:rsidRDefault="5654A6A4" w:rsidP="64A75960">
            <w:pPr>
              <w:rPr>
                <w:rFonts w:ascii="Arial" w:hAnsi="Arial" w:cs="Arial"/>
                <w:lang w:val="pt-BR"/>
              </w:rPr>
            </w:pPr>
            <w:r w:rsidRPr="5654A6A4">
              <w:rPr>
                <w:rFonts w:ascii="Arial" w:hAnsi="Arial" w:cs="Arial"/>
                <w:lang w:val="pt-BR"/>
              </w:rPr>
              <w:t>RQF04</w:t>
            </w:r>
          </w:p>
        </w:tc>
        <w:tc>
          <w:tcPr>
            <w:tcW w:w="3646" w:type="dxa"/>
          </w:tcPr>
          <w:p w14:paraId="1878DECA" w14:textId="6EE012D9" w:rsidR="64A75960" w:rsidRDefault="5D5BB6DE" w:rsidP="64A75960">
            <w:pPr>
              <w:rPr>
                <w:rFonts w:ascii="Arial" w:hAnsi="Arial" w:cs="Arial"/>
                <w:lang w:val="pt-BR"/>
              </w:rPr>
            </w:pPr>
            <w:r w:rsidRPr="5D5BB6DE">
              <w:rPr>
                <w:rFonts w:ascii="Arial" w:hAnsi="Arial" w:cs="Arial"/>
                <w:lang w:val="pt-BR"/>
              </w:rPr>
              <w:t xml:space="preserve">O usuário </w:t>
            </w:r>
            <w:r w:rsidR="62E395A0" w:rsidRPr="62E395A0">
              <w:rPr>
                <w:rFonts w:ascii="Arial" w:hAnsi="Arial" w:cs="Arial"/>
                <w:lang w:val="pt-BR"/>
              </w:rPr>
              <w:t xml:space="preserve">logado </w:t>
            </w:r>
            <w:r w:rsidR="6A321A8A" w:rsidRPr="6A321A8A">
              <w:rPr>
                <w:rFonts w:ascii="Arial" w:hAnsi="Arial" w:cs="Arial"/>
                <w:lang w:val="pt-BR"/>
              </w:rPr>
              <w:t>deve</w:t>
            </w:r>
            <w:r w:rsidRPr="5D5BB6DE">
              <w:rPr>
                <w:rFonts w:ascii="Arial" w:hAnsi="Arial" w:cs="Arial"/>
                <w:lang w:val="pt-BR"/>
              </w:rPr>
              <w:t xml:space="preserve"> solicitar um anúncio por meio de um </w:t>
            </w:r>
            <w:r w:rsidR="12F693A8" w:rsidRPr="12F693A8">
              <w:rPr>
                <w:rFonts w:ascii="Arial" w:hAnsi="Arial" w:cs="Arial"/>
                <w:lang w:val="pt-BR"/>
              </w:rPr>
              <w:t>forms</w:t>
            </w:r>
          </w:p>
        </w:tc>
        <w:tc>
          <w:tcPr>
            <w:tcW w:w="2319" w:type="dxa"/>
          </w:tcPr>
          <w:p w14:paraId="411B1C6A" w14:textId="2DFC36AD" w:rsidR="64A75960" w:rsidRDefault="2B88C1A9" w:rsidP="64A75960">
            <w:pPr>
              <w:rPr>
                <w:rFonts w:ascii="Arial" w:hAnsi="Arial" w:cs="Arial"/>
                <w:lang w:val="pt-BR"/>
              </w:rPr>
            </w:pPr>
            <w:r w:rsidRPr="2B88C1A9">
              <w:rPr>
                <w:rFonts w:ascii="Arial" w:hAnsi="Arial" w:cs="Arial"/>
                <w:lang w:val="pt-BR"/>
              </w:rPr>
              <w:t xml:space="preserve">Equipe </w:t>
            </w:r>
            <w:r w:rsidR="486B6063" w:rsidRPr="486B6063">
              <w:rPr>
                <w:rFonts w:ascii="Arial" w:hAnsi="Arial" w:cs="Arial"/>
                <w:lang w:val="pt-BR"/>
              </w:rPr>
              <w:t>de</w:t>
            </w:r>
            <w:r w:rsidR="662D8E34" w:rsidRPr="662D8E34">
              <w:rPr>
                <w:rFonts w:ascii="Arial" w:hAnsi="Arial" w:cs="Arial"/>
                <w:lang w:val="pt-BR"/>
              </w:rPr>
              <w:t xml:space="preserve"> Software</w:t>
            </w:r>
          </w:p>
        </w:tc>
        <w:tc>
          <w:tcPr>
            <w:tcW w:w="2267" w:type="dxa"/>
          </w:tcPr>
          <w:p w14:paraId="275FBCF6" w14:textId="1E5686E5" w:rsidR="64A75960" w:rsidRDefault="64A75960" w:rsidP="64A75960">
            <w:pPr>
              <w:rPr>
                <w:rFonts w:ascii="Arial" w:hAnsi="Arial" w:cs="Arial"/>
                <w:lang w:val="pt-BR"/>
              </w:rPr>
            </w:pPr>
          </w:p>
        </w:tc>
      </w:tr>
      <w:tr w:rsidR="7EB6D290" w:rsidRPr="00C27CCB" w14:paraId="19CE4FC5" w14:textId="77777777" w:rsidTr="6A321A8A">
        <w:trPr>
          <w:trHeight w:val="279"/>
        </w:trPr>
        <w:tc>
          <w:tcPr>
            <w:tcW w:w="1065" w:type="dxa"/>
          </w:tcPr>
          <w:p w14:paraId="3ABE5D0B" w14:textId="0CFA9703" w:rsidR="7EB6D290" w:rsidRDefault="4A3DB25B" w:rsidP="7EB6D290">
            <w:pPr>
              <w:rPr>
                <w:rFonts w:ascii="Arial" w:hAnsi="Arial" w:cs="Arial"/>
                <w:lang w:val="pt-BR"/>
              </w:rPr>
            </w:pPr>
            <w:r w:rsidRPr="4A3DB25B">
              <w:rPr>
                <w:rFonts w:ascii="Arial" w:hAnsi="Arial" w:cs="Arial"/>
                <w:lang w:val="pt-BR"/>
              </w:rPr>
              <w:t>RQF05</w:t>
            </w:r>
          </w:p>
        </w:tc>
        <w:tc>
          <w:tcPr>
            <w:tcW w:w="3646" w:type="dxa"/>
          </w:tcPr>
          <w:p w14:paraId="1BEBB58C" w14:textId="57119E2D" w:rsidR="7EB6D290" w:rsidRDefault="6A321A8A" w:rsidP="7EB6D290">
            <w:pPr>
              <w:rPr>
                <w:rFonts w:ascii="Arial" w:hAnsi="Arial" w:cs="Arial"/>
                <w:lang w:val="pt-BR"/>
              </w:rPr>
            </w:pPr>
            <w:r w:rsidRPr="6A321A8A">
              <w:rPr>
                <w:rFonts w:ascii="Arial" w:hAnsi="Arial" w:cs="Arial"/>
                <w:lang w:val="pt-BR"/>
              </w:rPr>
              <w:t xml:space="preserve">A solicitação de visitas é feita por meio de uma agenda </w:t>
            </w:r>
            <w:r w:rsidR="74F20290" w:rsidRPr="74F20290">
              <w:rPr>
                <w:rFonts w:ascii="Arial" w:hAnsi="Arial" w:cs="Arial"/>
                <w:lang w:val="pt-BR"/>
              </w:rPr>
              <w:t>online</w:t>
            </w:r>
          </w:p>
        </w:tc>
        <w:tc>
          <w:tcPr>
            <w:tcW w:w="2319" w:type="dxa"/>
          </w:tcPr>
          <w:p w14:paraId="11BB7BA5" w14:textId="1DFC86FD" w:rsidR="7EB6D290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Corretor</w:t>
            </w:r>
          </w:p>
          <w:p w14:paraId="2A5FCFFC" w14:textId="37A30B50" w:rsidR="7EB6D290" w:rsidRDefault="7EB6D290" w:rsidP="7EB6D29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38C4D65D" w14:textId="1C609F30" w:rsidR="7EB6D290" w:rsidRDefault="7EB6D290" w:rsidP="7EB6D290">
            <w:pPr>
              <w:rPr>
                <w:rFonts w:ascii="Arial" w:hAnsi="Arial" w:cs="Arial"/>
                <w:lang w:val="pt-BR"/>
              </w:rPr>
            </w:pPr>
          </w:p>
        </w:tc>
      </w:tr>
      <w:tr w:rsidR="254E6A32" w:rsidRPr="00C27CCB" w14:paraId="376BD964" w14:textId="77777777" w:rsidTr="254E6A32">
        <w:trPr>
          <w:trHeight w:val="279"/>
        </w:trPr>
        <w:tc>
          <w:tcPr>
            <w:tcW w:w="1065" w:type="dxa"/>
          </w:tcPr>
          <w:p w14:paraId="00ADAF83" w14:textId="7102ACBD" w:rsidR="254E6A32" w:rsidRDefault="54C71BC2" w:rsidP="254E6A32">
            <w:pPr>
              <w:rPr>
                <w:rFonts w:ascii="Arial" w:hAnsi="Arial" w:cs="Arial"/>
                <w:lang w:val="pt-BR"/>
              </w:rPr>
            </w:pPr>
            <w:r w:rsidRPr="54C71BC2">
              <w:rPr>
                <w:rFonts w:ascii="Arial" w:hAnsi="Arial" w:cs="Arial"/>
                <w:lang w:val="pt-BR"/>
              </w:rPr>
              <w:t>RQF06</w:t>
            </w:r>
          </w:p>
        </w:tc>
        <w:tc>
          <w:tcPr>
            <w:tcW w:w="3646" w:type="dxa"/>
          </w:tcPr>
          <w:p w14:paraId="73BD451F" w14:textId="512D9E97" w:rsidR="254E6A32" w:rsidRPr="00C27CCB" w:rsidRDefault="46B30701" w:rsidP="254E6A32">
            <w:pPr>
              <w:rPr>
                <w:lang w:val="pt-BR"/>
              </w:rPr>
            </w:pPr>
            <w:r w:rsidRPr="46B30701">
              <w:rPr>
                <w:rFonts w:ascii="Arial" w:hAnsi="Arial" w:cs="Arial"/>
                <w:lang w:val="pt-BR"/>
              </w:rPr>
              <w:t xml:space="preserve">Todo usuário logado tem acesso a </w:t>
            </w:r>
            <w:r w:rsidR="29CF038E" w:rsidRPr="29CF038E">
              <w:rPr>
                <w:rFonts w:ascii="Arial" w:hAnsi="Arial" w:cs="Arial"/>
                <w:lang w:val="pt-BR"/>
              </w:rPr>
              <w:t xml:space="preserve">uma página de </w:t>
            </w:r>
            <w:r w:rsidR="2EC9193F" w:rsidRPr="2EC9193F">
              <w:rPr>
                <w:rFonts w:ascii="Arial" w:hAnsi="Arial" w:cs="Arial"/>
                <w:lang w:val="pt-BR"/>
              </w:rPr>
              <w:t>perfil própria</w:t>
            </w:r>
          </w:p>
        </w:tc>
        <w:tc>
          <w:tcPr>
            <w:tcW w:w="2319" w:type="dxa"/>
          </w:tcPr>
          <w:p w14:paraId="26336CC6" w14:textId="2DFC36AD" w:rsidR="254E6A32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  <w:p w14:paraId="01998A57" w14:textId="73DEF1D1" w:rsidR="254E6A32" w:rsidRDefault="254E6A32" w:rsidP="254E6A3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0A12E215" w14:textId="1AACA862" w:rsidR="254E6A32" w:rsidRDefault="254E6A32" w:rsidP="254E6A32">
            <w:pPr>
              <w:rPr>
                <w:rFonts w:ascii="Arial" w:hAnsi="Arial" w:cs="Arial"/>
                <w:lang w:val="pt-BR"/>
              </w:rPr>
            </w:pPr>
          </w:p>
        </w:tc>
      </w:tr>
      <w:tr w:rsidR="2EC9193F" w14:paraId="4E3670FA" w14:textId="77777777" w:rsidTr="2EC9193F">
        <w:trPr>
          <w:trHeight w:val="279"/>
        </w:trPr>
        <w:tc>
          <w:tcPr>
            <w:tcW w:w="1065" w:type="dxa"/>
          </w:tcPr>
          <w:p w14:paraId="4A366CD8" w14:textId="6909AFAA" w:rsidR="2EC9193F" w:rsidRDefault="2EC9193F" w:rsidP="2EC9193F">
            <w:pPr>
              <w:rPr>
                <w:rFonts w:ascii="Arial" w:hAnsi="Arial" w:cs="Arial"/>
                <w:lang w:val="pt-BR"/>
              </w:rPr>
            </w:pPr>
            <w:r w:rsidRPr="2EC9193F">
              <w:rPr>
                <w:rFonts w:ascii="Arial" w:hAnsi="Arial" w:cs="Arial"/>
                <w:lang w:val="pt-BR"/>
              </w:rPr>
              <w:t>RQF07</w:t>
            </w:r>
          </w:p>
        </w:tc>
        <w:tc>
          <w:tcPr>
            <w:tcW w:w="3646" w:type="dxa"/>
          </w:tcPr>
          <w:p w14:paraId="5BD14BC2" w14:textId="7A330C51" w:rsidR="2EC9193F" w:rsidRDefault="2EC9193F" w:rsidP="2EC9193F">
            <w:pPr>
              <w:rPr>
                <w:rFonts w:ascii="Arial" w:hAnsi="Arial" w:cs="Arial"/>
                <w:lang w:val="pt-BR"/>
              </w:rPr>
            </w:pPr>
            <w:r w:rsidRPr="2EC9193F">
              <w:rPr>
                <w:rFonts w:ascii="Arial" w:hAnsi="Arial" w:cs="Arial"/>
                <w:lang w:val="pt-BR"/>
              </w:rPr>
              <w:t xml:space="preserve">O usuário Corretor deverá ter acesso </w:t>
            </w:r>
            <w:r w:rsidR="762C5009" w:rsidRPr="762C5009">
              <w:rPr>
                <w:rFonts w:ascii="Arial" w:hAnsi="Arial" w:cs="Arial"/>
                <w:lang w:val="pt-BR"/>
              </w:rPr>
              <w:t>a</w:t>
            </w:r>
            <w:r w:rsidRPr="2EC9193F">
              <w:rPr>
                <w:rFonts w:ascii="Arial" w:hAnsi="Arial" w:cs="Arial"/>
                <w:lang w:val="pt-BR"/>
              </w:rPr>
              <w:t xml:space="preserve"> uma tabela com os imóveis </w:t>
            </w:r>
            <w:r w:rsidR="762C5009" w:rsidRPr="762C5009">
              <w:rPr>
                <w:rFonts w:ascii="Arial" w:hAnsi="Arial" w:cs="Arial"/>
                <w:lang w:val="pt-BR"/>
              </w:rPr>
              <w:t>que solicitaram anúncios</w:t>
            </w:r>
          </w:p>
        </w:tc>
        <w:tc>
          <w:tcPr>
            <w:tcW w:w="2319" w:type="dxa"/>
          </w:tcPr>
          <w:p w14:paraId="5C03F216" w14:textId="1DFC86FD" w:rsidR="2EC9193F" w:rsidRDefault="4140A3EB" w:rsidP="2EC9193F">
            <w:pPr>
              <w:rPr>
                <w:rFonts w:ascii="Arial" w:hAnsi="Arial" w:cs="Arial"/>
                <w:lang w:val="pt-BR"/>
              </w:rPr>
            </w:pPr>
            <w:r w:rsidRPr="4140A3EB">
              <w:rPr>
                <w:rFonts w:ascii="Arial" w:hAnsi="Arial" w:cs="Arial"/>
                <w:lang w:val="pt-BR"/>
              </w:rPr>
              <w:t>Corretor</w:t>
            </w:r>
          </w:p>
        </w:tc>
        <w:tc>
          <w:tcPr>
            <w:tcW w:w="2267" w:type="dxa"/>
          </w:tcPr>
          <w:p w14:paraId="46C58108" w14:textId="401713E9" w:rsidR="2EC9193F" w:rsidRDefault="2EC9193F" w:rsidP="2EC9193F">
            <w:pPr>
              <w:rPr>
                <w:rFonts w:ascii="Arial" w:hAnsi="Arial" w:cs="Arial"/>
                <w:lang w:val="pt-BR"/>
              </w:rPr>
            </w:pPr>
          </w:p>
        </w:tc>
      </w:tr>
      <w:tr w:rsidR="762C5009" w14:paraId="6CC3B964" w14:textId="77777777" w:rsidTr="762C5009">
        <w:trPr>
          <w:trHeight w:val="279"/>
        </w:trPr>
        <w:tc>
          <w:tcPr>
            <w:tcW w:w="1065" w:type="dxa"/>
          </w:tcPr>
          <w:p w14:paraId="1344E448" w14:textId="35A33B13" w:rsidR="762C5009" w:rsidRDefault="1A78E69F" w:rsidP="762C5009">
            <w:pPr>
              <w:rPr>
                <w:rFonts w:ascii="Arial" w:hAnsi="Arial" w:cs="Arial"/>
                <w:lang w:val="pt-BR"/>
              </w:rPr>
            </w:pPr>
            <w:r w:rsidRPr="1A78E69F">
              <w:rPr>
                <w:rFonts w:ascii="Arial" w:hAnsi="Arial" w:cs="Arial"/>
                <w:lang w:val="pt-BR"/>
              </w:rPr>
              <w:t>RQF08</w:t>
            </w:r>
          </w:p>
        </w:tc>
        <w:tc>
          <w:tcPr>
            <w:tcW w:w="3646" w:type="dxa"/>
          </w:tcPr>
          <w:p w14:paraId="58C8C858" w14:textId="2BFAF548" w:rsidR="762C5009" w:rsidRDefault="1A78E69F" w:rsidP="1A78E69F">
            <w:pPr>
              <w:rPr>
                <w:rFonts w:ascii="Arial" w:hAnsi="Arial" w:cs="Arial"/>
                <w:lang w:val="pt-BR"/>
              </w:rPr>
            </w:pPr>
            <w:r w:rsidRPr="1A78E69F">
              <w:rPr>
                <w:rFonts w:ascii="Arial" w:hAnsi="Arial" w:cs="Arial"/>
                <w:lang w:val="pt-BR"/>
              </w:rPr>
              <w:t xml:space="preserve">O usuário Corretor deverá ter acesso a uma tabela com </w:t>
            </w:r>
            <w:r w:rsidR="5739F04C" w:rsidRPr="5739F04C">
              <w:rPr>
                <w:rFonts w:ascii="Arial" w:hAnsi="Arial" w:cs="Arial"/>
                <w:lang w:val="pt-BR"/>
              </w:rPr>
              <w:t>o</w:t>
            </w:r>
            <w:r w:rsidRPr="1A78E69F">
              <w:rPr>
                <w:rFonts w:ascii="Arial" w:hAnsi="Arial" w:cs="Arial"/>
                <w:lang w:val="pt-BR"/>
              </w:rPr>
              <w:t xml:space="preserve"> </w:t>
            </w:r>
            <w:r w:rsidR="2D1715D9" w:rsidRPr="2D1715D9">
              <w:rPr>
                <w:rFonts w:ascii="Arial" w:hAnsi="Arial" w:cs="Arial"/>
                <w:lang w:val="pt-BR"/>
              </w:rPr>
              <w:t xml:space="preserve">histórico de </w:t>
            </w:r>
            <w:r w:rsidRPr="1A78E69F">
              <w:rPr>
                <w:rFonts w:ascii="Arial" w:hAnsi="Arial" w:cs="Arial"/>
                <w:lang w:val="pt-BR"/>
              </w:rPr>
              <w:t xml:space="preserve">imóveis </w:t>
            </w:r>
            <w:r w:rsidR="4DF81DBE" w:rsidRPr="4DF81DBE">
              <w:rPr>
                <w:rFonts w:ascii="Arial" w:hAnsi="Arial" w:cs="Arial"/>
                <w:lang w:val="pt-BR"/>
              </w:rPr>
              <w:t>liberados</w:t>
            </w:r>
          </w:p>
          <w:p w14:paraId="3E326CE8" w14:textId="066D4D28" w:rsidR="762C5009" w:rsidRDefault="762C5009" w:rsidP="762C5009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19" w:type="dxa"/>
          </w:tcPr>
          <w:p w14:paraId="21E9741A" w14:textId="020DD9F2" w:rsidR="762C5009" w:rsidRDefault="09244777" w:rsidP="762C5009">
            <w:pPr>
              <w:rPr>
                <w:rFonts w:ascii="Arial" w:hAnsi="Arial" w:cs="Arial"/>
                <w:lang w:val="pt-BR"/>
              </w:rPr>
            </w:pPr>
            <w:r w:rsidRPr="09244777">
              <w:rPr>
                <w:rFonts w:ascii="Arial" w:hAnsi="Arial" w:cs="Arial"/>
                <w:lang w:val="pt-BR"/>
              </w:rPr>
              <w:t>Corretor</w:t>
            </w:r>
          </w:p>
        </w:tc>
        <w:tc>
          <w:tcPr>
            <w:tcW w:w="2267" w:type="dxa"/>
          </w:tcPr>
          <w:p w14:paraId="261A83E1" w14:textId="197FEE92" w:rsidR="762C5009" w:rsidRDefault="762C5009" w:rsidP="762C5009">
            <w:pPr>
              <w:rPr>
                <w:rFonts w:ascii="Arial" w:hAnsi="Arial" w:cs="Arial"/>
                <w:lang w:val="pt-BR"/>
              </w:rPr>
            </w:pPr>
          </w:p>
        </w:tc>
      </w:tr>
      <w:tr w:rsidR="6B0DA013" w14:paraId="638AE39D" w14:textId="77777777" w:rsidTr="6E1BCB0B">
        <w:trPr>
          <w:trHeight w:val="279"/>
        </w:trPr>
        <w:tc>
          <w:tcPr>
            <w:tcW w:w="1065" w:type="dxa"/>
          </w:tcPr>
          <w:p w14:paraId="44A07607" w14:textId="1D00D04B" w:rsidR="6B0DA013" w:rsidRDefault="39C95C17" w:rsidP="6B0DA013">
            <w:pPr>
              <w:rPr>
                <w:rFonts w:ascii="Arial" w:hAnsi="Arial" w:cs="Arial"/>
                <w:lang w:val="pt-BR"/>
              </w:rPr>
            </w:pPr>
            <w:r w:rsidRPr="39C95C17">
              <w:rPr>
                <w:rFonts w:ascii="Arial" w:hAnsi="Arial" w:cs="Arial"/>
                <w:lang w:val="pt-BR"/>
              </w:rPr>
              <w:t>RQF09</w:t>
            </w:r>
          </w:p>
        </w:tc>
        <w:tc>
          <w:tcPr>
            <w:tcW w:w="3646" w:type="dxa"/>
          </w:tcPr>
          <w:p w14:paraId="018FB947" w14:textId="2B462527" w:rsidR="6B0DA013" w:rsidRDefault="72040AEC" w:rsidP="39C95C17">
            <w:pPr>
              <w:rPr>
                <w:rFonts w:ascii="Arial" w:hAnsi="Arial" w:cs="Arial"/>
                <w:lang w:val="pt-BR"/>
              </w:rPr>
            </w:pPr>
            <w:r w:rsidRPr="72040AEC">
              <w:rPr>
                <w:rFonts w:ascii="Arial" w:hAnsi="Arial" w:cs="Arial"/>
                <w:lang w:val="pt-BR"/>
              </w:rPr>
              <w:t>O usuário Corretor fará envio do feedback em forms que enviará um e-mail para o cliente</w:t>
            </w:r>
          </w:p>
          <w:p w14:paraId="731E03FC" w14:textId="1B4E9D86" w:rsidR="6B0DA013" w:rsidRDefault="6B0DA013" w:rsidP="39C95C1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19" w:type="dxa"/>
          </w:tcPr>
          <w:p w14:paraId="2D32F2B2" w14:textId="2DFC36AD" w:rsidR="6B0DA01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  <w:p w14:paraId="2845215E" w14:textId="06C9C4F6" w:rsidR="6B0DA013" w:rsidRDefault="6B0DA013" w:rsidP="6B0DA01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6963FD0A" w14:textId="0B7A6BA1" w:rsidR="6B0DA013" w:rsidRDefault="6B0DA013" w:rsidP="6B0DA013">
            <w:pPr>
              <w:rPr>
                <w:rFonts w:ascii="Arial" w:hAnsi="Arial" w:cs="Arial"/>
                <w:lang w:val="pt-BR"/>
              </w:rPr>
            </w:pPr>
          </w:p>
        </w:tc>
      </w:tr>
      <w:tr w:rsidR="72040AEC" w14:paraId="394E83D9" w14:textId="77777777" w:rsidTr="6E1BCB0B">
        <w:trPr>
          <w:trHeight w:val="279"/>
        </w:trPr>
        <w:tc>
          <w:tcPr>
            <w:tcW w:w="1065" w:type="dxa"/>
          </w:tcPr>
          <w:p w14:paraId="0F5F8E7D" w14:textId="1B1C6762" w:rsidR="72040AEC" w:rsidRDefault="72040AEC" w:rsidP="72040AEC">
            <w:pPr>
              <w:rPr>
                <w:rFonts w:ascii="Arial" w:hAnsi="Arial" w:cs="Arial"/>
                <w:lang w:val="pt-BR"/>
              </w:rPr>
            </w:pPr>
            <w:r w:rsidRPr="72040AEC">
              <w:rPr>
                <w:rFonts w:ascii="Arial" w:hAnsi="Arial" w:cs="Arial"/>
                <w:lang w:val="pt-BR"/>
              </w:rPr>
              <w:t>RQF10</w:t>
            </w:r>
          </w:p>
        </w:tc>
        <w:tc>
          <w:tcPr>
            <w:tcW w:w="3646" w:type="dxa"/>
          </w:tcPr>
          <w:p w14:paraId="0C2590A7" w14:textId="2DC6A57E" w:rsidR="72040AEC" w:rsidRDefault="36274EC8" w:rsidP="72040AEC">
            <w:pPr>
              <w:rPr>
                <w:rFonts w:ascii="Arial" w:hAnsi="Arial" w:cs="Arial"/>
                <w:lang w:val="pt-BR"/>
              </w:rPr>
            </w:pPr>
            <w:r w:rsidRPr="36274EC8">
              <w:rPr>
                <w:rFonts w:ascii="Arial" w:hAnsi="Arial" w:cs="Arial"/>
                <w:lang w:val="pt-BR"/>
              </w:rPr>
              <w:t xml:space="preserve">O usuário Corretor terá acesso à anúncio com permissões de alterar os </w:t>
            </w:r>
            <w:r w:rsidRPr="36274EC8">
              <w:rPr>
                <w:rFonts w:ascii="Arial" w:hAnsi="Arial" w:cs="Arial"/>
                <w:lang w:val="pt-BR"/>
              </w:rPr>
              <w:lastRenderedPageBreak/>
              <w:t>dados do mesmo</w:t>
            </w:r>
          </w:p>
          <w:p w14:paraId="59FC7AFB" w14:textId="4E9A94D0" w:rsidR="72040AEC" w:rsidRDefault="72040AEC" w:rsidP="72040AE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19" w:type="dxa"/>
          </w:tcPr>
          <w:p w14:paraId="2465FF55" w14:textId="1DFC86FD" w:rsidR="72040AEC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lastRenderedPageBreak/>
              <w:t>Corretor</w:t>
            </w:r>
          </w:p>
          <w:p w14:paraId="1D8079C0" w14:textId="7170DAD6" w:rsidR="72040AEC" w:rsidRDefault="72040AEC" w:rsidP="72040AE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5520A0DD" w14:textId="09FEB372" w:rsidR="72040AEC" w:rsidRDefault="72040AEC" w:rsidP="72040AEC">
            <w:pPr>
              <w:rPr>
                <w:rFonts w:ascii="Arial" w:hAnsi="Arial" w:cs="Arial"/>
                <w:lang w:val="pt-BR"/>
              </w:rPr>
            </w:pPr>
          </w:p>
        </w:tc>
      </w:tr>
      <w:tr w:rsidR="36274EC8" w14:paraId="60BA5F44" w14:textId="77777777" w:rsidTr="6E1BCB0B">
        <w:trPr>
          <w:trHeight w:val="279"/>
        </w:trPr>
        <w:tc>
          <w:tcPr>
            <w:tcW w:w="1065" w:type="dxa"/>
          </w:tcPr>
          <w:p w14:paraId="68F649D8" w14:textId="245EF409" w:rsidR="36274EC8" w:rsidRDefault="36274EC8" w:rsidP="36274EC8">
            <w:pPr>
              <w:rPr>
                <w:rFonts w:ascii="Arial" w:hAnsi="Arial" w:cs="Arial"/>
                <w:lang w:val="pt-BR"/>
              </w:rPr>
            </w:pPr>
            <w:r w:rsidRPr="36274EC8">
              <w:rPr>
                <w:rFonts w:ascii="Arial" w:hAnsi="Arial" w:cs="Arial"/>
                <w:lang w:val="pt-BR"/>
              </w:rPr>
              <w:t>RQF11</w:t>
            </w:r>
          </w:p>
        </w:tc>
        <w:tc>
          <w:tcPr>
            <w:tcW w:w="3646" w:type="dxa"/>
          </w:tcPr>
          <w:p w14:paraId="2E9BC378" w14:textId="2E8C863F" w:rsidR="36274EC8" w:rsidRDefault="57CDBA5D" w:rsidP="36274EC8">
            <w:pPr>
              <w:rPr>
                <w:rFonts w:ascii="Arial" w:hAnsi="Arial" w:cs="Arial"/>
                <w:lang w:val="pt-BR"/>
              </w:rPr>
            </w:pPr>
            <w:r w:rsidRPr="57CDBA5D">
              <w:rPr>
                <w:rFonts w:ascii="Arial" w:hAnsi="Arial" w:cs="Arial"/>
                <w:lang w:val="pt-BR"/>
              </w:rPr>
              <w:t xml:space="preserve">O sistema irá excluir do site anúncios que </w:t>
            </w:r>
            <w:r w:rsidR="282E8A5D" w:rsidRPr="282E8A5D">
              <w:rPr>
                <w:rFonts w:ascii="Arial" w:hAnsi="Arial" w:cs="Arial"/>
                <w:lang w:val="pt-BR"/>
              </w:rPr>
              <w:t>tiverem sua data limite expirada</w:t>
            </w:r>
          </w:p>
        </w:tc>
        <w:tc>
          <w:tcPr>
            <w:tcW w:w="2319" w:type="dxa"/>
          </w:tcPr>
          <w:p w14:paraId="154E3629" w14:textId="6E280669" w:rsidR="36274EC8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Gerente do Setor Administrativo</w:t>
            </w:r>
          </w:p>
          <w:p w14:paraId="1A41FAF3" w14:textId="22CBFC61" w:rsidR="36274EC8" w:rsidRDefault="36274EC8" w:rsidP="36274EC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17F8AF1D" w14:textId="0F5F2D61" w:rsidR="36274EC8" w:rsidRDefault="36274EC8" w:rsidP="36274EC8">
            <w:pPr>
              <w:rPr>
                <w:rFonts w:ascii="Arial" w:hAnsi="Arial" w:cs="Arial"/>
                <w:lang w:val="pt-BR"/>
              </w:rPr>
            </w:pPr>
          </w:p>
        </w:tc>
      </w:tr>
      <w:tr w:rsidR="0DFA3307" w14:paraId="5196FB24" w14:textId="77777777" w:rsidTr="6E1BCB0B">
        <w:trPr>
          <w:trHeight w:val="279"/>
        </w:trPr>
        <w:tc>
          <w:tcPr>
            <w:tcW w:w="1065" w:type="dxa"/>
          </w:tcPr>
          <w:p w14:paraId="0C876688" w14:textId="17D3EF43" w:rsidR="0DFA3307" w:rsidRDefault="27DC4A0E" w:rsidP="0DFA3307">
            <w:pPr>
              <w:rPr>
                <w:rFonts w:ascii="Arial" w:hAnsi="Arial" w:cs="Arial"/>
                <w:lang w:val="pt-BR"/>
              </w:rPr>
            </w:pPr>
            <w:r w:rsidRPr="27DC4A0E">
              <w:rPr>
                <w:rFonts w:ascii="Arial" w:hAnsi="Arial" w:cs="Arial"/>
                <w:lang w:val="pt-BR"/>
              </w:rPr>
              <w:t>RQF12</w:t>
            </w:r>
          </w:p>
        </w:tc>
        <w:tc>
          <w:tcPr>
            <w:tcW w:w="3646" w:type="dxa"/>
          </w:tcPr>
          <w:p w14:paraId="7BB29A17" w14:textId="29A64C6B" w:rsidR="0DFA3307" w:rsidRDefault="6E1BCB0B" w:rsidP="0DFA3307">
            <w:pPr>
              <w:rPr>
                <w:rFonts w:ascii="Arial" w:hAnsi="Arial" w:cs="Arial"/>
                <w:lang w:val="pt-BR"/>
              </w:rPr>
            </w:pPr>
            <w:r w:rsidRPr="6E1BCB0B">
              <w:rPr>
                <w:rFonts w:ascii="Arial" w:hAnsi="Arial" w:cs="Arial"/>
                <w:lang w:val="pt-BR"/>
              </w:rPr>
              <w:t xml:space="preserve">Todo usuário logado poderá alterar seus dados cadastrais na </w:t>
            </w:r>
            <w:r w:rsidR="0F33E908" w:rsidRPr="0F33E908">
              <w:rPr>
                <w:rFonts w:ascii="Arial" w:hAnsi="Arial" w:cs="Arial"/>
                <w:lang w:val="pt-BR"/>
              </w:rPr>
              <w:t>página de perfil</w:t>
            </w:r>
          </w:p>
        </w:tc>
        <w:tc>
          <w:tcPr>
            <w:tcW w:w="2319" w:type="dxa"/>
          </w:tcPr>
          <w:p w14:paraId="136966C2" w14:textId="2DFC36AD" w:rsidR="0DFA3307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  <w:p w14:paraId="29BB7A0A" w14:textId="2A0E6D5D" w:rsidR="0DFA3307" w:rsidRDefault="0DFA3307" w:rsidP="0DFA330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5211B45C" w14:textId="34C75573" w:rsidR="0DFA3307" w:rsidRDefault="0DFA3307" w:rsidP="0DFA3307">
            <w:pPr>
              <w:rPr>
                <w:rFonts w:ascii="Arial" w:hAnsi="Arial" w:cs="Arial"/>
                <w:lang w:val="pt-BR"/>
              </w:rPr>
            </w:pPr>
          </w:p>
        </w:tc>
      </w:tr>
      <w:tr w:rsidR="62E395A0" w14:paraId="587DF622" w14:textId="77777777" w:rsidTr="486B6063">
        <w:trPr>
          <w:trHeight w:val="279"/>
        </w:trPr>
        <w:tc>
          <w:tcPr>
            <w:tcW w:w="1065" w:type="dxa"/>
          </w:tcPr>
          <w:p w14:paraId="182EAFA4" w14:textId="075F8536" w:rsidR="62E395A0" w:rsidRDefault="62E395A0" w:rsidP="62E395A0">
            <w:pPr>
              <w:rPr>
                <w:rFonts w:ascii="Arial" w:hAnsi="Arial" w:cs="Arial"/>
                <w:lang w:val="pt-BR"/>
              </w:rPr>
            </w:pPr>
            <w:r w:rsidRPr="62E395A0">
              <w:rPr>
                <w:rFonts w:ascii="Arial" w:hAnsi="Arial" w:cs="Arial"/>
                <w:lang w:val="pt-BR"/>
              </w:rPr>
              <w:t>RQF13</w:t>
            </w:r>
          </w:p>
        </w:tc>
        <w:tc>
          <w:tcPr>
            <w:tcW w:w="3646" w:type="dxa"/>
          </w:tcPr>
          <w:p w14:paraId="582D05D7" w14:textId="27A30E22" w:rsidR="62E395A0" w:rsidRDefault="276DC648" w:rsidP="62E395A0">
            <w:pPr>
              <w:rPr>
                <w:rFonts w:ascii="Arial" w:hAnsi="Arial" w:cs="Arial"/>
                <w:lang w:val="pt-BR"/>
              </w:rPr>
            </w:pPr>
            <w:r w:rsidRPr="276DC648">
              <w:rPr>
                <w:rFonts w:ascii="Arial" w:hAnsi="Arial" w:cs="Arial"/>
                <w:lang w:val="pt-BR"/>
              </w:rPr>
              <w:t>O usuário logado deve solicitar a alteração de um anúncio por meio de um forms</w:t>
            </w:r>
          </w:p>
        </w:tc>
        <w:tc>
          <w:tcPr>
            <w:tcW w:w="2319" w:type="dxa"/>
          </w:tcPr>
          <w:p w14:paraId="04ABE15A" w14:textId="2DFC36AD" w:rsidR="62E395A0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  <w:p w14:paraId="365B02CC" w14:textId="1F1D282D" w:rsidR="62E395A0" w:rsidRDefault="62E395A0" w:rsidP="486B606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55F3FC7A" w14:textId="58350694" w:rsidR="62E395A0" w:rsidRDefault="62E395A0" w:rsidP="62E395A0">
            <w:pPr>
              <w:rPr>
                <w:rFonts w:ascii="Arial" w:hAnsi="Arial" w:cs="Arial"/>
                <w:lang w:val="pt-BR"/>
              </w:rPr>
            </w:pPr>
          </w:p>
        </w:tc>
      </w:tr>
      <w:tr w:rsidR="276DC648" w14:paraId="02D4BAF5" w14:textId="77777777" w:rsidTr="486B6063">
        <w:trPr>
          <w:trHeight w:val="279"/>
        </w:trPr>
        <w:tc>
          <w:tcPr>
            <w:tcW w:w="1065" w:type="dxa"/>
          </w:tcPr>
          <w:p w14:paraId="2AD55F06" w14:textId="2D03CDC9" w:rsidR="276DC648" w:rsidRDefault="276DC648" w:rsidP="276DC648">
            <w:pPr>
              <w:rPr>
                <w:rFonts w:ascii="Arial" w:hAnsi="Arial" w:cs="Arial"/>
                <w:lang w:val="pt-BR"/>
              </w:rPr>
            </w:pPr>
            <w:r w:rsidRPr="276DC648">
              <w:rPr>
                <w:rFonts w:ascii="Arial" w:hAnsi="Arial" w:cs="Arial"/>
                <w:lang w:val="pt-BR"/>
              </w:rPr>
              <w:t>RQF14</w:t>
            </w:r>
          </w:p>
        </w:tc>
        <w:tc>
          <w:tcPr>
            <w:tcW w:w="3646" w:type="dxa"/>
          </w:tcPr>
          <w:p w14:paraId="5E4C3248" w14:textId="14B6B116" w:rsidR="276DC648" w:rsidRDefault="3141E8BB" w:rsidP="276DC648">
            <w:pPr>
              <w:rPr>
                <w:rFonts w:ascii="Arial" w:hAnsi="Arial" w:cs="Arial"/>
                <w:lang w:val="pt-BR"/>
              </w:rPr>
            </w:pPr>
            <w:r w:rsidRPr="3141E8BB">
              <w:rPr>
                <w:rFonts w:ascii="Arial" w:hAnsi="Arial" w:cs="Arial"/>
                <w:lang w:val="pt-BR"/>
              </w:rPr>
              <w:t>O usuário logado terá acesso à uma página com todos os imóveis favoritados</w:t>
            </w:r>
          </w:p>
          <w:p w14:paraId="27C18333" w14:textId="647F4B92" w:rsidR="276DC648" w:rsidRDefault="276DC648" w:rsidP="276DC64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319" w:type="dxa"/>
          </w:tcPr>
          <w:p w14:paraId="5EEEAC27" w14:textId="2DFC36AD" w:rsidR="276DC648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  <w:p w14:paraId="2FC26C9A" w14:textId="75404EBF" w:rsidR="276DC648" w:rsidRDefault="276DC648" w:rsidP="486B606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7" w:type="dxa"/>
          </w:tcPr>
          <w:p w14:paraId="0C3EBCE5" w14:textId="7D53E1A6" w:rsidR="276DC648" w:rsidRDefault="276DC648" w:rsidP="276DC648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8501A0D" w14:textId="77777777" w:rsidR="00FE7E5A" w:rsidRPr="001A4ABF" w:rsidRDefault="00FE7E5A" w:rsidP="00FE7E5A">
      <w:pPr>
        <w:rPr>
          <w:rFonts w:ascii="Arial" w:hAnsi="Arial" w:cs="Arial"/>
          <w:lang w:val="pt-BR"/>
        </w:rPr>
      </w:pPr>
    </w:p>
    <w:p w14:paraId="595DA9BF" w14:textId="05FFE0CB" w:rsidR="00FE7E5A" w:rsidRPr="001A4ABF" w:rsidRDefault="00FE7E5A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6" w:name="_Toc131863699"/>
      <w:r w:rsidRPr="001A4ABF">
        <w:rPr>
          <w:rFonts w:cs="Arial"/>
          <w:lang w:val="pt-BR"/>
        </w:rPr>
        <w:t>Requisitos não-funcionais</w:t>
      </w:r>
      <w:bookmarkEnd w:id="6"/>
    </w:p>
    <w:tbl>
      <w:tblPr>
        <w:tblStyle w:val="Tabelacomgrade"/>
        <w:tblW w:w="9297" w:type="dxa"/>
        <w:tblInd w:w="279" w:type="dxa"/>
        <w:tblLook w:val="04A0" w:firstRow="1" w:lastRow="0" w:firstColumn="1" w:lastColumn="0" w:noHBand="0" w:noVBand="1"/>
      </w:tblPr>
      <w:tblGrid>
        <w:gridCol w:w="1125"/>
        <w:gridCol w:w="3651"/>
        <w:gridCol w:w="2288"/>
        <w:gridCol w:w="2233"/>
      </w:tblGrid>
      <w:tr w:rsidR="0019162C" w:rsidRPr="001A4ABF" w14:paraId="408311E4" w14:textId="5179A079" w:rsidTr="041C3CDE">
        <w:trPr>
          <w:trHeight w:val="298"/>
        </w:trPr>
        <w:tc>
          <w:tcPr>
            <w:tcW w:w="1125" w:type="dxa"/>
          </w:tcPr>
          <w:p w14:paraId="79FC7BA8" w14:textId="77777777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3651" w:type="dxa"/>
          </w:tcPr>
          <w:p w14:paraId="6620E7C5" w14:textId="77777777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288" w:type="dxa"/>
          </w:tcPr>
          <w:p w14:paraId="176867A1" w14:textId="77777777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Requisitante</w:t>
            </w:r>
          </w:p>
        </w:tc>
        <w:tc>
          <w:tcPr>
            <w:tcW w:w="2233" w:type="dxa"/>
          </w:tcPr>
          <w:p w14:paraId="420E19FF" w14:textId="6D78A627" w:rsidR="0019162C" w:rsidRPr="001A4ABF" w:rsidRDefault="001A4ABF" w:rsidP="00281EC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Observação</w:t>
            </w:r>
          </w:p>
        </w:tc>
      </w:tr>
      <w:tr w:rsidR="0019162C" w:rsidRPr="001A4ABF" w14:paraId="3C63B530" w14:textId="320835E3" w:rsidTr="041C3CDE">
        <w:trPr>
          <w:trHeight w:val="279"/>
        </w:trPr>
        <w:tc>
          <w:tcPr>
            <w:tcW w:w="1125" w:type="dxa"/>
          </w:tcPr>
          <w:p w14:paraId="7F521EB5" w14:textId="76B55832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RQN</w:t>
            </w:r>
            <w:r w:rsidR="001A4ABF">
              <w:rPr>
                <w:rFonts w:ascii="Arial" w:hAnsi="Arial" w:cs="Arial"/>
                <w:lang w:val="pt-BR"/>
              </w:rPr>
              <w:t>F</w:t>
            </w:r>
            <w:r w:rsidRPr="001A4ABF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3651" w:type="dxa"/>
          </w:tcPr>
          <w:p w14:paraId="0C70FF84" w14:textId="31BCA7BE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  <w:r w:rsidRPr="001A4ABF">
              <w:rPr>
                <w:rFonts w:ascii="Arial" w:hAnsi="Arial" w:cs="Arial"/>
                <w:lang w:val="pt-BR"/>
              </w:rPr>
              <w:t>O sistema deve ser responsivo</w:t>
            </w:r>
          </w:p>
        </w:tc>
        <w:tc>
          <w:tcPr>
            <w:tcW w:w="2288" w:type="dxa"/>
          </w:tcPr>
          <w:p w14:paraId="660724DF" w14:textId="1FD067C6" w:rsidR="0019162C" w:rsidRPr="001A4ABF" w:rsidRDefault="041C3CDE" w:rsidP="041C3CDE">
            <w:pPr>
              <w:rPr>
                <w:rFonts w:ascii="Arial" w:hAnsi="Arial" w:cs="Arial"/>
                <w:lang w:val="pt-BR"/>
              </w:rPr>
            </w:pPr>
            <w:r w:rsidRPr="041C3CDE">
              <w:rPr>
                <w:rFonts w:ascii="Arial" w:hAnsi="Arial" w:cs="Arial"/>
                <w:lang w:val="pt-BR"/>
              </w:rPr>
              <w:t>Product Owner</w:t>
            </w:r>
          </w:p>
        </w:tc>
        <w:tc>
          <w:tcPr>
            <w:tcW w:w="2233" w:type="dxa"/>
          </w:tcPr>
          <w:p w14:paraId="00080EAD" w14:textId="77777777" w:rsidR="0019162C" w:rsidRPr="001A4ABF" w:rsidRDefault="0019162C" w:rsidP="00281ECE">
            <w:pPr>
              <w:rPr>
                <w:rFonts w:ascii="Arial" w:hAnsi="Arial" w:cs="Arial"/>
                <w:lang w:val="pt-BR"/>
              </w:rPr>
            </w:pPr>
          </w:p>
        </w:tc>
      </w:tr>
      <w:tr w:rsidR="041C3CDE" w:rsidRPr="00C27CCB" w14:paraId="680D1010" w14:textId="77777777" w:rsidTr="0ED911C6">
        <w:trPr>
          <w:trHeight w:val="300"/>
        </w:trPr>
        <w:tc>
          <w:tcPr>
            <w:tcW w:w="1125" w:type="dxa"/>
          </w:tcPr>
          <w:p w14:paraId="2D4D288A" w14:textId="6561A86E" w:rsidR="041C3CDE" w:rsidRDefault="041C3CDE" w:rsidP="041C3CDE">
            <w:pPr>
              <w:rPr>
                <w:rFonts w:ascii="Arial" w:hAnsi="Arial" w:cs="Arial"/>
                <w:lang w:val="pt-BR"/>
              </w:rPr>
            </w:pPr>
            <w:r w:rsidRPr="041C3CDE">
              <w:rPr>
                <w:rFonts w:ascii="Arial" w:hAnsi="Arial" w:cs="Arial"/>
                <w:lang w:val="pt-BR"/>
              </w:rPr>
              <w:t>RQNF02</w:t>
            </w:r>
          </w:p>
        </w:tc>
        <w:tc>
          <w:tcPr>
            <w:tcW w:w="3651" w:type="dxa"/>
          </w:tcPr>
          <w:p w14:paraId="7CBA4B97" w14:textId="66BCC1C8" w:rsidR="041C3CDE" w:rsidRPr="007D0668" w:rsidRDefault="486B6063" w:rsidP="041C3CDE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O sistema deve apresentar limitações de até 20Mb para os envios de arquivos.</w:t>
            </w:r>
          </w:p>
        </w:tc>
        <w:tc>
          <w:tcPr>
            <w:tcW w:w="2288" w:type="dxa"/>
          </w:tcPr>
          <w:p w14:paraId="0D0935F9" w14:textId="48BC1517" w:rsidR="041C3CDE" w:rsidRDefault="486B6063" w:rsidP="041C3CDE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Equipe de Software</w:t>
            </w:r>
          </w:p>
        </w:tc>
        <w:tc>
          <w:tcPr>
            <w:tcW w:w="2233" w:type="dxa"/>
          </w:tcPr>
          <w:p w14:paraId="1A2B392B" w14:textId="55C72C23" w:rsidR="041C3CDE" w:rsidRDefault="041C3CDE" w:rsidP="041C3CDE">
            <w:pPr>
              <w:rPr>
                <w:rFonts w:ascii="Arial" w:hAnsi="Arial" w:cs="Arial"/>
                <w:lang w:val="pt-BR"/>
              </w:rPr>
            </w:pPr>
          </w:p>
        </w:tc>
      </w:tr>
      <w:tr w:rsidR="79E1038D" w:rsidRPr="00C27CCB" w14:paraId="3A5DE8E5" w14:textId="77777777" w:rsidTr="79E1038D">
        <w:trPr>
          <w:trHeight w:val="300"/>
        </w:trPr>
        <w:tc>
          <w:tcPr>
            <w:tcW w:w="1125" w:type="dxa"/>
          </w:tcPr>
          <w:p w14:paraId="65C9D4D5" w14:textId="629A7FE5" w:rsidR="79E1038D" w:rsidRDefault="6D9CAD1B" w:rsidP="79E1038D">
            <w:pPr>
              <w:rPr>
                <w:rFonts w:ascii="Arial" w:hAnsi="Arial" w:cs="Arial"/>
                <w:lang w:val="pt-BR"/>
              </w:rPr>
            </w:pPr>
            <w:r w:rsidRPr="6D9CAD1B">
              <w:rPr>
                <w:rFonts w:ascii="Arial" w:hAnsi="Arial" w:cs="Arial"/>
                <w:lang w:val="pt-BR"/>
              </w:rPr>
              <w:t>RQNF03</w:t>
            </w:r>
          </w:p>
        </w:tc>
        <w:tc>
          <w:tcPr>
            <w:tcW w:w="3651" w:type="dxa"/>
          </w:tcPr>
          <w:p w14:paraId="5D4C6980" w14:textId="5A8F7C80" w:rsidR="79E1038D" w:rsidRDefault="6D9CAD1B" w:rsidP="79E1038D">
            <w:pPr>
              <w:rPr>
                <w:rFonts w:ascii="Arial" w:hAnsi="Arial" w:cs="Arial"/>
                <w:lang w:val="pt-BR"/>
              </w:rPr>
            </w:pPr>
            <w:r w:rsidRPr="25E04596">
              <w:rPr>
                <w:rFonts w:ascii="Arial" w:eastAsia="Roboto" w:hAnsi="Arial" w:cs="Arial"/>
                <w:lang w:val="pt-BR"/>
              </w:rPr>
              <w:t>O sistema deve ser protegido contra acesso não autorizado.</w:t>
            </w:r>
          </w:p>
        </w:tc>
        <w:tc>
          <w:tcPr>
            <w:tcW w:w="2288" w:type="dxa"/>
          </w:tcPr>
          <w:p w14:paraId="734920B2" w14:textId="7C055C74" w:rsidR="79E1038D" w:rsidRDefault="486B6063" w:rsidP="79E1038D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Gerente de RH</w:t>
            </w:r>
          </w:p>
        </w:tc>
        <w:tc>
          <w:tcPr>
            <w:tcW w:w="2233" w:type="dxa"/>
          </w:tcPr>
          <w:p w14:paraId="4BC202F7" w14:textId="32B5CF84" w:rsidR="79E1038D" w:rsidRDefault="79E1038D" w:rsidP="79E1038D">
            <w:pPr>
              <w:rPr>
                <w:rFonts w:ascii="Arial" w:hAnsi="Arial" w:cs="Arial"/>
                <w:lang w:val="pt-BR"/>
              </w:rPr>
            </w:pPr>
          </w:p>
        </w:tc>
      </w:tr>
      <w:tr w:rsidR="03CE0BB3" w14:paraId="2B85E377" w14:textId="77777777" w:rsidTr="43E66A44">
        <w:trPr>
          <w:trHeight w:val="300"/>
        </w:trPr>
        <w:tc>
          <w:tcPr>
            <w:tcW w:w="1125" w:type="dxa"/>
          </w:tcPr>
          <w:p w14:paraId="582D51AA" w14:textId="081599B6" w:rsidR="03CE0BB3" w:rsidRDefault="03CE0BB3" w:rsidP="03CE0BB3">
            <w:pPr>
              <w:rPr>
                <w:rFonts w:ascii="Arial" w:hAnsi="Arial" w:cs="Arial"/>
                <w:lang w:val="pt-BR"/>
              </w:rPr>
            </w:pPr>
            <w:r w:rsidRPr="03CE0BB3">
              <w:rPr>
                <w:rFonts w:ascii="Arial" w:hAnsi="Arial" w:cs="Arial"/>
                <w:lang w:val="pt-BR"/>
              </w:rPr>
              <w:t>RQNF04</w:t>
            </w:r>
          </w:p>
        </w:tc>
        <w:tc>
          <w:tcPr>
            <w:tcW w:w="3651" w:type="dxa"/>
          </w:tcPr>
          <w:p w14:paraId="04951FD7" w14:textId="34150ECC" w:rsidR="03CE0BB3" w:rsidRDefault="486B6063" w:rsidP="03CE0BB3">
            <w:pPr>
              <w:rPr>
                <w:rFonts w:ascii="Arial" w:eastAsia="Roboto" w:hAnsi="Arial" w:cs="Arial"/>
                <w:lang w:val="pt-BR"/>
              </w:rPr>
            </w:pPr>
            <w:r w:rsidRPr="486B6063">
              <w:rPr>
                <w:rFonts w:ascii="Arial" w:eastAsia="Roboto" w:hAnsi="Arial" w:cs="Arial"/>
                <w:lang w:val="pt-BR"/>
              </w:rPr>
              <w:t>Para consolidação do cadastro e do envio de anúncios, documentos devem ser enviados no formato de “.pdf”.</w:t>
            </w:r>
          </w:p>
        </w:tc>
        <w:tc>
          <w:tcPr>
            <w:tcW w:w="2288" w:type="dxa"/>
          </w:tcPr>
          <w:p w14:paraId="30C98733" w14:textId="6E280669" w:rsidR="03CE0BB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Gerente do Setor Administrativo</w:t>
            </w:r>
          </w:p>
          <w:p w14:paraId="75CFFDB8" w14:textId="6C8C93C1" w:rsidR="03CE0BB3" w:rsidRDefault="03CE0BB3" w:rsidP="03CE0BB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33" w:type="dxa"/>
          </w:tcPr>
          <w:p w14:paraId="486E6245" w14:textId="20F88583" w:rsidR="03CE0BB3" w:rsidRDefault="03CE0BB3" w:rsidP="03CE0BB3">
            <w:pPr>
              <w:rPr>
                <w:rFonts w:ascii="Arial" w:hAnsi="Arial" w:cs="Arial"/>
                <w:lang w:val="pt-BR"/>
              </w:rPr>
            </w:pPr>
          </w:p>
        </w:tc>
      </w:tr>
      <w:tr w:rsidR="486B6063" w14:paraId="1B97F801" w14:textId="77777777" w:rsidTr="486B6063">
        <w:trPr>
          <w:trHeight w:val="300"/>
        </w:trPr>
        <w:tc>
          <w:tcPr>
            <w:tcW w:w="1125" w:type="dxa"/>
          </w:tcPr>
          <w:p w14:paraId="0809DC85" w14:textId="7C8C9160" w:rsidR="486B606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RQNF05</w:t>
            </w:r>
          </w:p>
        </w:tc>
        <w:tc>
          <w:tcPr>
            <w:tcW w:w="3651" w:type="dxa"/>
          </w:tcPr>
          <w:p w14:paraId="5A188514" w14:textId="18B9949B" w:rsidR="486B6063" w:rsidRDefault="486B6063" w:rsidP="486B6063">
            <w:pPr>
              <w:rPr>
                <w:rFonts w:ascii="Arial" w:eastAsia="Roboto" w:hAnsi="Arial" w:cs="Arial"/>
                <w:lang w:val="pt-BR"/>
              </w:rPr>
            </w:pPr>
            <w:r w:rsidRPr="486B6063">
              <w:rPr>
                <w:rFonts w:ascii="Arial" w:eastAsia="Roboto" w:hAnsi="Arial" w:cs="Arial"/>
                <w:lang w:val="pt-BR"/>
              </w:rPr>
              <w:t>Todo mês deverá ser checado a validação dos dados do corretor atuante na empresa.</w:t>
            </w:r>
          </w:p>
        </w:tc>
        <w:tc>
          <w:tcPr>
            <w:tcW w:w="2288" w:type="dxa"/>
          </w:tcPr>
          <w:p w14:paraId="53037D60" w14:textId="1AB810BF" w:rsidR="486B606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Gerente de RH</w:t>
            </w:r>
          </w:p>
          <w:p w14:paraId="45F43A0F" w14:textId="0C85F2D8" w:rsidR="486B6063" w:rsidRDefault="486B6063" w:rsidP="486B606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33" w:type="dxa"/>
          </w:tcPr>
          <w:p w14:paraId="7732668E" w14:textId="50A2DF04" w:rsidR="486B6063" w:rsidRDefault="486B6063" w:rsidP="486B6063">
            <w:pPr>
              <w:rPr>
                <w:rFonts w:ascii="Arial" w:hAnsi="Arial" w:cs="Arial"/>
                <w:lang w:val="pt-BR"/>
              </w:rPr>
            </w:pPr>
          </w:p>
        </w:tc>
      </w:tr>
      <w:tr w:rsidR="486B6063" w14:paraId="05A1074F" w14:textId="77777777" w:rsidTr="486B6063">
        <w:trPr>
          <w:trHeight w:val="300"/>
        </w:trPr>
        <w:tc>
          <w:tcPr>
            <w:tcW w:w="1125" w:type="dxa"/>
          </w:tcPr>
          <w:p w14:paraId="0D603389" w14:textId="2F196F8C" w:rsidR="486B606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RQNF06</w:t>
            </w:r>
          </w:p>
        </w:tc>
        <w:tc>
          <w:tcPr>
            <w:tcW w:w="3651" w:type="dxa"/>
          </w:tcPr>
          <w:p w14:paraId="107910C6" w14:textId="53689834" w:rsidR="486B6063" w:rsidRDefault="486B6063" w:rsidP="486B6063">
            <w:pPr>
              <w:rPr>
                <w:rFonts w:ascii="Arial" w:eastAsia="Roboto" w:hAnsi="Arial" w:cs="Arial"/>
                <w:lang w:val="pt-BR"/>
              </w:rPr>
            </w:pPr>
            <w:r w:rsidRPr="486B6063">
              <w:rPr>
                <w:rFonts w:ascii="Arial" w:eastAsia="Roboto" w:hAnsi="Arial" w:cs="Arial"/>
                <w:lang w:val="pt-BR"/>
              </w:rPr>
              <w:t>O sistema deve cumprir todas as leis e regulamentos aplicáveis.</w:t>
            </w:r>
          </w:p>
        </w:tc>
        <w:tc>
          <w:tcPr>
            <w:tcW w:w="2288" w:type="dxa"/>
          </w:tcPr>
          <w:p w14:paraId="61AD70AE" w14:textId="0B6D0D5C" w:rsidR="486B6063" w:rsidRDefault="486B6063" w:rsidP="486B6063">
            <w:r w:rsidRPr="486B6063">
              <w:rPr>
                <w:rFonts w:ascii="Arial" w:hAnsi="Arial" w:cs="Arial"/>
                <w:lang w:val="pt-BR"/>
              </w:rPr>
              <w:t>Product Owner</w:t>
            </w:r>
          </w:p>
          <w:p w14:paraId="2E2AAAB3" w14:textId="1008C34F" w:rsidR="486B6063" w:rsidRDefault="486B6063" w:rsidP="486B606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33" w:type="dxa"/>
          </w:tcPr>
          <w:p w14:paraId="6ACB02FD" w14:textId="6B9CE3AD" w:rsidR="486B6063" w:rsidRDefault="486B6063" w:rsidP="486B6063">
            <w:pPr>
              <w:rPr>
                <w:rFonts w:ascii="Arial" w:hAnsi="Arial" w:cs="Arial"/>
                <w:lang w:val="pt-BR"/>
              </w:rPr>
            </w:pPr>
          </w:p>
        </w:tc>
      </w:tr>
      <w:tr w:rsidR="486B6063" w14:paraId="11CB0FC3" w14:textId="77777777" w:rsidTr="486B6063">
        <w:trPr>
          <w:trHeight w:val="300"/>
        </w:trPr>
        <w:tc>
          <w:tcPr>
            <w:tcW w:w="1125" w:type="dxa"/>
          </w:tcPr>
          <w:p w14:paraId="614E77F8" w14:textId="4F4B7371" w:rsidR="486B606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RQNF07</w:t>
            </w:r>
          </w:p>
        </w:tc>
        <w:tc>
          <w:tcPr>
            <w:tcW w:w="3651" w:type="dxa"/>
          </w:tcPr>
          <w:p w14:paraId="5CFE163B" w14:textId="474BDB63" w:rsidR="486B6063" w:rsidRDefault="486B6063" w:rsidP="486B6063">
            <w:pPr>
              <w:rPr>
                <w:rFonts w:ascii="Arial" w:eastAsia="Roboto" w:hAnsi="Arial" w:cs="Arial"/>
                <w:lang w:val="pt-BR"/>
              </w:rPr>
            </w:pPr>
            <w:r w:rsidRPr="486B6063">
              <w:rPr>
                <w:rFonts w:ascii="Arial" w:eastAsia="Roboto" w:hAnsi="Arial" w:cs="Arial"/>
                <w:lang w:val="pt-BR"/>
              </w:rPr>
              <w:t>Para criar uma conta o usuario tera que aceitar os termos de uso e de responsabilidade do site.</w:t>
            </w:r>
          </w:p>
          <w:p w14:paraId="29665BBD" w14:textId="65F47E4E" w:rsidR="486B6063" w:rsidRDefault="486B6063" w:rsidP="486B6063">
            <w:pPr>
              <w:rPr>
                <w:rFonts w:ascii="Arial" w:eastAsia="Roboto" w:hAnsi="Arial" w:cs="Arial"/>
                <w:lang w:val="pt-BR"/>
              </w:rPr>
            </w:pPr>
          </w:p>
        </w:tc>
        <w:tc>
          <w:tcPr>
            <w:tcW w:w="2288" w:type="dxa"/>
          </w:tcPr>
          <w:p w14:paraId="448DE604" w14:textId="1411398F" w:rsidR="486B6063" w:rsidRDefault="486B6063" w:rsidP="486B6063">
            <w:pPr>
              <w:rPr>
                <w:rFonts w:ascii="Arial" w:hAnsi="Arial" w:cs="Arial"/>
                <w:lang w:val="pt-BR"/>
              </w:rPr>
            </w:pPr>
            <w:r w:rsidRPr="486B6063">
              <w:rPr>
                <w:rFonts w:ascii="Arial" w:hAnsi="Arial" w:cs="Arial"/>
                <w:lang w:val="pt-BR"/>
              </w:rPr>
              <w:t>Gerente de RH</w:t>
            </w:r>
          </w:p>
        </w:tc>
        <w:tc>
          <w:tcPr>
            <w:tcW w:w="2233" w:type="dxa"/>
          </w:tcPr>
          <w:p w14:paraId="2BC6B0F4" w14:textId="2A0C2261" w:rsidR="486B6063" w:rsidRDefault="486B6063" w:rsidP="486B6063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58DBEBDE" w14:textId="77777777" w:rsidR="00FE7E5A" w:rsidRDefault="00FE7E5A" w:rsidP="00FE7E5A">
      <w:pPr>
        <w:rPr>
          <w:rFonts w:ascii="Arial" w:hAnsi="Arial" w:cs="Arial"/>
          <w:lang w:val="pt-BR"/>
        </w:rPr>
      </w:pPr>
    </w:p>
    <w:p w14:paraId="59D6E57C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3016C6D5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6CA138A1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0F7C9DE8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6BAE0342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4EE737AD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1FE416A4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22D06B6E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20A2A29C" w14:textId="77777777" w:rsidR="0085101F" w:rsidRDefault="0085101F" w:rsidP="00FE7E5A">
      <w:pPr>
        <w:rPr>
          <w:rFonts w:ascii="Arial" w:hAnsi="Arial" w:cs="Arial"/>
          <w:lang w:val="pt-BR"/>
        </w:rPr>
      </w:pPr>
    </w:p>
    <w:p w14:paraId="40A298E8" w14:textId="77777777" w:rsidR="0085101F" w:rsidRPr="001A4ABF" w:rsidRDefault="0085101F" w:rsidP="00FE7E5A">
      <w:pPr>
        <w:rPr>
          <w:rFonts w:ascii="Arial" w:hAnsi="Arial" w:cs="Arial"/>
          <w:lang w:val="pt-BR"/>
        </w:rPr>
      </w:pPr>
    </w:p>
    <w:p w14:paraId="6D7E2C92" w14:textId="178DB60B" w:rsidR="00E713A1" w:rsidRPr="001A4ABF" w:rsidRDefault="00E713A1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lang w:val="pt-BR"/>
        </w:rPr>
      </w:pPr>
      <w:bookmarkStart w:id="7" w:name="_Toc131863700"/>
      <w:r w:rsidRPr="001A4ABF">
        <w:rPr>
          <w:rFonts w:cs="Arial"/>
          <w:lang w:val="pt-BR"/>
        </w:rPr>
        <w:lastRenderedPageBreak/>
        <w:t xml:space="preserve">MODELAGEM </w:t>
      </w:r>
      <w:r w:rsidR="00046486" w:rsidRPr="001A4ABF">
        <w:rPr>
          <w:rFonts w:cs="Arial"/>
          <w:lang w:val="pt-BR"/>
        </w:rPr>
        <w:t>DO SISTEMA</w:t>
      </w:r>
      <w:bookmarkEnd w:id="7"/>
    </w:p>
    <w:p w14:paraId="106990A9" w14:textId="44AAF4CD" w:rsidR="0019162C" w:rsidRPr="001A4ABF" w:rsidRDefault="0019162C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8" w:name="_Toc131863701"/>
      <w:r w:rsidRPr="001A4ABF">
        <w:rPr>
          <w:rFonts w:cs="Arial"/>
          <w:lang w:val="pt-BR"/>
        </w:rPr>
        <w:t>Diagrama de Caso de uso</w:t>
      </w:r>
      <w:bookmarkEnd w:id="8"/>
    </w:p>
    <w:p w14:paraId="5F803404" w14:textId="60F8ED69" w:rsidR="0019162C" w:rsidRPr="001A4ABF" w:rsidRDefault="00B807A7" w:rsidP="0019162C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82667D6" wp14:editId="49C27912">
            <wp:extent cx="6429375" cy="41538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71" cy="4172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5284" w14:textId="7848E09B" w:rsidR="0019162C" w:rsidRPr="001A4ABF" w:rsidRDefault="0019162C" w:rsidP="0085101F">
      <w:pPr>
        <w:ind w:left="720"/>
        <w:rPr>
          <w:rFonts w:ascii="Arial" w:hAnsi="Arial" w:cs="Arial"/>
          <w:lang w:val="pt-BR"/>
        </w:rPr>
      </w:pPr>
    </w:p>
    <w:p w14:paraId="663AAE18" w14:textId="7D539E34" w:rsidR="00107E45" w:rsidRPr="001A4ABF" w:rsidRDefault="00107E45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r w:rsidRPr="001A4ABF">
        <w:rPr>
          <w:rFonts w:cs="Arial"/>
          <w:lang w:val="pt-BR"/>
        </w:rPr>
        <w:fldChar w:fldCharType="begin"/>
      </w:r>
      <w:r w:rsidRPr="001A4ABF">
        <w:rPr>
          <w:rFonts w:cs="Arial"/>
          <w:lang w:val="pt-BR"/>
        </w:rPr>
        <w:instrText xml:space="preserve">TITLE  \* MERGEFORMAT </w:instrText>
      </w:r>
      <w:r w:rsidRPr="001A4ABF">
        <w:rPr>
          <w:rFonts w:cs="Arial"/>
          <w:lang w:val="pt-BR"/>
        </w:rPr>
        <w:fldChar w:fldCharType="separate"/>
      </w:r>
      <w:bookmarkStart w:id="9" w:name="_Toc131863702"/>
      <w:r w:rsidR="001731DB" w:rsidRPr="001A4ABF">
        <w:rPr>
          <w:rFonts w:cs="Arial"/>
          <w:lang w:val="pt-BR"/>
        </w:rPr>
        <w:t>Especificação de Caso de Uso: &lt;Nome do Caso de Uso&gt;</w:t>
      </w:r>
      <w:bookmarkEnd w:id="9"/>
      <w:r w:rsidRPr="001A4ABF">
        <w:rPr>
          <w:rFonts w:cs="Arial"/>
          <w:lang w:val="pt-BR"/>
        </w:rPr>
        <w:fldChar w:fldCharType="end"/>
      </w:r>
      <w:bookmarkStart w:id="10" w:name="_Toc425054503"/>
      <w:bookmarkStart w:id="11" w:name="_Toc423410237"/>
      <w:r w:rsidRPr="001A4ABF">
        <w:rPr>
          <w:rFonts w:cs="Arial"/>
          <w:lang w:val="pt-BR"/>
        </w:rPr>
        <w:t xml:space="preserve"> </w:t>
      </w:r>
      <w:bookmarkEnd w:id="10"/>
      <w:bookmarkEnd w:id="11"/>
    </w:p>
    <w:p w14:paraId="0BE92BB4" w14:textId="0B3E40C8" w:rsidR="007D0CF2" w:rsidRPr="001A4ABF" w:rsidRDefault="007D0CF2" w:rsidP="007D0CF2">
      <w:pPr>
        <w:rPr>
          <w:rFonts w:ascii="Arial" w:hAnsi="Arial" w:cs="Arial"/>
          <w:lang w:val="pt-BR"/>
        </w:rPr>
      </w:pPr>
    </w:p>
    <w:p w14:paraId="2AA9C5FD" w14:textId="77777777" w:rsidR="00107E45" w:rsidRDefault="00107E45" w:rsidP="007D0CF2">
      <w:pPr>
        <w:pStyle w:val="Ttulo1"/>
        <w:ind w:left="720"/>
        <w:rPr>
          <w:rFonts w:cs="Arial"/>
          <w:lang w:val="pt-BR"/>
        </w:rPr>
      </w:pPr>
      <w:bookmarkStart w:id="12" w:name="_Toc131863703"/>
      <w:bookmarkStart w:id="13" w:name="_Toc425054504"/>
      <w:bookmarkStart w:id="14" w:name="_Toc423410238"/>
      <w:r w:rsidRPr="001A4ABF">
        <w:rPr>
          <w:rFonts w:cs="Arial"/>
          <w:lang w:val="pt-BR"/>
        </w:rPr>
        <w:t>Nome do Caso de Uso</w:t>
      </w:r>
      <w:bookmarkEnd w:id="12"/>
      <w:r w:rsidRPr="001A4ABF">
        <w:rPr>
          <w:rFonts w:cs="Arial"/>
          <w:lang w:val="pt-BR"/>
        </w:rPr>
        <w:t xml:space="preserve"> </w:t>
      </w:r>
    </w:p>
    <w:p w14:paraId="796481C3" w14:textId="797937C9" w:rsidR="0085101F" w:rsidRPr="003A32BC" w:rsidRDefault="0085101F" w:rsidP="0085101F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3A32BC" w:rsidRPr="003A32BC">
        <w:rPr>
          <w:rFonts w:ascii="Arial" w:hAnsi="Arial" w:cs="Arial"/>
          <w:lang w:val="pt-BR"/>
        </w:rPr>
        <w:t>Procurar imóveis</w:t>
      </w:r>
    </w:p>
    <w:p w14:paraId="4E1D4C82" w14:textId="311ED82E" w:rsidR="00107E45" w:rsidRDefault="00107E45" w:rsidP="007D0CF2">
      <w:pPr>
        <w:pStyle w:val="Ttulo2"/>
        <w:ind w:left="720"/>
        <w:rPr>
          <w:rFonts w:cs="Arial"/>
          <w:lang w:val="pt-BR"/>
        </w:rPr>
      </w:pPr>
      <w:bookmarkStart w:id="15" w:name="_Toc131863704"/>
      <w:r w:rsidRPr="001A4ABF">
        <w:rPr>
          <w:rFonts w:cs="Arial"/>
          <w:lang w:val="pt-BR"/>
        </w:rPr>
        <w:t>Breve Descrição</w:t>
      </w:r>
      <w:bookmarkEnd w:id="13"/>
      <w:bookmarkEnd w:id="14"/>
      <w:bookmarkEnd w:id="15"/>
    </w:p>
    <w:p w14:paraId="2DEDABFA" w14:textId="21950943" w:rsidR="00F16953" w:rsidRPr="00466193" w:rsidRDefault="00F16953" w:rsidP="00466193">
      <w:pPr>
        <w:ind w:left="720"/>
        <w:rPr>
          <w:rFonts w:ascii="Arial" w:hAnsi="Arial" w:cs="Arial"/>
          <w:lang w:val="pt-BR"/>
        </w:rPr>
      </w:pPr>
      <w:r w:rsidRPr="00466193">
        <w:rPr>
          <w:rFonts w:ascii="Arial" w:hAnsi="Arial" w:cs="Arial"/>
          <w:lang w:val="pt-BR"/>
        </w:rPr>
        <w:t xml:space="preserve">O usuário não cadastrado </w:t>
      </w:r>
      <w:r w:rsidR="003312F7" w:rsidRPr="00466193">
        <w:rPr>
          <w:rFonts w:ascii="Arial" w:hAnsi="Arial" w:cs="Arial"/>
          <w:lang w:val="pt-BR"/>
        </w:rPr>
        <w:t xml:space="preserve">pode </w:t>
      </w:r>
      <w:r w:rsidR="000D3D1D" w:rsidRPr="00466193">
        <w:rPr>
          <w:rFonts w:ascii="Arial" w:hAnsi="Arial" w:cs="Arial"/>
          <w:lang w:val="pt-BR"/>
        </w:rPr>
        <w:t xml:space="preserve">procurar </w:t>
      </w:r>
      <w:r w:rsidR="005D2105" w:rsidRPr="00466193">
        <w:rPr>
          <w:rFonts w:ascii="Arial" w:hAnsi="Arial" w:cs="Arial"/>
          <w:lang w:val="pt-BR"/>
        </w:rPr>
        <w:t xml:space="preserve">por imóveis no site, </w:t>
      </w:r>
      <w:r w:rsidR="00F66F0A" w:rsidRPr="00466193">
        <w:rPr>
          <w:rFonts w:ascii="Arial" w:hAnsi="Arial" w:cs="Arial"/>
          <w:lang w:val="pt-BR"/>
        </w:rPr>
        <w:t xml:space="preserve">navegando pela página inicial ou </w:t>
      </w:r>
      <w:r w:rsidR="00466193" w:rsidRPr="00466193">
        <w:rPr>
          <w:rFonts w:ascii="Arial" w:hAnsi="Arial" w:cs="Arial"/>
          <w:lang w:val="pt-BR"/>
        </w:rPr>
        <w:t>realizando uma busca mais detalhada utilizando os filtros de pesquisa disponibilizados.</w:t>
      </w:r>
    </w:p>
    <w:p w14:paraId="0F3317AD" w14:textId="5D842B65" w:rsidR="007D0CF2" w:rsidRDefault="007D0CF2" w:rsidP="007D0CF2">
      <w:pPr>
        <w:pStyle w:val="Ttulo2"/>
        <w:ind w:left="720"/>
        <w:rPr>
          <w:rFonts w:cs="Arial"/>
          <w:lang w:val="pt-BR"/>
        </w:rPr>
      </w:pPr>
      <w:bookmarkStart w:id="16" w:name="_Toc425054512"/>
      <w:bookmarkStart w:id="17" w:name="_Toc423410253"/>
      <w:bookmarkStart w:id="18" w:name="_Toc131863705"/>
      <w:r w:rsidRPr="001A4ABF">
        <w:rPr>
          <w:rFonts w:cs="Arial"/>
          <w:lang w:val="pt-BR"/>
        </w:rPr>
        <w:t>Precondições</w:t>
      </w:r>
      <w:bookmarkEnd w:id="16"/>
      <w:bookmarkEnd w:id="17"/>
      <w:bookmarkEnd w:id="18"/>
    </w:p>
    <w:p w14:paraId="66B1C051" w14:textId="2364ECF6" w:rsidR="00466193" w:rsidRPr="00603E54" w:rsidRDefault="00466193" w:rsidP="00466193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603E54">
        <w:rPr>
          <w:rFonts w:ascii="Arial" w:hAnsi="Arial" w:cs="Arial"/>
          <w:lang w:val="pt-BR"/>
        </w:rPr>
        <w:t xml:space="preserve">Estar conectado </w:t>
      </w:r>
      <w:r w:rsidR="00B8130C" w:rsidRPr="00603E54">
        <w:rPr>
          <w:rFonts w:ascii="Arial" w:hAnsi="Arial" w:cs="Arial"/>
          <w:lang w:val="pt-BR"/>
        </w:rPr>
        <w:t>à</w:t>
      </w:r>
      <w:r w:rsidRPr="00603E54">
        <w:rPr>
          <w:rFonts w:ascii="Arial" w:hAnsi="Arial" w:cs="Arial"/>
          <w:lang w:val="pt-BR"/>
        </w:rPr>
        <w:t xml:space="preserve"> internet e utilizar um navegador</w:t>
      </w:r>
      <w:r w:rsidR="00603E54" w:rsidRPr="00603E54">
        <w:rPr>
          <w:rFonts w:ascii="Arial" w:hAnsi="Arial" w:cs="Arial"/>
          <w:lang w:val="pt-BR"/>
        </w:rPr>
        <w:t xml:space="preserve"> da internet</w:t>
      </w:r>
      <w:r w:rsidR="00AF27BB">
        <w:rPr>
          <w:rFonts w:ascii="Arial" w:hAnsi="Arial" w:cs="Arial"/>
          <w:lang w:val="pt-BR"/>
        </w:rPr>
        <w:t>.</w:t>
      </w:r>
    </w:p>
    <w:p w14:paraId="04442D77" w14:textId="4E23B781" w:rsidR="007D0CF2" w:rsidRPr="001A4ABF" w:rsidRDefault="007D0CF2" w:rsidP="007D0CF2">
      <w:pPr>
        <w:pStyle w:val="Ttulo2"/>
        <w:ind w:left="720"/>
        <w:rPr>
          <w:rFonts w:cs="Arial"/>
          <w:lang w:val="pt-BR"/>
        </w:rPr>
      </w:pPr>
      <w:bookmarkStart w:id="19" w:name="_Toc425054514"/>
      <w:bookmarkStart w:id="20" w:name="_Toc423410255"/>
      <w:bookmarkStart w:id="21" w:name="_Toc131863706"/>
      <w:r w:rsidRPr="001A4ABF">
        <w:rPr>
          <w:rFonts w:cs="Arial"/>
          <w:lang w:val="pt-BR"/>
        </w:rPr>
        <w:t>Pós-condições</w:t>
      </w:r>
      <w:bookmarkEnd w:id="19"/>
      <w:bookmarkEnd w:id="20"/>
      <w:bookmarkEnd w:id="21"/>
    </w:p>
    <w:p w14:paraId="4690E933" w14:textId="3E83F021" w:rsidR="007D0CF2" w:rsidRPr="00DA3002" w:rsidRDefault="00603E54" w:rsidP="00DA3002">
      <w:pPr>
        <w:pStyle w:val="InfoBlue"/>
      </w:pPr>
      <w:r w:rsidRPr="00DA3002">
        <w:t xml:space="preserve">Irão aparecer </w:t>
      </w:r>
      <w:r w:rsidR="00DA3002" w:rsidRPr="00DA3002">
        <w:t>apenas imóveis de interesse do usuário</w:t>
      </w:r>
      <w:r w:rsidR="00AF27BB">
        <w:t>.</w:t>
      </w:r>
      <w:r w:rsidR="00DA3002" w:rsidRPr="00DA3002">
        <w:t xml:space="preserve"> </w:t>
      </w:r>
    </w:p>
    <w:p w14:paraId="6B6C57A6" w14:textId="6D13B2B7" w:rsidR="00107E45" w:rsidRPr="001A4ABF" w:rsidRDefault="00107E45" w:rsidP="007D0CF2">
      <w:pPr>
        <w:pStyle w:val="Ttulo2"/>
        <w:ind w:left="720"/>
        <w:rPr>
          <w:rFonts w:cs="Arial"/>
          <w:lang w:val="pt-BR"/>
        </w:rPr>
      </w:pPr>
      <w:bookmarkStart w:id="22" w:name="_Toc425054505"/>
      <w:bookmarkStart w:id="23" w:name="_Toc423410239"/>
      <w:bookmarkStart w:id="24" w:name="_Toc131863707"/>
      <w:r w:rsidRPr="001A4ABF">
        <w:rPr>
          <w:rFonts w:cs="Arial"/>
          <w:lang w:val="pt-BR"/>
        </w:rPr>
        <w:t>Fluxo de Eventos</w:t>
      </w:r>
      <w:bookmarkEnd w:id="22"/>
      <w:bookmarkEnd w:id="23"/>
      <w:bookmarkEnd w:id="24"/>
    </w:p>
    <w:p w14:paraId="366B6D0C" w14:textId="77777777" w:rsidR="00107E45" w:rsidRDefault="00107E45" w:rsidP="007D0CF2">
      <w:pPr>
        <w:pStyle w:val="Ttulo2"/>
        <w:widowControl/>
        <w:ind w:left="720"/>
        <w:rPr>
          <w:rFonts w:cs="Arial"/>
          <w:lang w:val="pt-BR"/>
        </w:rPr>
      </w:pPr>
      <w:bookmarkStart w:id="25" w:name="_Toc425054506"/>
      <w:bookmarkStart w:id="26" w:name="_Toc423410240"/>
      <w:bookmarkStart w:id="27" w:name="_Toc131863708"/>
      <w:r w:rsidRPr="001A4ABF">
        <w:rPr>
          <w:rFonts w:cs="Arial"/>
          <w:lang w:val="pt-BR"/>
        </w:rPr>
        <w:t>Fluxo Básico</w:t>
      </w:r>
      <w:bookmarkEnd w:id="25"/>
      <w:bookmarkEnd w:id="26"/>
      <w:bookmarkEnd w:id="27"/>
      <w:r w:rsidRPr="001A4ABF">
        <w:rPr>
          <w:rFonts w:cs="Arial"/>
          <w:lang w:val="pt-BR"/>
        </w:rPr>
        <w:t xml:space="preserve"> </w:t>
      </w:r>
    </w:p>
    <w:p w14:paraId="31BD28C7" w14:textId="3FF2E278" w:rsidR="00775BE3" w:rsidRPr="00C05B92" w:rsidRDefault="00344967" w:rsidP="0088624D">
      <w:pPr>
        <w:ind w:left="720"/>
        <w:rPr>
          <w:rFonts w:ascii="Arial" w:hAnsi="Arial" w:cs="Arial"/>
          <w:lang w:val="pt-BR"/>
        </w:rPr>
      </w:pPr>
      <w:r w:rsidRPr="00C05B92">
        <w:rPr>
          <w:rFonts w:ascii="Arial" w:hAnsi="Arial" w:cs="Arial"/>
          <w:lang w:val="pt-BR"/>
        </w:rPr>
        <w:t>O usuário não cadastrado</w:t>
      </w:r>
      <w:r w:rsidR="00B53C3F" w:rsidRPr="00C05B92">
        <w:rPr>
          <w:rFonts w:ascii="Arial" w:hAnsi="Arial" w:cs="Arial"/>
          <w:lang w:val="pt-BR"/>
        </w:rPr>
        <w:t>, estando conectado na internet e utilizando um navegador, entra no site</w:t>
      </w:r>
      <w:r w:rsidR="002A147F" w:rsidRPr="00C05B92">
        <w:rPr>
          <w:rFonts w:ascii="Arial" w:hAnsi="Arial" w:cs="Arial"/>
          <w:lang w:val="pt-BR"/>
        </w:rPr>
        <w:t xml:space="preserve">, ao entrar no site ele verá uma página com alguns imóveis </w:t>
      </w:r>
      <w:r w:rsidR="00753ED9" w:rsidRPr="00C05B92">
        <w:rPr>
          <w:rFonts w:ascii="Arial" w:hAnsi="Arial" w:cs="Arial"/>
          <w:lang w:val="pt-BR"/>
        </w:rPr>
        <w:t xml:space="preserve">selecionados aleatoriamente pelo sistema </w:t>
      </w:r>
      <w:r w:rsidR="002A147F" w:rsidRPr="00C05B92">
        <w:rPr>
          <w:rFonts w:ascii="Arial" w:hAnsi="Arial" w:cs="Arial"/>
          <w:lang w:val="pt-BR"/>
        </w:rPr>
        <w:t xml:space="preserve">no </w:t>
      </w:r>
      <w:r w:rsidR="009373B3" w:rsidRPr="00C05B92">
        <w:rPr>
          <w:rFonts w:ascii="Arial" w:hAnsi="Arial" w:cs="Arial"/>
          <w:lang w:val="pt-BR"/>
        </w:rPr>
        <w:t xml:space="preserve">mostruário, caso o usuário não tenha interesse nos imóveis que estão sendo </w:t>
      </w:r>
      <w:r w:rsidR="009373B3" w:rsidRPr="00C05B92">
        <w:rPr>
          <w:rFonts w:ascii="Arial" w:hAnsi="Arial" w:cs="Arial"/>
          <w:lang w:val="pt-BR"/>
        </w:rPr>
        <w:lastRenderedPageBreak/>
        <w:t xml:space="preserve">apresentados </w:t>
      </w:r>
      <w:r w:rsidR="000E38F6" w:rsidRPr="00C05B92">
        <w:rPr>
          <w:rFonts w:ascii="Arial" w:hAnsi="Arial" w:cs="Arial"/>
          <w:lang w:val="pt-BR"/>
        </w:rPr>
        <w:t xml:space="preserve">ele pode </w:t>
      </w:r>
      <w:r w:rsidR="004171F5" w:rsidRPr="00C05B92">
        <w:rPr>
          <w:rFonts w:ascii="Arial" w:hAnsi="Arial" w:cs="Arial"/>
          <w:lang w:val="pt-BR"/>
        </w:rPr>
        <w:t xml:space="preserve">clicar na aba de </w:t>
      </w:r>
      <w:r w:rsidR="00835E91" w:rsidRPr="00C05B92">
        <w:rPr>
          <w:rFonts w:ascii="Arial" w:hAnsi="Arial" w:cs="Arial"/>
          <w:lang w:val="pt-BR"/>
        </w:rPr>
        <w:t xml:space="preserve">filtros, que irá disponibilizar várias </w:t>
      </w:r>
      <w:r w:rsidR="002124C7" w:rsidRPr="00C05B92">
        <w:rPr>
          <w:rFonts w:ascii="Arial" w:hAnsi="Arial" w:cs="Arial"/>
          <w:lang w:val="pt-BR"/>
        </w:rPr>
        <w:t xml:space="preserve">checkbox </w:t>
      </w:r>
      <w:r w:rsidR="000830F5" w:rsidRPr="00C05B92">
        <w:rPr>
          <w:rFonts w:ascii="Arial" w:hAnsi="Arial" w:cs="Arial"/>
          <w:lang w:val="pt-BR"/>
        </w:rPr>
        <w:t>que podem ser selecionadas, cada uma correspondendo a</w:t>
      </w:r>
      <w:r w:rsidR="00BB736C" w:rsidRPr="00C05B92">
        <w:rPr>
          <w:rFonts w:ascii="Arial" w:hAnsi="Arial" w:cs="Arial"/>
          <w:lang w:val="pt-BR"/>
        </w:rPr>
        <w:t xml:space="preserve"> um item a ser filtrado</w:t>
      </w:r>
      <w:r w:rsidR="00B67838" w:rsidRPr="00C05B92">
        <w:rPr>
          <w:rFonts w:ascii="Arial" w:hAnsi="Arial" w:cs="Arial"/>
          <w:lang w:val="pt-BR"/>
        </w:rPr>
        <w:t xml:space="preserve">. Após selecionar todos os filtros desejados e </w:t>
      </w:r>
      <w:r w:rsidR="00C05B92" w:rsidRPr="00C05B92">
        <w:rPr>
          <w:rFonts w:ascii="Arial" w:hAnsi="Arial" w:cs="Arial"/>
          <w:lang w:val="pt-BR"/>
        </w:rPr>
        <w:t>clicar no botão para aplicar os filtros, o sistema automaticamente irá mostrar apenas imóveis que correspondem aos filtros selecionados pelo usuário.</w:t>
      </w:r>
    </w:p>
    <w:p w14:paraId="1A18E206" w14:textId="2EABA7DD" w:rsidR="00107E45" w:rsidRPr="001A4ABF" w:rsidRDefault="00107E45" w:rsidP="007D0CF2">
      <w:pPr>
        <w:pStyle w:val="Ttulo2"/>
        <w:widowControl/>
        <w:ind w:left="720"/>
        <w:rPr>
          <w:rFonts w:cs="Arial"/>
          <w:lang w:val="pt-BR"/>
        </w:rPr>
      </w:pPr>
      <w:bookmarkStart w:id="28" w:name="_Toc425054507"/>
      <w:bookmarkStart w:id="29" w:name="_Toc423410241"/>
      <w:bookmarkStart w:id="30" w:name="_Toc131863709"/>
      <w:r w:rsidRPr="001A4ABF">
        <w:rPr>
          <w:rFonts w:cs="Arial"/>
          <w:lang w:val="pt-BR"/>
        </w:rPr>
        <w:t>Fluxos Alternativos</w:t>
      </w:r>
      <w:bookmarkEnd w:id="28"/>
      <w:bookmarkEnd w:id="29"/>
      <w:bookmarkEnd w:id="30"/>
    </w:p>
    <w:p w14:paraId="4092AEC7" w14:textId="621DFDDD" w:rsidR="0088624D" w:rsidRDefault="002A656D" w:rsidP="0088624D">
      <w:pPr>
        <w:pStyle w:val="Corpodetexto"/>
        <w:rPr>
          <w:lang w:val="pt-BR"/>
        </w:rPr>
      </w:pPr>
      <w:r w:rsidRPr="00852D89">
        <w:rPr>
          <w:rFonts w:ascii="Arial" w:hAnsi="Arial" w:cs="Arial"/>
          <w:lang w:val="pt-BR"/>
        </w:rPr>
        <w:t>Não se aplica</w:t>
      </w:r>
      <w:r>
        <w:rPr>
          <w:lang w:val="pt-BR"/>
        </w:rPr>
        <w:t>.</w:t>
      </w:r>
    </w:p>
    <w:p w14:paraId="45C8CF6D" w14:textId="77777777" w:rsidR="0088624D" w:rsidRDefault="0088624D" w:rsidP="0088624D">
      <w:pPr>
        <w:pStyle w:val="Corpodetexto"/>
        <w:rPr>
          <w:lang w:val="pt-BR"/>
        </w:rPr>
      </w:pPr>
    </w:p>
    <w:p w14:paraId="182356B2" w14:textId="4D65A641" w:rsidR="0088624D" w:rsidRDefault="0088624D" w:rsidP="0088624D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5B25F347" w14:textId="6AB1446A" w:rsidR="00027CF8" w:rsidRPr="00027CF8" w:rsidRDefault="00027CF8" w:rsidP="00027CF8">
      <w:pPr>
        <w:ind w:firstLine="720"/>
        <w:rPr>
          <w:rFonts w:ascii="Arial" w:hAnsi="Arial" w:cs="Arial"/>
          <w:lang w:val="pt-BR"/>
        </w:rPr>
      </w:pPr>
      <w:r w:rsidRPr="00027CF8">
        <w:rPr>
          <w:rFonts w:ascii="Arial" w:hAnsi="Arial" w:cs="Arial"/>
          <w:lang w:val="pt-BR"/>
        </w:rPr>
        <w:t>Realizar cadastro</w:t>
      </w:r>
    </w:p>
    <w:p w14:paraId="1EC1A556" w14:textId="77777777" w:rsidR="0088624D" w:rsidRDefault="0088624D" w:rsidP="0088624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49455B2D" w14:textId="4D7DB160" w:rsidR="00C227E5" w:rsidRPr="00C227E5" w:rsidRDefault="00C227E5" w:rsidP="00C227E5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4306AB">
        <w:rPr>
          <w:rFonts w:ascii="Arial" w:hAnsi="Arial" w:cs="Arial"/>
          <w:lang w:val="pt-BR"/>
        </w:rPr>
        <w:t>O usuário realiza o cadastro para acessar mais funções dentro do sistema.</w:t>
      </w:r>
    </w:p>
    <w:p w14:paraId="77CB85C4" w14:textId="3FC1971E" w:rsidR="0088624D" w:rsidRDefault="0088624D" w:rsidP="0088624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1850D2C6" w14:textId="410E48F3" w:rsidR="00C227E5" w:rsidRPr="00403AF2" w:rsidRDefault="00C227E5" w:rsidP="00C227E5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403AF2">
        <w:rPr>
          <w:rFonts w:ascii="Arial" w:hAnsi="Arial" w:cs="Arial"/>
          <w:lang w:val="pt-BR"/>
        </w:rPr>
        <w:t xml:space="preserve">Estar conectado </w:t>
      </w:r>
      <w:r w:rsidR="00B8130C" w:rsidRPr="00403AF2">
        <w:rPr>
          <w:rFonts w:ascii="Arial" w:hAnsi="Arial" w:cs="Arial"/>
          <w:lang w:val="pt-BR"/>
        </w:rPr>
        <w:t>à</w:t>
      </w:r>
      <w:r w:rsidRPr="00403AF2">
        <w:rPr>
          <w:rFonts w:ascii="Arial" w:hAnsi="Arial" w:cs="Arial"/>
          <w:lang w:val="pt-BR"/>
        </w:rPr>
        <w:t xml:space="preserve"> internet</w:t>
      </w:r>
      <w:r w:rsidR="00403AF2" w:rsidRPr="00403AF2">
        <w:rPr>
          <w:rFonts w:ascii="Arial" w:hAnsi="Arial" w:cs="Arial"/>
          <w:lang w:val="pt-BR"/>
        </w:rPr>
        <w:t xml:space="preserve"> e não possuir cadastro</w:t>
      </w:r>
      <w:r w:rsidR="00AF27BB">
        <w:rPr>
          <w:rFonts w:ascii="Arial" w:hAnsi="Arial" w:cs="Arial"/>
          <w:lang w:val="pt-BR"/>
        </w:rPr>
        <w:t>.</w:t>
      </w:r>
    </w:p>
    <w:p w14:paraId="55D7A983" w14:textId="5CE15899" w:rsidR="0088624D" w:rsidRDefault="7EE7FF35" w:rsidP="0088624D">
      <w:pPr>
        <w:pStyle w:val="Ttulo2"/>
        <w:ind w:left="720"/>
        <w:rPr>
          <w:rFonts w:cs="Arial"/>
          <w:lang w:val="pt-BR"/>
        </w:rPr>
      </w:pPr>
      <w:r w:rsidRPr="7EE7FF35">
        <w:rPr>
          <w:rFonts w:cs="Arial"/>
          <w:lang w:val="pt-BR"/>
        </w:rPr>
        <w:t>Pós-condições</w:t>
      </w:r>
    </w:p>
    <w:p w14:paraId="2ABA2101" w14:textId="709E48FE" w:rsidR="00403AF2" w:rsidRPr="00403AF2" w:rsidRDefault="00403AF2" w:rsidP="00403AF2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403AF2">
        <w:rPr>
          <w:rFonts w:ascii="Arial" w:hAnsi="Arial" w:cs="Arial"/>
          <w:lang w:val="pt-BR"/>
        </w:rPr>
        <w:t>O usuário irá possuir uma conta</w:t>
      </w:r>
      <w:r w:rsidR="00AF27BB">
        <w:rPr>
          <w:rFonts w:ascii="Arial" w:hAnsi="Arial" w:cs="Arial"/>
          <w:lang w:val="pt-BR"/>
        </w:rPr>
        <w:t>.</w:t>
      </w:r>
      <w:r w:rsidRPr="00403AF2">
        <w:rPr>
          <w:rFonts w:ascii="Arial" w:hAnsi="Arial" w:cs="Arial"/>
          <w:lang w:val="pt-BR"/>
        </w:rPr>
        <w:t xml:space="preserve"> </w:t>
      </w:r>
    </w:p>
    <w:p w14:paraId="7DB7A875" w14:textId="77777777" w:rsidR="0088624D" w:rsidRPr="001A4ABF" w:rsidRDefault="0088624D" w:rsidP="0088624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09C684DF" w14:textId="5CE15899" w:rsidR="0088624D" w:rsidRDefault="7EE7FF35" w:rsidP="0088624D">
      <w:pPr>
        <w:pStyle w:val="Ttulo2"/>
        <w:widowControl/>
        <w:ind w:left="720"/>
        <w:rPr>
          <w:rFonts w:cs="Arial"/>
          <w:lang w:val="pt-BR"/>
        </w:rPr>
      </w:pPr>
      <w:r w:rsidRPr="7EE7FF35">
        <w:rPr>
          <w:rFonts w:cs="Arial"/>
          <w:lang w:val="pt-BR"/>
        </w:rPr>
        <w:t xml:space="preserve">Fluxo Básico </w:t>
      </w:r>
    </w:p>
    <w:p w14:paraId="612F99A1" w14:textId="3ED3E0AB" w:rsidR="0074656F" w:rsidRPr="00AF27BB" w:rsidRDefault="0074656F" w:rsidP="00AF27BB">
      <w:pPr>
        <w:ind w:left="720"/>
        <w:rPr>
          <w:rFonts w:ascii="Arial" w:hAnsi="Arial" w:cs="Arial"/>
          <w:lang w:val="pt-BR"/>
        </w:rPr>
      </w:pPr>
      <w:r w:rsidRPr="00AF27BB">
        <w:rPr>
          <w:rFonts w:ascii="Arial" w:hAnsi="Arial" w:cs="Arial"/>
          <w:lang w:val="pt-BR"/>
        </w:rPr>
        <w:t>O usuário irá acessar o site</w:t>
      </w:r>
      <w:r w:rsidR="008B1C4D" w:rsidRPr="00AF27BB">
        <w:rPr>
          <w:rFonts w:ascii="Arial" w:hAnsi="Arial" w:cs="Arial"/>
          <w:lang w:val="pt-BR"/>
        </w:rPr>
        <w:t xml:space="preserve">, </w:t>
      </w:r>
      <w:r w:rsidR="0076504B" w:rsidRPr="00AF27BB">
        <w:rPr>
          <w:rFonts w:ascii="Arial" w:hAnsi="Arial" w:cs="Arial"/>
          <w:lang w:val="pt-BR"/>
        </w:rPr>
        <w:t xml:space="preserve">feito isso </w:t>
      </w:r>
      <w:r w:rsidR="004E546E" w:rsidRPr="00AF27BB">
        <w:rPr>
          <w:rFonts w:ascii="Arial" w:hAnsi="Arial" w:cs="Arial"/>
          <w:lang w:val="pt-BR"/>
        </w:rPr>
        <w:t>ter</w:t>
      </w:r>
      <w:r w:rsidR="00457D56" w:rsidRPr="00AF27BB">
        <w:rPr>
          <w:rFonts w:ascii="Arial" w:hAnsi="Arial" w:cs="Arial"/>
          <w:lang w:val="pt-BR"/>
        </w:rPr>
        <w:t xml:space="preserve">á um botão </w:t>
      </w:r>
      <w:r w:rsidR="009062BB" w:rsidRPr="00AF27BB">
        <w:rPr>
          <w:rFonts w:ascii="Arial" w:hAnsi="Arial" w:cs="Arial"/>
          <w:lang w:val="pt-BR"/>
        </w:rPr>
        <w:t xml:space="preserve">para fazer login/cadastro, </w:t>
      </w:r>
      <w:r w:rsidR="00AF27BB" w:rsidRPr="00AF27BB">
        <w:rPr>
          <w:rFonts w:ascii="Arial" w:hAnsi="Arial" w:cs="Arial"/>
          <w:lang w:val="pt-BR"/>
        </w:rPr>
        <w:t xml:space="preserve">quando o usuário clicar nesse botão ele será redirecionado para uma página onde </w:t>
      </w:r>
      <w:r w:rsidR="00D925B1">
        <w:rPr>
          <w:rFonts w:ascii="Arial" w:hAnsi="Arial" w:cs="Arial"/>
          <w:lang w:val="pt-BR"/>
        </w:rPr>
        <w:t>ele deverá realizar a sua forma de cadastro (A1)</w:t>
      </w:r>
      <w:r w:rsidR="003C4D86">
        <w:rPr>
          <w:rFonts w:ascii="Arial" w:hAnsi="Arial" w:cs="Arial"/>
          <w:lang w:val="pt-BR"/>
        </w:rPr>
        <w:t>, após o usuário realizar o cadastro</w:t>
      </w:r>
      <w:r w:rsidR="00924037">
        <w:rPr>
          <w:rFonts w:ascii="Arial" w:hAnsi="Arial" w:cs="Arial"/>
          <w:lang w:val="pt-BR"/>
        </w:rPr>
        <w:t xml:space="preserve"> a sua sessão será iniciada e seus dados de conta salvos no banco de dados do sistema.</w:t>
      </w:r>
    </w:p>
    <w:p w14:paraId="01A117C5" w14:textId="1C19A368" w:rsidR="009166DD" w:rsidRDefault="009166DD" w:rsidP="009166DD">
      <w:pPr>
        <w:rPr>
          <w:lang w:val="pt-BR"/>
        </w:rPr>
      </w:pPr>
      <w:r>
        <w:rPr>
          <w:lang w:val="pt-BR"/>
        </w:rPr>
        <w:tab/>
      </w:r>
    </w:p>
    <w:p w14:paraId="28612B65" w14:textId="77777777" w:rsidR="00FD1A42" w:rsidRDefault="00FD1A42" w:rsidP="009166DD">
      <w:pPr>
        <w:rPr>
          <w:lang w:val="pt-BR"/>
        </w:rPr>
      </w:pPr>
    </w:p>
    <w:p w14:paraId="1D9BB1AC" w14:textId="77777777" w:rsidR="00FD1A42" w:rsidRDefault="00FD1A42" w:rsidP="009166DD">
      <w:pPr>
        <w:rPr>
          <w:lang w:val="pt-BR"/>
        </w:rPr>
      </w:pPr>
    </w:p>
    <w:p w14:paraId="71093AA3" w14:textId="77777777" w:rsidR="00FD1A42" w:rsidRDefault="00FD1A42" w:rsidP="009166DD">
      <w:pPr>
        <w:rPr>
          <w:lang w:val="pt-BR"/>
        </w:rPr>
      </w:pPr>
    </w:p>
    <w:p w14:paraId="5895A46A" w14:textId="77777777" w:rsidR="00FD1A42" w:rsidRDefault="00FD1A42" w:rsidP="009166DD">
      <w:pPr>
        <w:rPr>
          <w:lang w:val="pt-BR"/>
        </w:rPr>
      </w:pPr>
    </w:p>
    <w:p w14:paraId="1E4BBDC1" w14:textId="77777777" w:rsidR="00FD1A42" w:rsidRPr="009166DD" w:rsidRDefault="00FD1A42" w:rsidP="009166DD">
      <w:pPr>
        <w:rPr>
          <w:lang w:val="pt-BR"/>
        </w:rPr>
      </w:pPr>
    </w:p>
    <w:p w14:paraId="0C2A5123" w14:textId="77777777" w:rsidR="0088624D" w:rsidRPr="001A4ABF" w:rsidRDefault="0088624D" w:rsidP="0088624D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2FB0F358" w14:textId="21EC60F2" w:rsidR="0088624D" w:rsidRPr="001F182C" w:rsidRDefault="000768B5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t>A</w:t>
      </w:r>
      <w:r w:rsidR="00D925B1">
        <w:rPr>
          <w:rFonts w:ascii="Arial" w:hAnsi="Arial" w:cs="Arial"/>
          <w:lang w:val="pt-BR"/>
        </w:rPr>
        <w:t>1.</w:t>
      </w:r>
      <w:r w:rsidRPr="001F182C">
        <w:rPr>
          <w:rFonts w:ascii="Arial" w:hAnsi="Arial" w:cs="Arial"/>
          <w:lang w:val="pt-BR"/>
        </w:rPr>
        <w:t xml:space="preserve">1 – Usuário escolhe realizar um cadastro </w:t>
      </w:r>
      <w:r w:rsidR="008D0D88" w:rsidRPr="001F182C">
        <w:rPr>
          <w:rFonts w:ascii="Arial" w:hAnsi="Arial" w:cs="Arial"/>
          <w:lang w:val="pt-BR"/>
        </w:rPr>
        <w:t>utilizando a sua conta Google</w:t>
      </w:r>
    </w:p>
    <w:p w14:paraId="5470A0E0" w14:textId="0FC711DB" w:rsidR="008D0D88" w:rsidRPr="001F182C" w:rsidRDefault="008D0D88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tab/>
        <w:t>O usuário primeiramente escolhe a opção de realizar o cadastro utilizando a sua conta Google, após isso, o sistema irá abrir uma tela de login do google, utilizando uma API do próprio Google.</w:t>
      </w:r>
      <w:r w:rsidR="00D543DE" w:rsidRPr="001F182C">
        <w:rPr>
          <w:rFonts w:ascii="Arial" w:hAnsi="Arial" w:cs="Arial"/>
          <w:lang w:val="pt-BR"/>
        </w:rPr>
        <w:t xml:space="preserve"> Após o usuário digita</w:t>
      </w:r>
      <w:r w:rsidR="00A7392D" w:rsidRPr="001F182C">
        <w:rPr>
          <w:rFonts w:ascii="Arial" w:hAnsi="Arial" w:cs="Arial"/>
          <w:lang w:val="pt-BR"/>
        </w:rPr>
        <w:t xml:space="preserve">r o seu Email e </w:t>
      </w:r>
      <w:r w:rsidR="00034E56" w:rsidRPr="001F182C">
        <w:rPr>
          <w:rFonts w:ascii="Arial" w:hAnsi="Arial" w:cs="Arial"/>
          <w:lang w:val="pt-BR"/>
        </w:rPr>
        <w:t>Senha da sua conta Google, o sistema irá realizar o cadastro da sessão no banco de</w:t>
      </w:r>
      <w:r w:rsidR="00840D15" w:rsidRPr="001F182C">
        <w:rPr>
          <w:rFonts w:ascii="Arial" w:hAnsi="Arial" w:cs="Arial"/>
          <w:lang w:val="pt-BR"/>
        </w:rPr>
        <w:t xml:space="preserve"> dados do site, a conta será criada e uma sessão será iniciada no sistema.</w:t>
      </w:r>
    </w:p>
    <w:p w14:paraId="5675A8A0" w14:textId="77777777" w:rsidR="00840D15" w:rsidRPr="001F182C" w:rsidRDefault="00840D15" w:rsidP="0088624D">
      <w:pPr>
        <w:pStyle w:val="Corpodetexto"/>
        <w:rPr>
          <w:rFonts w:ascii="Arial" w:hAnsi="Arial" w:cs="Arial"/>
          <w:lang w:val="pt-BR"/>
        </w:rPr>
      </w:pPr>
    </w:p>
    <w:p w14:paraId="4A9A311B" w14:textId="28095A3B" w:rsidR="00840D15" w:rsidRPr="001F182C" w:rsidRDefault="00840D15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t>A</w:t>
      </w:r>
      <w:r w:rsidR="002C0BD1">
        <w:rPr>
          <w:rFonts w:ascii="Arial" w:hAnsi="Arial" w:cs="Arial"/>
          <w:lang w:val="pt-BR"/>
        </w:rPr>
        <w:t>1</w:t>
      </w:r>
      <w:r w:rsidR="00D925B1">
        <w:rPr>
          <w:rFonts w:ascii="Arial" w:hAnsi="Arial" w:cs="Arial"/>
          <w:lang w:val="pt-BR"/>
        </w:rPr>
        <w:t>.</w:t>
      </w:r>
      <w:r w:rsidRPr="001F182C">
        <w:rPr>
          <w:rFonts w:ascii="Arial" w:hAnsi="Arial" w:cs="Arial"/>
          <w:lang w:val="pt-BR"/>
        </w:rPr>
        <w:t xml:space="preserve">2 </w:t>
      </w:r>
      <w:r w:rsidR="00A31638" w:rsidRPr="001F182C">
        <w:rPr>
          <w:rFonts w:ascii="Arial" w:hAnsi="Arial" w:cs="Arial"/>
          <w:lang w:val="pt-BR"/>
        </w:rPr>
        <w:t>- Usuário</w:t>
      </w:r>
      <w:r w:rsidR="00FF77A9" w:rsidRPr="001F182C">
        <w:rPr>
          <w:rFonts w:ascii="Arial" w:hAnsi="Arial" w:cs="Arial"/>
          <w:lang w:val="pt-BR"/>
        </w:rPr>
        <w:t xml:space="preserve"> escolhe realizar um cadastro </w:t>
      </w:r>
      <w:r w:rsidR="00A31638" w:rsidRPr="001F182C">
        <w:rPr>
          <w:rFonts w:ascii="Arial" w:hAnsi="Arial" w:cs="Arial"/>
          <w:lang w:val="pt-BR"/>
        </w:rPr>
        <w:t>utilizando a sua conta Microsoft</w:t>
      </w:r>
    </w:p>
    <w:p w14:paraId="2EA56454" w14:textId="7655581A" w:rsidR="00A31638" w:rsidRPr="001F182C" w:rsidRDefault="00A31638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tab/>
        <w:t>O usuário primeiramente escolhe a opção de realizar o cadastro utilizando a sua conta Google, após isso, o sistema irá abrir uma tela de login da Microsoft, utilizando uma API da própria Microsoft</w:t>
      </w:r>
      <w:r w:rsidR="00CF349B" w:rsidRPr="001F182C">
        <w:rPr>
          <w:rFonts w:ascii="Arial" w:hAnsi="Arial" w:cs="Arial"/>
          <w:lang w:val="pt-BR"/>
        </w:rPr>
        <w:t xml:space="preserve">. Após o usuário digitar </w:t>
      </w:r>
      <w:r w:rsidR="00640620" w:rsidRPr="001F182C">
        <w:rPr>
          <w:rFonts w:ascii="Arial" w:hAnsi="Arial" w:cs="Arial"/>
          <w:lang w:val="pt-BR"/>
        </w:rPr>
        <w:t>o seu Email</w:t>
      </w:r>
      <w:r w:rsidR="00924AF3" w:rsidRPr="001F182C">
        <w:rPr>
          <w:rFonts w:ascii="Arial" w:hAnsi="Arial" w:cs="Arial"/>
          <w:lang w:val="pt-BR"/>
        </w:rPr>
        <w:t xml:space="preserve"> e Senha de sua conta Microsoft, o sistema irá realizar o </w:t>
      </w:r>
      <w:r w:rsidR="004666D7" w:rsidRPr="001F182C">
        <w:rPr>
          <w:rFonts w:ascii="Arial" w:hAnsi="Arial" w:cs="Arial"/>
          <w:lang w:val="pt-BR"/>
        </w:rPr>
        <w:t xml:space="preserve">cadastro da sessão </w:t>
      </w:r>
      <w:r w:rsidR="00CA7BDE" w:rsidRPr="001F182C">
        <w:rPr>
          <w:rFonts w:ascii="Arial" w:hAnsi="Arial" w:cs="Arial"/>
          <w:lang w:val="pt-BR"/>
        </w:rPr>
        <w:t>no banco de dados do site, a conta será criada e uma sessão irá ser iniciada no sistema.</w:t>
      </w:r>
    </w:p>
    <w:p w14:paraId="68750479" w14:textId="77777777" w:rsidR="00CA7BDE" w:rsidRPr="001F182C" w:rsidRDefault="00CA7BDE" w:rsidP="0088624D">
      <w:pPr>
        <w:pStyle w:val="Corpodetexto"/>
        <w:rPr>
          <w:rFonts w:ascii="Arial" w:hAnsi="Arial" w:cs="Arial"/>
          <w:lang w:val="pt-BR"/>
        </w:rPr>
      </w:pPr>
    </w:p>
    <w:p w14:paraId="12FA0592" w14:textId="3F202064" w:rsidR="00CA7BDE" w:rsidRPr="001F182C" w:rsidRDefault="00CA7BDE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t>A</w:t>
      </w:r>
      <w:r w:rsidR="00924037">
        <w:rPr>
          <w:rFonts w:ascii="Arial" w:hAnsi="Arial" w:cs="Arial"/>
          <w:lang w:val="pt-BR"/>
        </w:rPr>
        <w:t>1.</w:t>
      </w:r>
      <w:r w:rsidRPr="001F182C">
        <w:rPr>
          <w:rFonts w:ascii="Arial" w:hAnsi="Arial" w:cs="Arial"/>
          <w:lang w:val="pt-BR"/>
        </w:rPr>
        <w:t>3 - Usuário escolhe realizar um cadastro utilizando um Login e Senha.</w:t>
      </w:r>
    </w:p>
    <w:p w14:paraId="711DC1DF" w14:textId="6964C233" w:rsidR="00CA7BDE" w:rsidRPr="001F182C" w:rsidRDefault="00CA7BDE" w:rsidP="0088624D">
      <w:pPr>
        <w:pStyle w:val="Corpodetexto"/>
        <w:rPr>
          <w:rFonts w:ascii="Arial" w:hAnsi="Arial" w:cs="Arial"/>
          <w:lang w:val="pt-BR"/>
        </w:rPr>
      </w:pPr>
      <w:r w:rsidRPr="001F182C">
        <w:rPr>
          <w:rFonts w:ascii="Arial" w:hAnsi="Arial" w:cs="Arial"/>
          <w:lang w:val="pt-BR"/>
        </w:rPr>
        <w:lastRenderedPageBreak/>
        <w:tab/>
        <w:t>O usuário primeiramente escolhe a opção de realizar o cadastro utilizando um Login e Senha.</w:t>
      </w:r>
      <w:r w:rsidR="001F088D" w:rsidRPr="001F182C">
        <w:rPr>
          <w:rFonts w:ascii="Arial" w:hAnsi="Arial" w:cs="Arial"/>
          <w:lang w:val="pt-BR"/>
        </w:rPr>
        <w:t xml:space="preserve"> </w:t>
      </w:r>
      <w:r w:rsidR="00F359A1" w:rsidRPr="001F182C">
        <w:rPr>
          <w:rFonts w:ascii="Arial" w:hAnsi="Arial" w:cs="Arial"/>
          <w:lang w:val="pt-BR"/>
        </w:rPr>
        <w:t>Ap</w:t>
      </w:r>
      <w:r w:rsidR="00A47086" w:rsidRPr="001F182C">
        <w:rPr>
          <w:rFonts w:ascii="Arial" w:hAnsi="Arial" w:cs="Arial"/>
          <w:lang w:val="pt-BR"/>
        </w:rPr>
        <w:t>ós</w:t>
      </w:r>
      <w:r w:rsidR="001F088D" w:rsidRPr="001F182C">
        <w:rPr>
          <w:rFonts w:ascii="Arial" w:hAnsi="Arial" w:cs="Arial"/>
          <w:lang w:val="pt-BR"/>
        </w:rPr>
        <w:t xml:space="preserve"> isso, o usuário deve digitar o seu</w:t>
      </w:r>
      <w:r w:rsidR="00A07902" w:rsidRPr="001F182C">
        <w:rPr>
          <w:rFonts w:ascii="Arial" w:hAnsi="Arial" w:cs="Arial"/>
          <w:lang w:val="pt-BR"/>
        </w:rPr>
        <w:t xml:space="preserve"> Email</w:t>
      </w:r>
      <w:r w:rsidR="001F088D" w:rsidRPr="001F182C">
        <w:rPr>
          <w:rFonts w:ascii="Arial" w:hAnsi="Arial" w:cs="Arial"/>
          <w:lang w:val="pt-BR"/>
        </w:rPr>
        <w:t xml:space="preserve"> em um formulário, após isso, o sistema irá mandar um código para o Email digitado </w:t>
      </w:r>
      <w:r w:rsidR="00E16D8E" w:rsidRPr="001F182C">
        <w:rPr>
          <w:rFonts w:ascii="Arial" w:hAnsi="Arial" w:cs="Arial"/>
          <w:lang w:val="pt-BR"/>
        </w:rPr>
        <w:t xml:space="preserve">e irá pedir para o usuário digitar esse código na tela de formulário do site. Após o usuário digitar corretamente o código no site, o sistema irá </w:t>
      </w:r>
      <w:r w:rsidR="00E74630" w:rsidRPr="001F182C">
        <w:rPr>
          <w:rFonts w:ascii="Arial" w:hAnsi="Arial" w:cs="Arial"/>
          <w:lang w:val="pt-BR"/>
        </w:rPr>
        <w:t>pedir para o usuário digitar uma senha</w:t>
      </w:r>
      <w:r w:rsidR="00FC5368" w:rsidRPr="001F182C">
        <w:rPr>
          <w:rFonts w:ascii="Arial" w:hAnsi="Arial" w:cs="Arial"/>
          <w:lang w:val="pt-BR"/>
        </w:rPr>
        <w:t xml:space="preserve">, essa senha deverá possuir pelo menos 8 caracteres </w:t>
      </w:r>
      <w:r w:rsidR="00087219" w:rsidRPr="001F182C">
        <w:rPr>
          <w:rFonts w:ascii="Arial" w:hAnsi="Arial" w:cs="Arial"/>
          <w:lang w:val="pt-BR"/>
        </w:rPr>
        <w:t xml:space="preserve">mais um </w:t>
      </w:r>
      <w:r w:rsidR="006F0224" w:rsidRPr="001F182C">
        <w:rPr>
          <w:rFonts w:ascii="Arial" w:hAnsi="Arial" w:cs="Arial"/>
          <w:lang w:val="pt-BR"/>
        </w:rPr>
        <w:t>caractere especial</w:t>
      </w:r>
      <w:r w:rsidR="00924245" w:rsidRPr="001F182C">
        <w:rPr>
          <w:rFonts w:ascii="Arial" w:hAnsi="Arial" w:cs="Arial"/>
          <w:lang w:val="pt-BR"/>
        </w:rPr>
        <w:t xml:space="preserve">, </w:t>
      </w:r>
      <w:r w:rsidR="000D70D9" w:rsidRPr="001F182C">
        <w:rPr>
          <w:rFonts w:ascii="Arial" w:hAnsi="Arial" w:cs="Arial"/>
          <w:lang w:val="pt-BR"/>
        </w:rPr>
        <w:t xml:space="preserve">o usuário deverá confirmar </w:t>
      </w:r>
      <w:r w:rsidR="0031477B" w:rsidRPr="001F182C">
        <w:rPr>
          <w:rFonts w:ascii="Arial" w:hAnsi="Arial" w:cs="Arial"/>
          <w:lang w:val="pt-BR"/>
        </w:rPr>
        <w:t>essa senha digitando-a duas vezes na tela de formulário. Depois desses passos</w:t>
      </w:r>
      <w:r w:rsidR="00A07902" w:rsidRPr="001F182C">
        <w:rPr>
          <w:rFonts w:ascii="Arial" w:hAnsi="Arial" w:cs="Arial"/>
          <w:lang w:val="pt-BR"/>
        </w:rPr>
        <w:t>, o sistema irá realizar o cadastro da sessão no bando de dados do site, a conta será criada e uma sessão será iniciada no sistema.</w:t>
      </w:r>
    </w:p>
    <w:p w14:paraId="258CFD4A" w14:textId="2CDDBF0D" w:rsidR="00A31638" w:rsidRDefault="00A31638" w:rsidP="0088624D">
      <w:pPr>
        <w:pStyle w:val="Corpodetexto"/>
        <w:rPr>
          <w:lang w:val="pt-BR"/>
        </w:rPr>
      </w:pPr>
      <w:r>
        <w:rPr>
          <w:lang w:val="pt-BR"/>
        </w:rPr>
        <w:tab/>
      </w:r>
    </w:p>
    <w:p w14:paraId="04DA42B6" w14:textId="50A8FCCF" w:rsidR="00BE7DAD" w:rsidRDefault="00BE7DAD" w:rsidP="00BE7DAD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6A41FF96" w14:textId="74EF6B25" w:rsidR="002A14D8" w:rsidRPr="002A14D8" w:rsidRDefault="002A14D8" w:rsidP="002A14D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2A14D8">
        <w:rPr>
          <w:rFonts w:ascii="Arial" w:hAnsi="Arial" w:cs="Arial"/>
          <w:lang w:val="pt-BR"/>
        </w:rPr>
        <w:t>Gerenciar conta</w:t>
      </w:r>
    </w:p>
    <w:p w14:paraId="443DFA56" w14:textId="77777777" w:rsidR="00BE7DAD" w:rsidRDefault="00BE7DAD" w:rsidP="00BE7DA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55AF7491" w14:textId="15AC645C" w:rsidR="00FB752B" w:rsidRPr="0032780F" w:rsidRDefault="00440AF6" w:rsidP="0032780F">
      <w:pPr>
        <w:ind w:left="720"/>
        <w:rPr>
          <w:rFonts w:ascii="Arial" w:hAnsi="Arial" w:cs="Arial"/>
          <w:lang w:val="pt-BR"/>
        </w:rPr>
      </w:pPr>
      <w:r w:rsidRPr="0032780F">
        <w:rPr>
          <w:rFonts w:ascii="Arial" w:hAnsi="Arial" w:cs="Arial"/>
          <w:lang w:val="pt-BR"/>
        </w:rPr>
        <w:t>Quando logado</w:t>
      </w:r>
      <w:r w:rsidR="00344CEA" w:rsidRPr="0032780F">
        <w:rPr>
          <w:rFonts w:ascii="Arial" w:hAnsi="Arial" w:cs="Arial"/>
          <w:lang w:val="pt-BR"/>
        </w:rPr>
        <w:t xml:space="preserve">, o usuário poderá acessar a área de </w:t>
      </w:r>
      <w:r w:rsidR="00643422" w:rsidRPr="0032780F">
        <w:rPr>
          <w:rFonts w:ascii="Arial" w:hAnsi="Arial" w:cs="Arial"/>
          <w:lang w:val="pt-BR"/>
        </w:rPr>
        <w:t>“m</w:t>
      </w:r>
      <w:r w:rsidR="00614C8A" w:rsidRPr="0032780F">
        <w:rPr>
          <w:rFonts w:ascii="Arial" w:hAnsi="Arial" w:cs="Arial"/>
          <w:lang w:val="pt-BR"/>
        </w:rPr>
        <w:t xml:space="preserve">inha conta”, nessa área ele terá a possibilidade de </w:t>
      </w:r>
      <w:r w:rsidR="001A1BFE" w:rsidRPr="0032780F">
        <w:rPr>
          <w:rFonts w:ascii="Arial" w:hAnsi="Arial" w:cs="Arial"/>
          <w:lang w:val="pt-BR"/>
        </w:rPr>
        <w:t>alterar</w:t>
      </w:r>
      <w:r w:rsidR="00F25DFA" w:rsidRPr="0032780F">
        <w:rPr>
          <w:rFonts w:ascii="Arial" w:hAnsi="Arial" w:cs="Arial"/>
          <w:lang w:val="pt-BR"/>
        </w:rPr>
        <w:t xml:space="preserve"> todos os seus dados</w:t>
      </w:r>
      <w:r w:rsidR="005444B0">
        <w:rPr>
          <w:rFonts w:ascii="Arial" w:hAnsi="Arial" w:cs="Arial"/>
          <w:lang w:val="pt-BR"/>
        </w:rPr>
        <w:t>(A1).</w:t>
      </w:r>
    </w:p>
    <w:p w14:paraId="18B99441" w14:textId="77777777" w:rsidR="00BE7DAD" w:rsidRDefault="00BE7DAD" w:rsidP="00BE7DA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1D16EC33" w14:textId="0252C265" w:rsidR="0032780F" w:rsidRPr="005F2491" w:rsidRDefault="0032780F" w:rsidP="0032780F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5F2491">
        <w:rPr>
          <w:rFonts w:ascii="Arial" w:hAnsi="Arial" w:cs="Arial"/>
          <w:lang w:val="pt-BR"/>
        </w:rPr>
        <w:t xml:space="preserve">Estar conectado </w:t>
      </w:r>
      <w:r w:rsidR="00B8130C" w:rsidRPr="005F2491">
        <w:rPr>
          <w:rFonts w:ascii="Arial" w:hAnsi="Arial" w:cs="Arial"/>
          <w:lang w:val="pt-BR"/>
        </w:rPr>
        <w:t>à</w:t>
      </w:r>
      <w:r w:rsidRPr="005F2491">
        <w:rPr>
          <w:rFonts w:ascii="Arial" w:hAnsi="Arial" w:cs="Arial"/>
          <w:lang w:val="pt-BR"/>
        </w:rPr>
        <w:t xml:space="preserve"> internet e estar logado em uma conta.</w:t>
      </w:r>
    </w:p>
    <w:p w14:paraId="22794161" w14:textId="77777777" w:rsidR="00BE7DAD" w:rsidRDefault="00BE7DAD" w:rsidP="00BE7DA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606CD402" w14:textId="136FCEF2" w:rsidR="00B6132A" w:rsidRPr="00B6132A" w:rsidRDefault="00B6132A" w:rsidP="00B6132A">
      <w:pPr>
        <w:rPr>
          <w:lang w:val="pt-BR"/>
        </w:rPr>
      </w:pPr>
      <w:r>
        <w:rPr>
          <w:lang w:val="pt-BR"/>
        </w:rPr>
        <w:tab/>
        <w:t>Não se aplica.</w:t>
      </w:r>
    </w:p>
    <w:p w14:paraId="20CDEFD2" w14:textId="77777777" w:rsidR="00BE7DAD" w:rsidRPr="001A4ABF" w:rsidRDefault="00BE7DAD" w:rsidP="00BE7DAD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17760D01" w14:textId="77777777" w:rsidR="00BE7DAD" w:rsidRDefault="00BE7DAD" w:rsidP="00BE7DAD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668C0B0A" w14:textId="508F55AE" w:rsidR="00BB4CE7" w:rsidRPr="004F3996" w:rsidRDefault="00BB4CE7" w:rsidP="00F41F8C">
      <w:pPr>
        <w:ind w:left="720"/>
        <w:rPr>
          <w:rFonts w:ascii="Arial" w:hAnsi="Arial" w:cs="Arial"/>
          <w:lang w:val="pt-BR"/>
        </w:rPr>
      </w:pPr>
      <w:r w:rsidRPr="004F3996">
        <w:rPr>
          <w:rFonts w:ascii="Arial" w:hAnsi="Arial" w:cs="Arial"/>
          <w:lang w:val="pt-BR"/>
        </w:rPr>
        <w:t xml:space="preserve">Quando cadastrado e já logado em sua conta, o sistema libera uma área exclusiva para usuários </w:t>
      </w:r>
      <w:r w:rsidR="008B0CB4" w:rsidRPr="004F3996">
        <w:rPr>
          <w:rFonts w:ascii="Arial" w:hAnsi="Arial" w:cs="Arial"/>
          <w:lang w:val="pt-BR"/>
        </w:rPr>
        <w:t xml:space="preserve">cadastrados </w:t>
      </w:r>
      <w:r w:rsidR="00C01179" w:rsidRPr="004F3996">
        <w:rPr>
          <w:rFonts w:ascii="Arial" w:hAnsi="Arial" w:cs="Arial"/>
          <w:lang w:val="pt-BR"/>
        </w:rPr>
        <w:t xml:space="preserve">acessarem, </w:t>
      </w:r>
      <w:r w:rsidR="00075B99">
        <w:rPr>
          <w:rFonts w:ascii="Arial" w:hAnsi="Arial" w:cs="Arial"/>
          <w:lang w:val="pt-BR"/>
        </w:rPr>
        <w:t>onde eles podem realizar as ações de gerenciamento de conta(A</w:t>
      </w:r>
      <w:r w:rsidR="00064119">
        <w:rPr>
          <w:rFonts w:ascii="Arial" w:hAnsi="Arial" w:cs="Arial"/>
          <w:lang w:val="pt-BR"/>
        </w:rPr>
        <w:t>1</w:t>
      </w:r>
      <w:r w:rsidR="00075B99">
        <w:rPr>
          <w:rFonts w:ascii="Arial" w:hAnsi="Arial" w:cs="Arial"/>
          <w:lang w:val="pt-BR"/>
        </w:rPr>
        <w:t>), após</w:t>
      </w:r>
      <w:r w:rsidR="00064119">
        <w:rPr>
          <w:rFonts w:ascii="Arial" w:hAnsi="Arial" w:cs="Arial"/>
          <w:lang w:val="pt-BR"/>
        </w:rPr>
        <w:t xml:space="preserve"> o processo selecionado, o usuário retorna a tela inicial de gerenciamento de conta.</w:t>
      </w:r>
    </w:p>
    <w:p w14:paraId="26DD9E4E" w14:textId="77777777" w:rsidR="00BE7DAD" w:rsidRPr="001A4ABF" w:rsidRDefault="00BE7DAD" w:rsidP="00BE7DAD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4CFFD5F5" w14:textId="3DDF2C8F" w:rsidR="008B190C" w:rsidRPr="00386B34" w:rsidRDefault="004306AB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t>A</w:t>
      </w:r>
      <w:r w:rsidR="00064119" w:rsidRPr="00386B34">
        <w:rPr>
          <w:rFonts w:ascii="Arial" w:hAnsi="Arial" w:cs="Arial"/>
          <w:lang w:val="pt-BR"/>
        </w:rPr>
        <w:t>1.1</w:t>
      </w:r>
      <w:r w:rsidRPr="00386B34">
        <w:rPr>
          <w:rFonts w:ascii="Arial" w:hAnsi="Arial" w:cs="Arial"/>
          <w:lang w:val="pt-BR"/>
        </w:rPr>
        <w:t xml:space="preserve"> – Usuário escolhe a opção de alterar o seu telefone de contato</w:t>
      </w:r>
      <w:r w:rsidR="00423BEB" w:rsidRPr="00386B34">
        <w:rPr>
          <w:rFonts w:ascii="Arial" w:hAnsi="Arial" w:cs="Arial"/>
          <w:lang w:val="pt-BR"/>
        </w:rPr>
        <w:t>.</w:t>
      </w:r>
    </w:p>
    <w:p w14:paraId="31FBDA2A" w14:textId="488D302A" w:rsidR="00423BEB" w:rsidRPr="00386B34" w:rsidRDefault="00423BEB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tab/>
        <w:t>Primeiramente o usuário escolhe</w:t>
      </w:r>
      <w:r w:rsidR="00C263E4" w:rsidRPr="00386B34">
        <w:rPr>
          <w:rFonts w:ascii="Arial" w:hAnsi="Arial" w:cs="Arial"/>
          <w:lang w:val="pt-BR"/>
        </w:rPr>
        <w:t xml:space="preserve"> a opção de alterar o seu telefone de contato, após isso o sistema abrirá uma tela </w:t>
      </w:r>
      <w:r w:rsidR="006B6D31" w:rsidRPr="00386B34">
        <w:rPr>
          <w:rFonts w:ascii="Arial" w:hAnsi="Arial" w:cs="Arial"/>
          <w:lang w:val="pt-BR"/>
        </w:rPr>
        <w:t xml:space="preserve">mostrando o </w:t>
      </w:r>
      <w:r w:rsidR="00C263E4" w:rsidRPr="00386B34">
        <w:rPr>
          <w:rFonts w:ascii="Arial" w:hAnsi="Arial" w:cs="Arial"/>
          <w:lang w:val="pt-BR"/>
        </w:rPr>
        <w:t>telefone atualmente registrado na conta do usuário</w:t>
      </w:r>
      <w:r w:rsidR="009077AA" w:rsidRPr="00386B34">
        <w:rPr>
          <w:rFonts w:ascii="Arial" w:hAnsi="Arial" w:cs="Arial"/>
          <w:lang w:val="pt-BR"/>
        </w:rPr>
        <w:t xml:space="preserve"> e pergunta se ele quer mesmo trocar o seu telefone de contato. Se o usuário escolher continuar o processo, o sistema </w:t>
      </w:r>
      <w:r w:rsidR="00B53A09" w:rsidRPr="00386B34">
        <w:rPr>
          <w:rFonts w:ascii="Arial" w:hAnsi="Arial" w:cs="Arial"/>
          <w:lang w:val="pt-BR"/>
        </w:rPr>
        <w:t>abrirá um formulário</w:t>
      </w:r>
      <w:r w:rsidR="001D3231" w:rsidRPr="00386B34">
        <w:rPr>
          <w:rFonts w:ascii="Arial" w:hAnsi="Arial" w:cs="Arial"/>
          <w:lang w:val="pt-BR"/>
        </w:rPr>
        <w:t xml:space="preserve"> para o usuário digitar o seu novo telefone de contato</w:t>
      </w:r>
      <w:r w:rsidR="00A0079F" w:rsidRPr="00386B34">
        <w:rPr>
          <w:rFonts w:ascii="Arial" w:hAnsi="Arial" w:cs="Arial"/>
          <w:lang w:val="pt-BR"/>
        </w:rPr>
        <w:t>. Após o usuário confirmar o número digitado, o sistema enviará, por meio de sms, um código de 6 dígitos para o número do cliente, o sistema também direciona</w:t>
      </w:r>
      <w:r w:rsidR="00176E99" w:rsidRPr="00386B34">
        <w:rPr>
          <w:rFonts w:ascii="Arial" w:hAnsi="Arial" w:cs="Arial"/>
          <w:lang w:val="pt-BR"/>
        </w:rPr>
        <w:t>rá o cliente para uma tela para ele digitar o código de 6 dígitos enviados para o número de telefone. Após o usuário digitar o código corretamente, o sistema irá alterar o telefone cadastrado na conta do cliente para o número digitado no formulário</w:t>
      </w:r>
      <w:r w:rsidR="006B6D31" w:rsidRPr="00386B34">
        <w:rPr>
          <w:rFonts w:ascii="Arial" w:hAnsi="Arial" w:cs="Arial"/>
          <w:lang w:val="pt-BR"/>
        </w:rPr>
        <w:t xml:space="preserve"> dentro da sessão e no banco de dados. O sistema também exibirá uma mensagem confirmando que a ação foi concluída corretamente</w:t>
      </w:r>
    </w:p>
    <w:p w14:paraId="4B29D920" w14:textId="35F5EF8D" w:rsidR="006B6D31" w:rsidRPr="00386B34" w:rsidRDefault="006B6D31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t>A</w:t>
      </w:r>
      <w:r w:rsidR="00064119" w:rsidRPr="00386B34">
        <w:rPr>
          <w:rFonts w:ascii="Arial" w:hAnsi="Arial" w:cs="Arial"/>
          <w:lang w:val="pt-BR"/>
        </w:rPr>
        <w:t>1.</w:t>
      </w:r>
      <w:r w:rsidRPr="00386B34">
        <w:rPr>
          <w:rFonts w:ascii="Arial" w:hAnsi="Arial" w:cs="Arial"/>
          <w:lang w:val="pt-BR"/>
        </w:rPr>
        <w:t>2 – Usuário escolhe a opção de alterar o seu Email</w:t>
      </w:r>
      <w:r w:rsidR="006B5057" w:rsidRPr="00386B34">
        <w:rPr>
          <w:rFonts w:ascii="Arial" w:hAnsi="Arial" w:cs="Arial"/>
          <w:lang w:val="pt-BR"/>
        </w:rPr>
        <w:t>.</w:t>
      </w:r>
    </w:p>
    <w:p w14:paraId="22759EBE" w14:textId="63A27A92" w:rsidR="006B5057" w:rsidRPr="00386B34" w:rsidRDefault="006B5057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lastRenderedPageBreak/>
        <w:tab/>
        <w:t>Primeiramente o usuário escolhe a opção de alterar</w:t>
      </w:r>
      <w:r w:rsidR="00E420C4" w:rsidRPr="00386B34">
        <w:rPr>
          <w:rFonts w:ascii="Arial" w:hAnsi="Arial" w:cs="Arial"/>
          <w:lang w:val="pt-BR"/>
        </w:rPr>
        <w:t xml:space="preserve"> de alterar o seu Email, após isso</w:t>
      </w:r>
      <w:r w:rsidR="00EB35F2" w:rsidRPr="00386B34">
        <w:rPr>
          <w:rFonts w:ascii="Arial" w:hAnsi="Arial" w:cs="Arial"/>
          <w:lang w:val="pt-BR"/>
        </w:rPr>
        <w:t xml:space="preserve"> o sistema abrirá uma tela mostrando o Email atualmente cadastrado na conta do usuário e pergunta se ele quer </w:t>
      </w:r>
      <w:r w:rsidR="003D6082" w:rsidRPr="00386B34">
        <w:rPr>
          <w:rFonts w:ascii="Arial" w:hAnsi="Arial" w:cs="Arial"/>
          <w:lang w:val="pt-BR"/>
        </w:rPr>
        <w:t>mesmo trocar o seu Email da conta. Se o usuário decidir continuar com o processo, o sistema abrirá um formulário</w:t>
      </w:r>
      <w:r w:rsidR="000B1DA8" w:rsidRPr="00386B34">
        <w:rPr>
          <w:rFonts w:ascii="Arial" w:hAnsi="Arial" w:cs="Arial"/>
          <w:lang w:val="pt-BR"/>
        </w:rPr>
        <w:t xml:space="preserve"> para o usuário digitar o </w:t>
      </w:r>
      <w:r w:rsidR="001C73AF" w:rsidRPr="00386B34">
        <w:rPr>
          <w:rFonts w:ascii="Arial" w:hAnsi="Arial" w:cs="Arial"/>
          <w:lang w:val="pt-BR"/>
        </w:rPr>
        <w:t xml:space="preserve">seu novo Email da conta. Após o </w:t>
      </w:r>
      <w:r w:rsidR="00D73F94" w:rsidRPr="00386B34">
        <w:rPr>
          <w:rFonts w:ascii="Arial" w:hAnsi="Arial" w:cs="Arial"/>
          <w:lang w:val="pt-BR"/>
        </w:rPr>
        <w:t>usuário confirmar o Email</w:t>
      </w:r>
      <w:r w:rsidR="005B6183" w:rsidRPr="00386B34">
        <w:rPr>
          <w:rFonts w:ascii="Arial" w:hAnsi="Arial" w:cs="Arial"/>
          <w:lang w:val="pt-BR"/>
        </w:rPr>
        <w:t xml:space="preserve"> digitado, o sistema enviará um link para o Email </w:t>
      </w:r>
      <w:r w:rsidR="00EE4F2C" w:rsidRPr="00386B34">
        <w:rPr>
          <w:rFonts w:ascii="Arial" w:hAnsi="Arial" w:cs="Arial"/>
          <w:lang w:val="pt-BR"/>
        </w:rPr>
        <w:t>do formulário</w:t>
      </w:r>
      <w:r w:rsidR="00BA5343" w:rsidRPr="00386B34">
        <w:rPr>
          <w:rFonts w:ascii="Arial" w:hAnsi="Arial" w:cs="Arial"/>
          <w:lang w:val="pt-BR"/>
        </w:rPr>
        <w:t>, o sistema também pedirá para o usuário clicar no link dentro do Email enviado pelo sistema.</w:t>
      </w:r>
      <w:r w:rsidR="008D2105" w:rsidRPr="00386B34">
        <w:rPr>
          <w:rFonts w:ascii="Arial" w:hAnsi="Arial" w:cs="Arial"/>
          <w:lang w:val="pt-BR"/>
        </w:rPr>
        <w:t xml:space="preserve"> Quando o usuário clica no link, ele será direcionado a página de gerenciamento de conta, e o Email cadastrado no banco de dados e na sessão será alterado pelo Email digitado pelo usuário no formulário anterior. Uma mensagem será exibida ao usuário avisando que a operação foi realizada com sucesso.</w:t>
      </w:r>
    </w:p>
    <w:p w14:paraId="12B442C6" w14:textId="77777777" w:rsidR="001B2A70" w:rsidRPr="00386B34" w:rsidRDefault="001B2A70" w:rsidP="00BE7DAD">
      <w:pPr>
        <w:pStyle w:val="Corpodetexto"/>
        <w:rPr>
          <w:rFonts w:ascii="Arial" w:hAnsi="Arial" w:cs="Arial"/>
          <w:lang w:val="pt-BR"/>
        </w:rPr>
      </w:pPr>
    </w:p>
    <w:p w14:paraId="4697940C" w14:textId="60007F37" w:rsidR="001B2A70" w:rsidRPr="00386B34" w:rsidRDefault="001B2A70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t>A1</w:t>
      </w:r>
      <w:r w:rsidR="00EC677A" w:rsidRPr="00386B34">
        <w:rPr>
          <w:rFonts w:ascii="Arial" w:hAnsi="Arial" w:cs="Arial"/>
          <w:lang w:val="pt-BR"/>
        </w:rPr>
        <w:t>.3 – Usuário escolhe a opção de alterar a sua Senha.</w:t>
      </w:r>
    </w:p>
    <w:p w14:paraId="14C200CE" w14:textId="0D347C2C" w:rsidR="00EC677A" w:rsidRPr="00386B34" w:rsidRDefault="00EC677A" w:rsidP="00BE7DAD">
      <w:pPr>
        <w:pStyle w:val="Corpodetexto"/>
        <w:rPr>
          <w:rFonts w:ascii="Arial" w:hAnsi="Arial" w:cs="Arial"/>
          <w:lang w:val="pt-BR"/>
        </w:rPr>
      </w:pPr>
      <w:r w:rsidRPr="00386B34">
        <w:rPr>
          <w:rFonts w:ascii="Arial" w:hAnsi="Arial" w:cs="Arial"/>
          <w:lang w:val="pt-BR"/>
        </w:rPr>
        <w:tab/>
        <w:t>Primeiramente o usuário</w:t>
      </w:r>
      <w:r w:rsidR="00CA61B4" w:rsidRPr="00386B34">
        <w:rPr>
          <w:rFonts w:ascii="Arial" w:hAnsi="Arial" w:cs="Arial"/>
          <w:lang w:val="pt-BR"/>
        </w:rPr>
        <w:t xml:space="preserve"> escolhe a opção de alterar o seu Email, após isso</w:t>
      </w:r>
      <w:r w:rsidR="00EC61A9" w:rsidRPr="00386B34">
        <w:rPr>
          <w:rFonts w:ascii="Arial" w:hAnsi="Arial" w:cs="Arial"/>
          <w:lang w:val="pt-BR"/>
        </w:rPr>
        <w:t xml:space="preserve"> o sistema abre um formulário </w:t>
      </w:r>
      <w:r w:rsidR="00F66426" w:rsidRPr="00386B34">
        <w:rPr>
          <w:rFonts w:ascii="Arial" w:hAnsi="Arial" w:cs="Arial"/>
          <w:lang w:val="pt-BR"/>
        </w:rPr>
        <w:t xml:space="preserve">para o usuário digitar a sua nova senha. A senha deverá conter 8 caracteres mais um caráter </w:t>
      </w:r>
      <w:r w:rsidR="00CA2C3E" w:rsidRPr="00386B34">
        <w:rPr>
          <w:rFonts w:ascii="Arial" w:hAnsi="Arial" w:cs="Arial"/>
          <w:lang w:val="pt-BR"/>
        </w:rPr>
        <w:t>especial. Após o usuário digitar a nova senha corretamente no</w:t>
      </w:r>
      <w:r w:rsidR="00171873" w:rsidRPr="00386B34">
        <w:rPr>
          <w:rFonts w:ascii="Arial" w:hAnsi="Arial" w:cs="Arial"/>
          <w:lang w:val="pt-BR"/>
        </w:rPr>
        <w:t xml:space="preserve"> formulário e submeter esse formulário, a senha da sessão e a senha cadastrada do usuário no banco de dados será alterada pela senha digitada pelo usuário</w:t>
      </w:r>
      <w:r w:rsidR="00E20F31" w:rsidRPr="00386B34">
        <w:rPr>
          <w:rFonts w:ascii="Arial" w:hAnsi="Arial" w:cs="Arial"/>
          <w:lang w:val="pt-BR"/>
        </w:rPr>
        <w:t xml:space="preserve">. Uma mensagem será apresentada </w:t>
      </w:r>
      <w:r w:rsidR="00324654" w:rsidRPr="00386B34">
        <w:rPr>
          <w:rFonts w:ascii="Arial" w:hAnsi="Arial" w:cs="Arial"/>
          <w:lang w:val="pt-BR"/>
        </w:rPr>
        <w:t>avisando que a operação foi concluída com sucesso.</w:t>
      </w:r>
    </w:p>
    <w:p w14:paraId="5FBCB166" w14:textId="47A7A9F3" w:rsidR="006B6D31" w:rsidRDefault="006B6D31" w:rsidP="00BE7DAD">
      <w:pPr>
        <w:pStyle w:val="Corpodetexto"/>
        <w:rPr>
          <w:lang w:val="pt-BR"/>
        </w:rPr>
      </w:pPr>
    </w:p>
    <w:p w14:paraId="14F86EB8" w14:textId="77777777" w:rsidR="008B190C" w:rsidRDefault="008B190C" w:rsidP="008B190C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19BC3474" w14:textId="71278BBF" w:rsidR="008B190C" w:rsidRPr="002A14D8" w:rsidRDefault="008B190C" w:rsidP="008B190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 xml:space="preserve">Favoritar Imóvel </w:t>
      </w:r>
    </w:p>
    <w:p w14:paraId="6435150A" w14:textId="77777777" w:rsidR="008B190C" w:rsidRDefault="008B190C" w:rsidP="008B190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637504BC" w14:textId="2B7E9017" w:rsidR="008B190C" w:rsidRPr="0032780F" w:rsidRDefault="009B6438" w:rsidP="008B190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poderá </w:t>
      </w:r>
      <w:r w:rsidR="00D457A6">
        <w:rPr>
          <w:rFonts w:ascii="Arial" w:hAnsi="Arial" w:cs="Arial"/>
          <w:lang w:val="pt-BR"/>
        </w:rPr>
        <w:t>marcar imóveis de seus interesses como “Favorito”</w:t>
      </w:r>
    </w:p>
    <w:p w14:paraId="0A8E35E7" w14:textId="5731E246" w:rsidR="008B190C" w:rsidRDefault="008B190C" w:rsidP="008B190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1FD1AE1E" w14:textId="760F29C4" w:rsidR="007608EB" w:rsidRPr="003701C7" w:rsidRDefault="001467CE" w:rsidP="007608EB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4E69E4" w:rsidRPr="003701C7">
        <w:rPr>
          <w:rFonts w:ascii="Arial" w:hAnsi="Arial" w:cs="Arial"/>
          <w:lang w:val="pt-BR"/>
        </w:rPr>
        <w:t>O usuário precisa estar</w:t>
      </w:r>
      <w:r w:rsidR="00F9210B" w:rsidRPr="003701C7">
        <w:rPr>
          <w:rFonts w:ascii="Arial" w:hAnsi="Arial" w:cs="Arial"/>
          <w:lang w:val="pt-BR"/>
        </w:rPr>
        <w:t xml:space="preserve"> conectado </w:t>
      </w:r>
      <w:r w:rsidR="005C2640" w:rsidRPr="003701C7">
        <w:rPr>
          <w:rFonts w:ascii="Arial" w:hAnsi="Arial" w:cs="Arial"/>
          <w:lang w:val="pt-BR"/>
        </w:rPr>
        <w:t>à</w:t>
      </w:r>
      <w:r w:rsidR="00F9210B" w:rsidRPr="003701C7">
        <w:rPr>
          <w:rFonts w:ascii="Arial" w:hAnsi="Arial" w:cs="Arial"/>
          <w:lang w:val="pt-BR"/>
        </w:rPr>
        <w:t xml:space="preserve"> internet e </w:t>
      </w:r>
      <w:r w:rsidR="003701C7" w:rsidRPr="003701C7">
        <w:rPr>
          <w:rFonts w:ascii="Arial" w:hAnsi="Arial" w:cs="Arial"/>
          <w:lang w:val="pt-BR"/>
        </w:rPr>
        <w:t>estar logado em uma conta</w:t>
      </w:r>
    </w:p>
    <w:p w14:paraId="0CB693BF" w14:textId="77777777" w:rsidR="008B190C" w:rsidRDefault="008B190C" w:rsidP="008B190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1B1FC28E" w14:textId="5CFA6767" w:rsidR="007608EB" w:rsidRPr="00E37B4E" w:rsidRDefault="005A35E8" w:rsidP="007608EB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CA1E9A">
        <w:rPr>
          <w:rFonts w:ascii="Arial" w:hAnsi="Arial" w:cs="Arial"/>
          <w:lang w:val="pt-BR"/>
        </w:rPr>
        <w:t>O sistema irá adicionar o imóvel selecionado pelo usuário a sua lista de favoritos</w:t>
      </w:r>
    </w:p>
    <w:p w14:paraId="4E09ADFB" w14:textId="4ABBEA4C" w:rsidR="007608EB" w:rsidRPr="007608EB" w:rsidRDefault="008B190C" w:rsidP="007608EB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0E908136" w14:textId="77777777" w:rsidR="008B190C" w:rsidRDefault="008B190C" w:rsidP="008B190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61AA9E13" w14:textId="4B4032F4" w:rsidR="007608EB" w:rsidRPr="007A2EB8" w:rsidRDefault="000E4B5A" w:rsidP="00A971E8">
      <w:pPr>
        <w:ind w:left="720"/>
        <w:rPr>
          <w:rFonts w:ascii="Arial" w:hAnsi="Arial" w:cs="Arial"/>
          <w:lang w:val="pt-BR"/>
        </w:rPr>
      </w:pPr>
      <w:r w:rsidRPr="007A2EB8">
        <w:rPr>
          <w:rFonts w:ascii="Arial" w:hAnsi="Arial" w:cs="Arial"/>
          <w:lang w:val="pt-BR"/>
        </w:rPr>
        <w:t xml:space="preserve">Quando o usuário </w:t>
      </w:r>
      <w:r w:rsidR="003A36BB" w:rsidRPr="007A2EB8">
        <w:rPr>
          <w:rFonts w:ascii="Arial" w:hAnsi="Arial" w:cs="Arial"/>
          <w:lang w:val="pt-BR"/>
        </w:rPr>
        <w:t>es</w:t>
      </w:r>
      <w:r w:rsidR="005349E9" w:rsidRPr="007A2EB8">
        <w:rPr>
          <w:rFonts w:ascii="Arial" w:hAnsi="Arial" w:cs="Arial"/>
          <w:lang w:val="pt-BR"/>
        </w:rPr>
        <w:t xml:space="preserve">tá logado </w:t>
      </w:r>
      <w:r w:rsidR="00C57FC9" w:rsidRPr="007A2EB8">
        <w:rPr>
          <w:rFonts w:ascii="Arial" w:hAnsi="Arial" w:cs="Arial"/>
          <w:lang w:val="pt-BR"/>
        </w:rPr>
        <w:t xml:space="preserve">e ele está visualizando </w:t>
      </w:r>
      <w:r w:rsidR="006E6B04" w:rsidRPr="007A2EB8">
        <w:rPr>
          <w:rFonts w:ascii="Arial" w:hAnsi="Arial" w:cs="Arial"/>
          <w:lang w:val="pt-BR"/>
        </w:rPr>
        <w:t>algum imóvel,</w:t>
      </w:r>
      <w:r w:rsidR="00F450D6" w:rsidRPr="007A2EB8">
        <w:rPr>
          <w:rFonts w:ascii="Arial" w:hAnsi="Arial" w:cs="Arial"/>
          <w:lang w:val="pt-BR"/>
        </w:rPr>
        <w:t xml:space="preserve"> irá aparecer um botão</w:t>
      </w:r>
      <w:r w:rsidR="000D61CF" w:rsidRPr="007A2EB8">
        <w:rPr>
          <w:rFonts w:ascii="Arial" w:hAnsi="Arial" w:cs="Arial"/>
          <w:lang w:val="pt-BR"/>
        </w:rPr>
        <w:t xml:space="preserve">, que ao clicar </w:t>
      </w:r>
      <w:r w:rsidR="0042705D" w:rsidRPr="007A2EB8">
        <w:rPr>
          <w:rFonts w:ascii="Arial" w:hAnsi="Arial" w:cs="Arial"/>
          <w:lang w:val="pt-BR"/>
        </w:rPr>
        <w:t xml:space="preserve">o sistema irá adicionar esse imóvel </w:t>
      </w:r>
      <w:r w:rsidR="00A971E8" w:rsidRPr="007A2EB8">
        <w:rPr>
          <w:rFonts w:ascii="Arial" w:hAnsi="Arial" w:cs="Arial"/>
          <w:lang w:val="pt-BR"/>
        </w:rPr>
        <w:t>na aba de imóveis favoritos do usuário</w:t>
      </w:r>
      <w:r w:rsidR="00EE5250" w:rsidRPr="007A2EB8">
        <w:rPr>
          <w:rFonts w:ascii="Arial" w:hAnsi="Arial" w:cs="Arial"/>
          <w:lang w:val="pt-BR"/>
        </w:rPr>
        <w:t>, que podem ser visualizados entrando n</w:t>
      </w:r>
      <w:r w:rsidR="007A2EB8" w:rsidRPr="007A2EB8">
        <w:rPr>
          <w:rFonts w:ascii="Arial" w:hAnsi="Arial" w:cs="Arial"/>
          <w:lang w:val="pt-BR"/>
        </w:rPr>
        <w:t xml:space="preserve">a área de </w:t>
      </w:r>
      <w:r w:rsidR="00FD5F3C">
        <w:rPr>
          <w:rFonts w:ascii="Arial" w:hAnsi="Arial" w:cs="Arial"/>
          <w:lang w:val="pt-BR"/>
        </w:rPr>
        <w:t>favoritos.</w:t>
      </w:r>
    </w:p>
    <w:p w14:paraId="64B79ACB" w14:textId="77777777" w:rsidR="008B190C" w:rsidRPr="001A4ABF" w:rsidRDefault="008B190C" w:rsidP="008B190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166BCBA1" w14:textId="1DE6AEC8" w:rsidR="008B190C" w:rsidRPr="00B8130C" w:rsidRDefault="007608EB" w:rsidP="00BE7DAD">
      <w:pPr>
        <w:pStyle w:val="Corpodetexto"/>
        <w:rPr>
          <w:rFonts w:ascii="Arial" w:hAnsi="Arial" w:cs="Arial"/>
          <w:lang w:val="pt-BR"/>
        </w:rPr>
      </w:pPr>
      <w:r w:rsidRPr="00B8130C">
        <w:rPr>
          <w:rFonts w:ascii="Arial" w:hAnsi="Arial" w:cs="Arial"/>
          <w:lang w:val="pt-BR"/>
        </w:rPr>
        <w:t>Não se aplica.</w:t>
      </w:r>
    </w:p>
    <w:p w14:paraId="418A68DD" w14:textId="77777777" w:rsidR="007A2EB8" w:rsidRDefault="007A2EB8" w:rsidP="00BE7DAD">
      <w:pPr>
        <w:pStyle w:val="Corpodetexto"/>
        <w:rPr>
          <w:rFonts w:ascii="Arial" w:hAnsi="Arial" w:cs="Arial"/>
          <w:lang w:val="pt-BR"/>
        </w:rPr>
      </w:pPr>
    </w:p>
    <w:p w14:paraId="15450E09" w14:textId="77777777" w:rsidR="007A2EB8" w:rsidRDefault="007A2EB8" w:rsidP="00BE7DAD">
      <w:pPr>
        <w:pStyle w:val="Corpodetexto"/>
        <w:rPr>
          <w:rFonts w:ascii="Arial" w:hAnsi="Arial" w:cs="Arial"/>
          <w:lang w:val="pt-BR"/>
        </w:rPr>
      </w:pPr>
    </w:p>
    <w:p w14:paraId="2C1D80F7" w14:textId="77777777" w:rsidR="007A2EB8" w:rsidRDefault="007A2EB8" w:rsidP="007A2EB8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02E95F5F" w14:textId="5334173D" w:rsidR="007A2EB8" w:rsidRPr="002A14D8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2B2391">
        <w:rPr>
          <w:rFonts w:ascii="Arial" w:hAnsi="Arial" w:cs="Arial"/>
          <w:lang w:val="pt-BR"/>
        </w:rPr>
        <w:t xml:space="preserve">Solicitar </w:t>
      </w:r>
      <w:r w:rsidR="00711D79">
        <w:rPr>
          <w:rFonts w:ascii="Arial" w:hAnsi="Arial" w:cs="Arial"/>
          <w:lang w:val="pt-BR"/>
        </w:rPr>
        <w:t>anúncio</w:t>
      </w:r>
      <w:r w:rsidR="002B2391">
        <w:rPr>
          <w:rFonts w:ascii="Arial" w:hAnsi="Arial" w:cs="Arial"/>
          <w:lang w:val="pt-BR"/>
        </w:rPr>
        <w:t xml:space="preserve"> de </w:t>
      </w:r>
      <w:r w:rsidR="00711D79">
        <w:rPr>
          <w:rFonts w:ascii="Arial" w:hAnsi="Arial" w:cs="Arial"/>
          <w:lang w:val="pt-BR"/>
        </w:rPr>
        <w:t>imóvel</w:t>
      </w:r>
    </w:p>
    <w:p w14:paraId="4DFC789B" w14:textId="77777777" w:rsidR="007A2EB8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0C5FDCD4" w14:textId="5018A3A5" w:rsidR="00F63F1D" w:rsidRPr="000E78BE" w:rsidRDefault="008552D0" w:rsidP="007059DC">
      <w:pPr>
        <w:ind w:left="720"/>
        <w:rPr>
          <w:rFonts w:ascii="Arial" w:hAnsi="Arial" w:cs="Arial"/>
          <w:lang w:val="pt-BR"/>
        </w:rPr>
      </w:pPr>
      <w:r w:rsidRPr="000E78BE">
        <w:rPr>
          <w:rFonts w:ascii="Arial" w:hAnsi="Arial" w:cs="Arial"/>
          <w:lang w:val="pt-BR"/>
        </w:rPr>
        <w:t xml:space="preserve">O usuário </w:t>
      </w:r>
      <w:r w:rsidR="008467DC" w:rsidRPr="000E78BE">
        <w:rPr>
          <w:rFonts w:ascii="Arial" w:hAnsi="Arial" w:cs="Arial"/>
          <w:lang w:val="pt-BR"/>
        </w:rPr>
        <w:t xml:space="preserve">pode realizar uma solicitação </w:t>
      </w:r>
      <w:r w:rsidR="007E1F19" w:rsidRPr="000E78BE">
        <w:rPr>
          <w:rFonts w:ascii="Arial" w:hAnsi="Arial" w:cs="Arial"/>
          <w:lang w:val="pt-BR"/>
        </w:rPr>
        <w:t xml:space="preserve">através de um formulário </w:t>
      </w:r>
      <w:r w:rsidR="008467DC" w:rsidRPr="000E78BE">
        <w:rPr>
          <w:rFonts w:ascii="Arial" w:hAnsi="Arial" w:cs="Arial"/>
          <w:lang w:val="pt-BR"/>
        </w:rPr>
        <w:t xml:space="preserve">para que a imobiliária anuncie o imóvel dele </w:t>
      </w:r>
      <w:r w:rsidR="007059DC" w:rsidRPr="000E78BE">
        <w:rPr>
          <w:rFonts w:ascii="Arial" w:hAnsi="Arial" w:cs="Arial"/>
          <w:lang w:val="pt-BR"/>
        </w:rPr>
        <w:t>no</w:t>
      </w:r>
      <w:r w:rsidR="008467DC" w:rsidRPr="000E78BE">
        <w:rPr>
          <w:rFonts w:ascii="Arial" w:hAnsi="Arial" w:cs="Arial"/>
          <w:lang w:val="pt-BR"/>
        </w:rPr>
        <w:t xml:space="preserve"> site</w:t>
      </w:r>
      <w:r w:rsidR="007059DC" w:rsidRPr="000E78BE">
        <w:rPr>
          <w:rFonts w:ascii="Arial" w:hAnsi="Arial" w:cs="Arial"/>
          <w:lang w:val="pt-BR"/>
        </w:rPr>
        <w:t xml:space="preserve"> da imobiliária</w:t>
      </w:r>
      <w:r w:rsidR="000E78BE" w:rsidRPr="000E78BE">
        <w:rPr>
          <w:rFonts w:ascii="Arial" w:hAnsi="Arial" w:cs="Arial"/>
          <w:lang w:val="pt-BR"/>
        </w:rPr>
        <w:t>.</w:t>
      </w:r>
    </w:p>
    <w:p w14:paraId="7C53BB51" w14:textId="434B141C" w:rsidR="007A2EB8" w:rsidRPr="005F2491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lastRenderedPageBreak/>
        <w:t>Precondições</w:t>
      </w:r>
    </w:p>
    <w:p w14:paraId="33461A0C" w14:textId="0908B1F5" w:rsidR="007A2EB8" w:rsidRPr="003701C7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FA289E" w:rsidRPr="009707F2">
        <w:rPr>
          <w:rFonts w:ascii="Arial" w:hAnsi="Arial" w:cs="Arial"/>
          <w:lang w:val="pt-BR"/>
        </w:rPr>
        <w:t xml:space="preserve">Ter acesso à internet e </w:t>
      </w:r>
      <w:r w:rsidR="009707F2" w:rsidRPr="009707F2">
        <w:rPr>
          <w:rFonts w:ascii="Arial" w:hAnsi="Arial" w:cs="Arial"/>
          <w:lang w:val="pt-BR"/>
        </w:rPr>
        <w:t xml:space="preserve">estar logado em uma conta </w:t>
      </w:r>
    </w:p>
    <w:p w14:paraId="23620F82" w14:textId="77777777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03F9BD34" w14:textId="67A6549C" w:rsidR="007A2EB8" w:rsidRPr="00E37B4E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447CEB" w:rsidRPr="001B5D46">
        <w:rPr>
          <w:rFonts w:ascii="Arial" w:hAnsi="Arial" w:cs="Arial"/>
          <w:lang w:val="pt-BR"/>
        </w:rPr>
        <w:t>A solicitação</w:t>
      </w:r>
      <w:r w:rsidR="00F52C7E" w:rsidRPr="001B5D46">
        <w:rPr>
          <w:rFonts w:ascii="Arial" w:hAnsi="Arial" w:cs="Arial"/>
          <w:lang w:val="pt-BR"/>
        </w:rPr>
        <w:t xml:space="preserve"> do usuário </w:t>
      </w:r>
      <w:r w:rsidR="00DA45AE" w:rsidRPr="001B5D46">
        <w:rPr>
          <w:rFonts w:ascii="Arial" w:hAnsi="Arial" w:cs="Arial"/>
          <w:lang w:val="pt-BR"/>
        </w:rPr>
        <w:t xml:space="preserve">será </w:t>
      </w:r>
      <w:r w:rsidR="001B5D46" w:rsidRPr="001B5D46">
        <w:rPr>
          <w:rFonts w:ascii="Arial" w:hAnsi="Arial" w:cs="Arial"/>
          <w:lang w:val="pt-BR"/>
        </w:rPr>
        <w:t>enviada para a análise</w:t>
      </w:r>
      <w:r w:rsidR="00DA45AE" w:rsidRPr="001B5D46">
        <w:rPr>
          <w:rFonts w:ascii="Arial" w:hAnsi="Arial" w:cs="Arial"/>
          <w:lang w:val="pt-BR"/>
        </w:rPr>
        <w:t xml:space="preserve"> </w:t>
      </w:r>
    </w:p>
    <w:p w14:paraId="1EDC389A" w14:textId="77777777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01743514" w14:textId="77777777" w:rsidR="007A2EB8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31564598" w14:textId="041A92D9" w:rsidR="007B3CB6" w:rsidRPr="00765AA1" w:rsidRDefault="00E45048" w:rsidP="00332009">
      <w:pPr>
        <w:ind w:left="720"/>
        <w:rPr>
          <w:rFonts w:ascii="Arial" w:hAnsi="Arial" w:cs="Arial"/>
          <w:lang w:val="pt-BR"/>
        </w:rPr>
      </w:pPr>
      <w:r w:rsidRPr="00765AA1">
        <w:rPr>
          <w:rFonts w:ascii="Arial" w:hAnsi="Arial" w:cs="Arial"/>
          <w:lang w:val="pt-BR"/>
        </w:rPr>
        <w:t>Quando o usuário estiver logado ele poderá acessar a área de meu perfil</w:t>
      </w:r>
      <w:r w:rsidR="004F3F32" w:rsidRPr="00765AA1">
        <w:rPr>
          <w:rFonts w:ascii="Arial" w:hAnsi="Arial" w:cs="Arial"/>
          <w:lang w:val="pt-BR"/>
        </w:rPr>
        <w:t xml:space="preserve">, dentro dessa área irá existir um botão que ao ser clicado </w:t>
      </w:r>
      <w:r w:rsidR="005F7069" w:rsidRPr="00765AA1">
        <w:rPr>
          <w:rFonts w:ascii="Arial" w:hAnsi="Arial" w:cs="Arial"/>
          <w:lang w:val="pt-BR"/>
        </w:rPr>
        <w:t xml:space="preserve">o usuário vai ser redirecionado </w:t>
      </w:r>
      <w:r w:rsidR="006B2A1B" w:rsidRPr="00765AA1">
        <w:rPr>
          <w:rFonts w:ascii="Arial" w:hAnsi="Arial" w:cs="Arial"/>
          <w:lang w:val="pt-BR"/>
        </w:rPr>
        <w:t>para um form</w:t>
      </w:r>
      <w:r w:rsidR="00110116" w:rsidRPr="00765AA1">
        <w:rPr>
          <w:rFonts w:ascii="Arial" w:hAnsi="Arial" w:cs="Arial"/>
          <w:lang w:val="pt-BR"/>
        </w:rPr>
        <w:t>ulário</w:t>
      </w:r>
      <w:r w:rsidR="006B2A1B" w:rsidRPr="00765AA1">
        <w:rPr>
          <w:rFonts w:ascii="Arial" w:hAnsi="Arial" w:cs="Arial"/>
          <w:lang w:val="pt-BR"/>
        </w:rPr>
        <w:t xml:space="preserve"> em que poderá </w:t>
      </w:r>
      <w:r w:rsidR="00F26D56">
        <w:rPr>
          <w:rFonts w:ascii="Arial" w:hAnsi="Arial" w:cs="Arial"/>
          <w:lang w:val="pt-BR"/>
        </w:rPr>
        <w:t>informar</w:t>
      </w:r>
      <w:r w:rsidR="00983EBD">
        <w:rPr>
          <w:rFonts w:ascii="Arial" w:hAnsi="Arial" w:cs="Arial"/>
          <w:lang w:val="pt-BR"/>
        </w:rPr>
        <w:t xml:space="preserve"> o tipo de </w:t>
      </w:r>
      <w:r w:rsidR="00DD5ABA">
        <w:rPr>
          <w:rFonts w:ascii="Arial" w:hAnsi="Arial" w:cs="Arial"/>
          <w:lang w:val="pt-BR"/>
        </w:rPr>
        <w:t>i</w:t>
      </w:r>
      <w:r w:rsidR="00983EBD">
        <w:rPr>
          <w:rFonts w:ascii="Arial" w:hAnsi="Arial" w:cs="Arial"/>
          <w:lang w:val="pt-BR"/>
        </w:rPr>
        <w:t>m</w:t>
      </w:r>
      <w:r w:rsidR="001E7567">
        <w:rPr>
          <w:rFonts w:ascii="Arial" w:hAnsi="Arial" w:cs="Arial"/>
          <w:lang w:val="pt-BR"/>
        </w:rPr>
        <w:t>ó</w:t>
      </w:r>
      <w:r w:rsidR="00983EBD">
        <w:rPr>
          <w:rFonts w:ascii="Arial" w:hAnsi="Arial" w:cs="Arial"/>
          <w:lang w:val="pt-BR"/>
        </w:rPr>
        <w:t>vel(A1)</w:t>
      </w:r>
      <w:r w:rsidR="00EA23D6">
        <w:rPr>
          <w:rFonts w:ascii="Arial" w:hAnsi="Arial" w:cs="Arial"/>
          <w:lang w:val="pt-BR"/>
        </w:rPr>
        <w:t xml:space="preserve">, </w:t>
      </w:r>
      <w:r w:rsidR="00AE02D3">
        <w:rPr>
          <w:rFonts w:ascii="Arial" w:hAnsi="Arial" w:cs="Arial"/>
          <w:lang w:val="pt-BR"/>
        </w:rPr>
        <w:t xml:space="preserve">o padrão do </w:t>
      </w:r>
      <w:r w:rsidR="00DD5ABA">
        <w:rPr>
          <w:rFonts w:ascii="Arial" w:hAnsi="Arial" w:cs="Arial"/>
          <w:lang w:val="pt-BR"/>
        </w:rPr>
        <w:t>i</w:t>
      </w:r>
      <w:r w:rsidR="00AE02D3">
        <w:rPr>
          <w:rFonts w:ascii="Arial" w:hAnsi="Arial" w:cs="Arial"/>
          <w:lang w:val="pt-BR"/>
        </w:rPr>
        <w:t>móvel(A2)</w:t>
      </w:r>
      <w:r w:rsidR="00A96050">
        <w:rPr>
          <w:rFonts w:ascii="Arial" w:hAnsi="Arial" w:cs="Arial"/>
          <w:lang w:val="pt-BR"/>
        </w:rPr>
        <w:t xml:space="preserve">, </w:t>
      </w:r>
      <w:r w:rsidR="00DD5ABA">
        <w:rPr>
          <w:rFonts w:ascii="Arial" w:hAnsi="Arial" w:cs="Arial"/>
          <w:lang w:val="pt-BR"/>
        </w:rPr>
        <w:t>o preço do imóvel</w:t>
      </w:r>
      <w:r w:rsidR="00583726">
        <w:rPr>
          <w:rFonts w:ascii="Arial" w:hAnsi="Arial" w:cs="Arial"/>
          <w:lang w:val="pt-BR"/>
        </w:rPr>
        <w:t xml:space="preserve"> de acordo com o padrão informado</w:t>
      </w:r>
      <w:r w:rsidR="00F26D56">
        <w:rPr>
          <w:rFonts w:ascii="Arial" w:hAnsi="Arial" w:cs="Arial"/>
          <w:lang w:val="pt-BR"/>
        </w:rPr>
        <w:t>,</w:t>
      </w:r>
      <w:r w:rsidR="00943739">
        <w:rPr>
          <w:rFonts w:ascii="Arial" w:hAnsi="Arial" w:cs="Arial"/>
          <w:lang w:val="pt-BR"/>
        </w:rPr>
        <w:t xml:space="preserve"> endereço e colocar fotos do imóvel</w:t>
      </w:r>
      <w:r w:rsidR="00D62DF3">
        <w:rPr>
          <w:rFonts w:ascii="Arial" w:hAnsi="Arial" w:cs="Arial"/>
          <w:lang w:val="pt-BR"/>
        </w:rPr>
        <w:t>. Quando o usuário confirmar o envio do formulário, ele será mandado para a lista de análise dos corretores da corretora, junto com os dados pessoais do solicitante.</w:t>
      </w:r>
    </w:p>
    <w:p w14:paraId="56C93CD6" w14:textId="77777777" w:rsidR="00765AA1" w:rsidRPr="00765AA1" w:rsidRDefault="00765AA1" w:rsidP="00332009">
      <w:pPr>
        <w:ind w:left="720"/>
        <w:rPr>
          <w:rFonts w:ascii="Arial" w:hAnsi="Arial" w:cs="Arial"/>
          <w:lang w:val="pt-BR"/>
        </w:rPr>
      </w:pPr>
    </w:p>
    <w:p w14:paraId="40457F13" w14:textId="77777777" w:rsidR="007A2EB8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0088ABC1" w14:textId="77777777" w:rsidR="001122FE" w:rsidRPr="00786E05" w:rsidRDefault="00BD11A7" w:rsidP="007A2EB8">
      <w:pPr>
        <w:rPr>
          <w:sz w:val="22"/>
          <w:szCs w:val="22"/>
          <w:lang w:val="pt-BR"/>
        </w:rPr>
      </w:pPr>
      <w:r>
        <w:rPr>
          <w:lang w:val="pt-BR"/>
        </w:rPr>
        <w:tab/>
      </w:r>
    </w:p>
    <w:p w14:paraId="0CB460AE" w14:textId="4E3DAE73" w:rsidR="001122FE" w:rsidRPr="00077982" w:rsidRDefault="001122FE" w:rsidP="007A2EB8">
      <w:pPr>
        <w:rPr>
          <w:rFonts w:ascii="Arial" w:hAnsi="Arial" w:cs="Arial"/>
          <w:lang w:val="pt-BR"/>
        </w:rPr>
      </w:pPr>
      <w:r w:rsidRPr="00786E05">
        <w:rPr>
          <w:sz w:val="22"/>
          <w:szCs w:val="22"/>
          <w:lang w:val="pt-BR"/>
        </w:rPr>
        <w:tab/>
      </w:r>
      <w:r w:rsidRPr="00077982">
        <w:rPr>
          <w:rFonts w:ascii="Arial" w:hAnsi="Arial" w:cs="Arial"/>
          <w:lang w:val="pt-BR"/>
        </w:rPr>
        <w:t>A1.1 – Casa</w:t>
      </w:r>
    </w:p>
    <w:p w14:paraId="5FA4D1F7" w14:textId="609A7B18" w:rsidR="00BF5DA6" w:rsidRPr="00077982" w:rsidRDefault="001122FE" w:rsidP="007A2EB8">
      <w:pPr>
        <w:rPr>
          <w:rFonts w:ascii="Arial" w:hAnsi="Arial" w:cs="Arial"/>
          <w:lang w:val="pt-BR"/>
        </w:rPr>
      </w:pPr>
      <w:r w:rsidRPr="00077982">
        <w:rPr>
          <w:rFonts w:ascii="Arial" w:hAnsi="Arial" w:cs="Arial"/>
          <w:lang w:val="pt-BR"/>
        </w:rPr>
        <w:tab/>
      </w:r>
      <w:r w:rsidRPr="00077982">
        <w:rPr>
          <w:rFonts w:ascii="Arial" w:hAnsi="Arial" w:cs="Arial"/>
          <w:lang w:val="pt-BR"/>
        </w:rPr>
        <w:tab/>
        <w:t>Usuário seleciona a opção de casa</w:t>
      </w:r>
      <w:r w:rsidR="00BF5DA6" w:rsidRPr="00077982">
        <w:rPr>
          <w:rFonts w:ascii="Arial" w:hAnsi="Arial" w:cs="Arial"/>
          <w:lang w:val="pt-BR"/>
        </w:rPr>
        <w:t>, o sistema salva no formulário a opção informada</w:t>
      </w:r>
    </w:p>
    <w:p w14:paraId="0E19FE51" w14:textId="142C26E2" w:rsidR="00786E05" w:rsidRPr="00077982" w:rsidRDefault="00786E05" w:rsidP="007A2EB8">
      <w:pPr>
        <w:rPr>
          <w:rFonts w:ascii="Arial" w:hAnsi="Arial" w:cs="Arial"/>
          <w:lang w:val="pt-BR"/>
        </w:rPr>
      </w:pPr>
    </w:p>
    <w:p w14:paraId="0C80185B" w14:textId="7434ADF4" w:rsidR="00BF5DA6" w:rsidRPr="00077982" w:rsidRDefault="00BF5DA6" w:rsidP="007A2EB8">
      <w:pPr>
        <w:rPr>
          <w:rFonts w:ascii="Arial" w:hAnsi="Arial" w:cs="Arial"/>
          <w:lang w:val="pt-BR"/>
        </w:rPr>
      </w:pPr>
      <w:r w:rsidRPr="00077982">
        <w:rPr>
          <w:rFonts w:ascii="Arial" w:hAnsi="Arial" w:cs="Arial"/>
          <w:lang w:val="pt-BR"/>
        </w:rPr>
        <w:tab/>
        <w:t>A1.2 – Apartamento</w:t>
      </w:r>
    </w:p>
    <w:p w14:paraId="002BB8C5" w14:textId="142C26E2" w:rsidR="0022249D" w:rsidRPr="00077982" w:rsidRDefault="00BF5DA6" w:rsidP="00786E05">
      <w:pPr>
        <w:ind w:left="720"/>
        <w:rPr>
          <w:rFonts w:ascii="Arial" w:hAnsi="Arial" w:cs="Arial"/>
          <w:lang w:val="pt-BR"/>
        </w:rPr>
      </w:pPr>
      <w:r w:rsidRPr="00077982">
        <w:rPr>
          <w:rFonts w:ascii="Arial" w:hAnsi="Arial" w:cs="Arial"/>
          <w:lang w:val="pt-BR"/>
        </w:rPr>
        <w:t>Usuário seleciona opção</w:t>
      </w:r>
      <w:r w:rsidR="0022249D" w:rsidRPr="00077982">
        <w:rPr>
          <w:rFonts w:ascii="Arial" w:hAnsi="Arial" w:cs="Arial"/>
          <w:lang w:val="pt-BR"/>
        </w:rPr>
        <w:t xml:space="preserve"> de apartamento, o sistema salva no formulário a opção informada</w:t>
      </w:r>
    </w:p>
    <w:p w14:paraId="0EB847D3" w14:textId="142C26E2" w:rsidR="00786E05" w:rsidRPr="00077982" w:rsidRDefault="00786E05" w:rsidP="00786E05">
      <w:pPr>
        <w:ind w:left="720"/>
        <w:rPr>
          <w:rFonts w:ascii="Arial" w:hAnsi="Arial" w:cs="Arial"/>
          <w:lang w:val="pt-BR"/>
        </w:rPr>
      </w:pPr>
    </w:p>
    <w:p w14:paraId="4220613D" w14:textId="59F5A722" w:rsidR="0022249D" w:rsidRPr="00077982" w:rsidRDefault="0022249D" w:rsidP="007A2EB8">
      <w:pPr>
        <w:rPr>
          <w:rFonts w:ascii="Arial" w:hAnsi="Arial" w:cs="Arial"/>
          <w:lang w:val="pt-BR"/>
        </w:rPr>
      </w:pPr>
      <w:r w:rsidRPr="00077982">
        <w:rPr>
          <w:rFonts w:ascii="Arial" w:hAnsi="Arial" w:cs="Arial"/>
          <w:lang w:val="pt-BR"/>
        </w:rPr>
        <w:tab/>
        <w:t>A1.3 – Sobrado</w:t>
      </w:r>
    </w:p>
    <w:p w14:paraId="305B05C1" w14:textId="7753DA56" w:rsidR="001122FE" w:rsidRPr="00077982" w:rsidRDefault="0022249D" w:rsidP="007A2EB8">
      <w:pPr>
        <w:rPr>
          <w:rFonts w:ascii="Arial" w:hAnsi="Arial" w:cs="Arial"/>
          <w:lang w:val="pt-BR"/>
        </w:rPr>
      </w:pPr>
      <w:r w:rsidRPr="00077982">
        <w:rPr>
          <w:rFonts w:ascii="Arial" w:hAnsi="Arial" w:cs="Arial"/>
          <w:lang w:val="pt-BR"/>
        </w:rPr>
        <w:tab/>
      </w:r>
      <w:r w:rsidRPr="00077982">
        <w:rPr>
          <w:rFonts w:ascii="Arial" w:hAnsi="Arial" w:cs="Arial"/>
          <w:lang w:val="pt-BR"/>
        </w:rPr>
        <w:tab/>
        <w:t>Usuário seleciona opção de sobrado, o sistema salva no formulário a opção informada</w:t>
      </w:r>
    </w:p>
    <w:p w14:paraId="0DA20FE8" w14:textId="77777777" w:rsidR="001122FE" w:rsidRPr="00077982" w:rsidRDefault="001122FE" w:rsidP="007A2EB8">
      <w:pPr>
        <w:rPr>
          <w:rFonts w:ascii="Arial" w:hAnsi="Arial" w:cs="Arial"/>
          <w:lang w:val="pt-BR"/>
        </w:rPr>
      </w:pPr>
    </w:p>
    <w:p w14:paraId="3CF6D8C6" w14:textId="2EF87B61" w:rsidR="007A2EB8" w:rsidRDefault="00D62DF3" w:rsidP="001122F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1122FE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.1 – Imóvel de Baixo Padrão</w:t>
      </w:r>
    </w:p>
    <w:p w14:paraId="41C9C303" w14:textId="45AF49E2" w:rsidR="00D62DF3" w:rsidRDefault="00D62DF3" w:rsidP="00D62DF3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seleciona opção de imóvel de baixo padrão, após isso o sistema salva no formulário a</w:t>
      </w:r>
      <w:r w:rsidR="004943BD">
        <w:rPr>
          <w:rFonts w:ascii="Arial" w:hAnsi="Arial" w:cs="Arial"/>
          <w:lang w:val="pt-BR"/>
        </w:rPr>
        <w:t xml:space="preserve"> opção informada</w:t>
      </w:r>
      <w:r>
        <w:rPr>
          <w:rFonts w:ascii="Arial" w:hAnsi="Arial" w:cs="Arial"/>
          <w:lang w:val="pt-BR"/>
        </w:rPr>
        <w:t>.</w:t>
      </w:r>
    </w:p>
    <w:p w14:paraId="6EB796AE" w14:textId="77777777" w:rsidR="004943BD" w:rsidRDefault="004943BD" w:rsidP="004943BD">
      <w:pPr>
        <w:rPr>
          <w:rFonts w:ascii="Arial" w:hAnsi="Arial" w:cs="Arial"/>
          <w:lang w:val="pt-BR"/>
        </w:rPr>
      </w:pPr>
    </w:p>
    <w:p w14:paraId="25E10E65" w14:textId="54DBB6D5" w:rsidR="004943BD" w:rsidRDefault="004943BD" w:rsidP="004943B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</w:t>
      </w:r>
      <w:r w:rsidR="001122FE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.2 – Imóvel de Médio Padrão</w:t>
      </w:r>
    </w:p>
    <w:p w14:paraId="53E175DA" w14:textId="32632C52" w:rsidR="004943BD" w:rsidRDefault="004943BD" w:rsidP="004943BD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seleciona opção de imóvel de médio padrão, após isso o sistema salva no formulário a opção informada.</w:t>
      </w:r>
    </w:p>
    <w:p w14:paraId="7D76BF1B" w14:textId="1DA32890" w:rsidR="004943BD" w:rsidRDefault="004943BD" w:rsidP="004943B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207A76A8" w14:textId="421FEE5E" w:rsidR="004943BD" w:rsidRDefault="004943BD" w:rsidP="004943B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A</w:t>
      </w:r>
      <w:r w:rsidR="001122FE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.3 – Imóvel de Alto Padrão</w:t>
      </w:r>
    </w:p>
    <w:p w14:paraId="5E738A0B" w14:textId="0A5CAB1E" w:rsidR="004943BD" w:rsidRDefault="004943BD" w:rsidP="004943BD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seleciona opção de imóvel de alto padrão, após isso o sistema salva no formulário a opção informada.</w:t>
      </w:r>
    </w:p>
    <w:p w14:paraId="45DD8CD3" w14:textId="728BC145" w:rsidR="00D62DF3" w:rsidRPr="00386B34" w:rsidRDefault="00D62DF3" w:rsidP="00D62DF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2BE7F997" w14:textId="77777777" w:rsidR="007A2EB8" w:rsidRPr="00077982" w:rsidRDefault="007A2EB8" w:rsidP="007A2EB8">
      <w:pPr>
        <w:rPr>
          <w:rFonts w:ascii="Arial" w:hAnsi="Arial" w:cs="Arial"/>
          <w:lang w:val="pt-BR"/>
        </w:rPr>
      </w:pPr>
    </w:p>
    <w:p w14:paraId="45A85A4E" w14:textId="77777777" w:rsidR="007A2EB8" w:rsidRDefault="007A2EB8" w:rsidP="007A2EB8">
      <w:pPr>
        <w:rPr>
          <w:lang w:val="pt-BR"/>
        </w:rPr>
      </w:pPr>
    </w:p>
    <w:p w14:paraId="24CFFC00" w14:textId="77777777" w:rsidR="007A2EB8" w:rsidRDefault="007A2EB8" w:rsidP="007A2EB8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5A0344F2" w14:textId="300E438B" w:rsidR="007A2EB8" w:rsidRPr="002A14D8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 xml:space="preserve"> </w:t>
      </w:r>
      <w:r w:rsidR="00765AA1">
        <w:rPr>
          <w:rFonts w:ascii="Arial" w:hAnsi="Arial" w:cs="Arial"/>
          <w:lang w:val="pt-BR"/>
        </w:rPr>
        <w:t xml:space="preserve">Marcar horário </w:t>
      </w:r>
      <w:r w:rsidR="00787DD0">
        <w:rPr>
          <w:rFonts w:ascii="Arial" w:hAnsi="Arial" w:cs="Arial"/>
          <w:lang w:val="pt-BR"/>
        </w:rPr>
        <w:t>de Visita</w:t>
      </w:r>
    </w:p>
    <w:p w14:paraId="4A78D38D" w14:textId="77777777" w:rsidR="007A2EB8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336F4176" w14:textId="0FBE14E5" w:rsidR="00787DD0" w:rsidRPr="00D20763" w:rsidRDefault="00AC4985" w:rsidP="00D20763">
      <w:pPr>
        <w:ind w:left="720"/>
        <w:rPr>
          <w:rFonts w:ascii="Arial" w:hAnsi="Arial" w:cs="Arial"/>
          <w:lang w:val="pt-BR"/>
        </w:rPr>
      </w:pPr>
      <w:r w:rsidRPr="00D20763">
        <w:rPr>
          <w:rFonts w:ascii="Arial" w:hAnsi="Arial" w:cs="Arial"/>
          <w:lang w:val="pt-BR"/>
        </w:rPr>
        <w:t>Um</w:t>
      </w:r>
      <w:r w:rsidR="00B92613" w:rsidRPr="00D20763">
        <w:rPr>
          <w:rFonts w:ascii="Arial" w:hAnsi="Arial" w:cs="Arial"/>
          <w:lang w:val="pt-BR"/>
        </w:rPr>
        <w:t xml:space="preserve"> usuário pode </w:t>
      </w:r>
      <w:r w:rsidR="00024856" w:rsidRPr="00D20763">
        <w:rPr>
          <w:rFonts w:ascii="Arial" w:hAnsi="Arial" w:cs="Arial"/>
          <w:lang w:val="pt-BR"/>
        </w:rPr>
        <w:t>agendar uma visita presencial a um imóvel de seu interesse através d</w:t>
      </w:r>
      <w:r w:rsidR="00D20763" w:rsidRPr="00D20763">
        <w:rPr>
          <w:rFonts w:ascii="Arial" w:hAnsi="Arial" w:cs="Arial"/>
          <w:lang w:val="pt-BR"/>
        </w:rPr>
        <w:t>e uma agenda que estará presente no</w:t>
      </w:r>
      <w:r w:rsidR="00024856" w:rsidRPr="00D20763">
        <w:rPr>
          <w:rFonts w:ascii="Arial" w:hAnsi="Arial" w:cs="Arial"/>
          <w:lang w:val="pt-BR"/>
        </w:rPr>
        <w:t xml:space="preserve"> site </w:t>
      </w:r>
    </w:p>
    <w:p w14:paraId="1858A7AF" w14:textId="77777777" w:rsidR="007A2EB8" w:rsidRPr="005F2491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1C25A7CA" w14:textId="70CBD939" w:rsidR="007A2EB8" w:rsidRPr="003701C7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D20763" w:rsidRPr="00D20763">
        <w:rPr>
          <w:rFonts w:ascii="Arial" w:hAnsi="Arial" w:cs="Arial"/>
          <w:lang w:val="pt-BR"/>
        </w:rPr>
        <w:t xml:space="preserve">Estar conectado </w:t>
      </w:r>
      <w:r w:rsidR="00471460" w:rsidRPr="00D20763">
        <w:rPr>
          <w:rFonts w:ascii="Arial" w:hAnsi="Arial" w:cs="Arial"/>
          <w:lang w:val="pt-BR"/>
        </w:rPr>
        <w:t>à</w:t>
      </w:r>
      <w:r w:rsidR="00D20763" w:rsidRPr="00D20763">
        <w:rPr>
          <w:rFonts w:ascii="Arial" w:hAnsi="Arial" w:cs="Arial"/>
          <w:lang w:val="pt-BR"/>
        </w:rPr>
        <w:t xml:space="preserve"> internet e estar logado em uma conta</w:t>
      </w:r>
    </w:p>
    <w:p w14:paraId="6BA2A13C" w14:textId="77777777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lastRenderedPageBreak/>
        <w:t>Pós-condições</w:t>
      </w:r>
    </w:p>
    <w:p w14:paraId="5910651E" w14:textId="2DBEB930" w:rsidR="007A2EB8" w:rsidRPr="00E37B4E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D20763" w:rsidRPr="00D20763">
        <w:rPr>
          <w:rFonts w:ascii="Arial" w:hAnsi="Arial" w:cs="Arial"/>
          <w:lang w:val="pt-BR"/>
        </w:rPr>
        <w:t>O usuário terá uma visita presencial agendada</w:t>
      </w:r>
    </w:p>
    <w:p w14:paraId="65042682" w14:textId="77777777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6B4637AB" w14:textId="77777777" w:rsidR="007A2EB8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50A28CD2" w14:textId="6B2D265B" w:rsidR="007502AB" w:rsidRPr="00B516F8" w:rsidRDefault="00C14AB6" w:rsidP="00034052">
      <w:pPr>
        <w:ind w:left="720"/>
        <w:rPr>
          <w:rFonts w:ascii="Arial" w:hAnsi="Arial" w:cs="Arial"/>
          <w:lang w:val="pt-BR"/>
        </w:rPr>
      </w:pPr>
      <w:r w:rsidRPr="00B516F8">
        <w:rPr>
          <w:rFonts w:ascii="Arial" w:hAnsi="Arial" w:cs="Arial"/>
          <w:lang w:val="pt-BR"/>
        </w:rPr>
        <w:t>Quando o usuário está logado em uma conta e ele está visualizando um imóvel específico</w:t>
      </w:r>
      <w:r w:rsidR="007F7018" w:rsidRPr="00B516F8">
        <w:rPr>
          <w:rFonts w:ascii="Arial" w:hAnsi="Arial" w:cs="Arial"/>
          <w:lang w:val="pt-BR"/>
        </w:rPr>
        <w:t xml:space="preserve">, </w:t>
      </w:r>
      <w:r w:rsidR="00E14B2C" w:rsidRPr="00B516F8">
        <w:rPr>
          <w:rFonts w:ascii="Arial" w:hAnsi="Arial" w:cs="Arial"/>
          <w:lang w:val="pt-BR"/>
        </w:rPr>
        <w:t xml:space="preserve">será disponibilizado um calendário com datas e horários disponíveis para </w:t>
      </w:r>
      <w:r w:rsidR="00305FE5" w:rsidRPr="00B516F8">
        <w:rPr>
          <w:rFonts w:ascii="Arial" w:hAnsi="Arial" w:cs="Arial"/>
          <w:lang w:val="pt-BR"/>
        </w:rPr>
        <w:t>visitação, o usuário pode selecionar uma data e será mostrado para ele a disponibilidade d</w:t>
      </w:r>
      <w:r w:rsidR="00C73C3E" w:rsidRPr="00B516F8">
        <w:rPr>
          <w:rFonts w:ascii="Arial" w:hAnsi="Arial" w:cs="Arial"/>
          <w:lang w:val="pt-BR"/>
        </w:rPr>
        <w:t>os horários</w:t>
      </w:r>
      <w:r w:rsidR="008E3A78" w:rsidRPr="00B516F8">
        <w:rPr>
          <w:rFonts w:ascii="Arial" w:hAnsi="Arial" w:cs="Arial"/>
          <w:lang w:val="pt-BR"/>
        </w:rPr>
        <w:t xml:space="preserve">, ao selecionar </w:t>
      </w:r>
      <w:r w:rsidR="00CC2DF1">
        <w:rPr>
          <w:rFonts w:ascii="Arial" w:hAnsi="Arial" w:cs="Arial"/>
          <w:lang w:val="pt-BR"/>
        </w:rPr>
        <w:t>uma</w:t>
      </w:r>
      <w:r w:rsidR="008E3A78" w:rsidRPr="00B516F8">
        <w:rPr>
          <w:rFonts w:ascii="Arial" w:hAnsi="Arial" w:cs="Arial"/>
          <w:lang w:val="pt-BR"/>
        </w:rPr>
        <w:t xml:space="preserve"> data e o horário</w:t>
      </w:r>
      <w:r w:rsidR="00CC2DF1">
        <w:rPr>
          <w:rFonts w:ascii="Arial" w:hAnsi="Arial" w:cs="Arial"/>
          <w:lang w:val="pt-BR"/>
        </w:rPr>
        <w:t xml:space="preserve"> disponível</w:t>
      </w:r>
      <w:r w:rsidR="008E3A78" w:rsidRPr="00B516F8">
        <w:rPr>
          <w:rFonts w:ascii="Arial" w:hAnsi="Arial" w:cs="Arial"/>
          <w:lang w:val="pt-BR"/>
        </w:rPr>
        <w:t xml:space="preserve"> ele poderá clicar no botão “agendar visita”</w:t>
      </w:r>
      <w:r w:rsidR="00292815" w:rsidRPr="00B516F8">
        <w:rPr>
          <w:rFonts w:ascii="Arial" w:hAnsi="Arial" w:cs="Arial"/>
          <w:lang w:val="pt-BR"/>
        </w:rPr>
        <w:t xml:space="preserve">, clicando nesse botão o sistema </w:t>
      </w:r>
      <w:r w:rsidR="00B706EE" w:rsidRPr="00B516F8">
        <w:rPr>
          <w:rFonts w:ascii="Arial" w:hAnsi="Arial" w:cs="Arial"/>
          <w:lang w:val="pt-BR"/>
        </w:rPr>
        <w:t xml:space="preserve">automaticamente </w:t>
      </w:r>
      <w:r w:rsidR="00CC2DF1">
        <w:rPr>
          <w:rFonts w:ascii="Arial" w:hAnsi="Arial" w:cs="Arial"/>
          <w:lang w:val="pt-BR"/>
        </w:rPr>
        <w:t xml:space="preserve">marca </w:t>
      </w:r>
      <w:r w:rsidR="00B706EE" w:rsidRPr="00B516F8">
        <w:rPr>
          <w:rFonts w:ascii="Arial" w:hAnsi="Arial" w:cs="Arial"/>
          <w:lang w:val="pt-BR"/>
        </w:rPr>
        <w:t>a visita do usuário e atualiza a agenda do corretor</w:t>
      </w:r>
      <w:r w:rsidR="00B516F8" w:rsidRPr="00B516F8">
        <w:rPr>
          <w:rFonts w:ascii="Arial" w:hAnsi="Arial" w:cs="Arial"/>
          <w:lang w:val="pt-BR"/>
        </w:rPr>
        <w:t>.</w:t>
      </w:r>
    </w:p>
    <w:p w14:paraId="7FD29148" w14:textId="77777777" w:rsidR="007A2EB8" w:rsidRPr="001A4ABF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11CAC4AD" w14:textId="65D707BC" w:rsidR="007A2EB8" w:rsidRDefault="002A443F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077982">
        <w:rPr>
          <w:rFonts w:ascii="Arial" w:hAnsi="Arial" w:cs="Arial"/>
          <w:lang w:val="pt-BR"/>
        </w:rPr>
        <w:t>Não se aplica</w:t>
      </w:r>
    </w:p>
    <w:p w14:paraId="0550AB4A" w14:textId="02C7F042" w:rsidR="00C27CCB" w:rsidRDefault="00C27CCB" w:rsidP="007A2EB8">
      <w:pPr>
        <w:rPr>
          <w:rFonts w:ascii="Arial" w:hAnsi="Arial" w:cs="Arial"/>
          <w:lang w:val="pt-BR"/>
        </w:rPr>
      </w:pPr>
    </w:p>
    <w:p w14:paraId="4B58B432" w14:textId="2505C00E" w:rsidR="00C27CCB" w:rsidRDefault="00C27CCB" w:rsidP="007A2EB8">
      <w:pPr>
        <w:rPr>
          <w:rFonts w:ascii="Arial" w:hAnsi="Arial" w:cs="Arial"/>
          <w:lang w:val="pt-BR"/>
        </w:rPr>
      </w:pPr>
    </w:p>
    <w:p w14:paraId="66E587B2" w14:textId="77777777" w:rsidR="00471460" w:rsidRDefault="00471460" w:rsidP="00471460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0E93A0DE" w14:textId="12B5FDC1" w:rsidR="00471460" w:rsidRPr="002A14D8" w:rsidRDefault="00471460" w:rsidP="00471460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Visualizar histórico de solicitações</w:t>
      </w:r>
    </w:p>
    <w:p w14:paraId="508F1906" w14:textId="665007EB" w:rsidR="00471460" w:rsidRDefault="00471460" w:rsidP="00471460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274CC247" w14:textId="4998A9E0" w:rsidR="00471460" w:rsidRPr="008B361D" w:rsidRDefault="00471460" w:rsidP="00471460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8B361D">
        <w:rPr>
          <w:rFonts w:ascii="Arial" w:hAnsi="Arial" w:cs="Arial"/>
          <w:lang w:val="pt-BR"/>
        </w:rPr>
        <w:t xml:space="preserve">O corretor poderá visualizar uma lista </w:t>
      </w:r>
      <w:r w:rsidR="008B361D">
        <w:rPr>
          <w:rFonts w:ascii="Arial" w:hAnsi="Arial" w:cs="Arial"/>
          <w:lang w:val="pt-BR"/>
        </w:rPr>
        <w:t>com o</w:t>
      </w:r>
      <w:r w:rsidRPr="008B361D">
        <w:rPr>
          <w:rFonts w:ascii="Arial" w:hAnsi="Arial" w:cs="Arial"/>
          <w:lang w:val="pt-BR"/>
        </w:rPr>
        <w:t xml:space="preserve"> histórico de solicitações </w:t>
      </w:r>
      <w:r w:rsidR="008B361D" w:rsidRPr="008B361D">
        <w:rPr>
          <w:rFonts w:ascii="Arial" w:hAnsi="Arial" w:cs="Arial"/>
          <w:lang w:val="pt-BR"/>
        </w:rPr>
        <w:t xml:space="preserve">já analisadas </w:t>
      </w:r>
      <w:r w:rsidR="008B361D">
        <w:rPr>
          <w:rFonts w:ascii="Arial" w:hAnsi="Arial" w:cs="Arial"/>
          <w:lang w:val="pt-BR"/>
        </w:rPr>
        <w:t>por ele.</w:t>
      </w:r>
    </w:p>
    <w:p w14:paraId="062B14B1" w14:textId="77777777" w:rsidR="00471460" w:rsidRPr="005F2491" w:rsidRDefault="00471460" w:rsidP="00471460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523CDB33" w14:textId="7E3CAED7" w:rsidR="00636412" w:rsidRPr="003701C7" w:rsidRDefault="00471460" w:rsidP="00636412">
      <w:pPr>
        <w:ind w:left="720"/>
        <w:rPr>
          <w:rFonts w:ascii="Arial" w:hAnsi="Arial" w:cs="Arial"/>
          <w:lang w:val="pt-BR"/>
        </w:rPr>
      </w:pPr>
      <w:r w:rsidRPr="00E75F0D">
        <w:rPr>
          <w:rFonts w:ascii="Arial" w:hAnsi="Arial" w:cs="Arial"/>
          <w:lang w:val="pt-BR"/>
        </w:rPr>
        <w:t xml:space="preserve">O </w:t>
      </w:r>
      <w:r w:rsidR="007E0F6A">
        <w:rPr>
          <w:rFonts w:ascii="Arial" w:hAnsi="Arial" w:cs="Arial"/>
          <w:lang w:val="pt-BR"/>
        </w:rPr>
        <w:t xml:space="preserve">usuário </w:t>
      </w:r>
      <w:r w:rsidRPr="00E75F0D">
        <w:rPr>
          <w:rFonts w:ascii="Arial" w:hAnsi="Arial" w:cs="Arial"/>
          <w:lang w:val="pt-BR"/>
        </w:rPr>
        <w:t>deve estar conectado à internet</w:t>
      </w:r>
      <w:r w:rsidR="00BB10EB">
        <w:rPr>
          <w:rFonts w:ascii="Arial" w:hAnsi="Arial" w:cs="Arial"/>
          <w:lang w:val="pt-BR"/>
        </w:rPr>
        <w:t>.</w:t>
      </w:r>
    </w:p>
    <w:p w14:paraId="4AAE5289" w14:textId="790C7965" w:rsidR="00BB10EB" w:rsidRPr="003701C7" w:rsidRDefault="00BB10EB" w:rsidP="00636412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7E0F6A">
        <w:rPr>
          <w:rFonts w:ascii="Arial" w:hAnsi="Arial" w:cs="Arial"/>
          <w:lang w:val="pt-BR"/>
        </w:rPr>
        <w:t>usuário</w:t>
      </w:r>
      <w:r>
        <w:rPr>
          <w:rFonts w:ascii="Arial" w:hAnsi="Arial" w:cs="Arial"/>
          <w:lang w:val="pt-BR"/>
        </w:rPr>
        <w:t xml:space="preserve"> deve estar logado.</w:t>
      </w:r>
    </w:p>
    <w:p w14:paraId="5B65F940" w14:textId="3C9C6165" w:rsidR="00471460" w:rsidRDefault="00471460" w:rsidP="00471460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5651241A" w14:textId="3DD9BD3D" w:rsidR="00EE642F" w:rsidRPr="00EE642F" w:rsidRDefault="00EE642F" w:rsidP="00EE642F">
      <w:pPr>
        <w:rPr>
          <w:lang w:val="pt-BR"/>
        </w:rPr>
      </w:pPr>
      <w:r>
        <w:rPr>
          <w:lang w:val="pt-BR"/>
        </w:rPr>
        <w:tab/>
      </w:r>
      <w:r w:rsidRPr="00825605">
        <w:rPr>
          <w:rFonts w:ascii="Arial" w:hAnsi="Arial" w:cs="Arial"/>
          <w:lang w:val="pt-BR"/>
        </w:rPr>
        <w:t xml:space="preserve">Corretor consegue acessar </w:t>
      </w:r>
      <w:r w:rsidR="00BB10EB">
        <w:rPr>
          <w:rFonts w:ascii="Arial" w:hAnsi="Arial" w:cs="Arial"/>
          <w:lang w:val="pt-BR"/>
        </w:rPr>
        <w:t>o histórico de solicitações da corretora</w:t>
      </w:r>
      <w:r w:rsidR="00825605">
        <w:rPr>
          <w:rFonts w:ascii="Arial" w:hAnsi="Arial" w:cs="Arial"/>
          <w:lang w:val="pt-BR"/>
        </w:rPr>
        <w:t>.</w:t>
      </w:r>
    </w:p>
    <w:p w14:paraId="1AFF653A" w14:textId="77777777" w:rsidR="00471460" w:rsidRPr="001A4ABF" w:rsidRDefault="00471460" w:rsidP="00471460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52DB232F" w14:textId="77777777" w:rsidR="00471460" w:rsidRDefault="00471460" w:rsidP="00471460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3BE195FF" w14:textId="41CFA4A8" w:rsidR="00471460" w:rsidRPr="007F527A" w:rsidRDefault="00471460" w:rsidP="00471460">
      <w:pPr>
        <w:ind w:left="720"/>
        <w:rPr>
          <w:rFonts w:ascii="Arial" w:hAnsi="Arial" w:cs="Arial"/>
          <w:lang w:val="pt-BR"/>
        </w:rPr>
      </w:pPr>
      <w:r w:rsidRPr="007F527A">
        <w:rPr>
          <w:rFonts w:ascii="Arial" w:hAnsi="Arial" w:cs="Arial"/>
          <w:lang w:val="pt-BR"/>
        </w:rPr>
        <w:t>O corretor</w:t>
      </w:r>
      <w:r w:rsidR="00CF75A1" w:rsidRPr="007F527A">
        <w:rPr>
          <w:rFonts w:ascii="Arial" w:hAnsi="Arial" w:cs="Arial"/>
          <w:lang w:val="pt-BR"/>
        </w:rPr>
        <w:t xml:space="preserve">, depois de ter </w:t>
      </w:r>
      <w:r w:rsidR="007801C5" w:rsidRPr="007F527A">
        <w:rPr>
          <w:rFonts w:ascii="Arial" w:hAnsi="Arial" w:cs="Arial"/>
          <w:lang w:val="pt-BR"/>
        </w:rPr>
        <w:t>realizado a análise de sua primeira solicitação</w:t>
      </w:r>
      <w:r w:rsidR="00A26FEB" w:rsidRPr="007F527A">
        <w:rPr>
          <w:rFonts w:ascii="Arial" w:hAnsi="Arial" w:cs="Arial"/>
          <w:lang w:val="pt-BR"/>
        </w:rPr>
        <w:t xml:space="preserve">, </w:t>
      </w:r>
      <w:r w:rsidR="007F527A" w:rsidRPr="007F527A">
        <w:rPr>
          <w:rFonts w:ascii="Arial" w:hAnsi="Arial" w:cs="Arial"/>
          <w:lang w:val="pt-BR"/>
        </w:rPr>
        <w:t>ela será enviada</w:t>
      </w:r>
      <w:r w:rsidR="00686E4A">
        <w:rPr>
          <w:rFonts w:ascii="Arial" w:hAnsi="Arial" w:cs="Arial"/>
          <w:lang w:val="pt-BR"/>
        </w:rPr>
        <w:t xml:space="preserve"> pelo sistema</w:t>
      </w:r>
      <w:r w:rsidR="007F527A" w:rsidRPr="007F527A">
        <w:rPr>
          <w:rFonts w:ascii="Arial" w:hAnsi="Arial" w:cs="Arial"/>
          <w:lang w:val="pt-BR"/>
        </w:rPr>
        <w:t xml:space="preserve"> para a aba de histórico de solicitações, a qual o corretor poderá acessar através do submenu</w:t>
      </w:r>
      <w:r w:rsidR="00DF0248">
        <w:rPr>
          <w:rFonts w:ascii="Arial" w:hAnsi="Arial" w:cs="Arial"/>
          <w:lang w:val="pt-BR"/>
        </w:rPr>
        <w:t>, nessa aba se apresentará uma lista com todas as solicitações que já foram analisadas e enviadas feedback</w:t>
      </w:r>
      <w:r w:rsidR="00DA65FA">
        <w:rPr>
          <w:rFonts w:ascii="Arial" w:hAnsi="Arial" w:cs="Arial"/>
          <w:lang w:val="pt-BR"/>
        </w:rPr>
        <w:t>(A1)</w:t>
      </w:r>
      <w:r w:rsidR="00DF0248">
        <w:rPr>
          <w:rFonts w:ascii="Arial" w:hAnsi="Arial" w:cs="Arial"/>
          <w:lang w:val="pt-BR"/>
        </w:rPr>
        <w:t>.</w:t>
      </w:r>
    </w:p>
    <w:p w14:paraId="58441BE5" w14:textId="77777777" w:rsidR="00471460" w:rsidRPr="001A4ABF" w:rsidRDefault="00471460" w:rsidP="00471460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47EF0C3D" w14:textId="3D2BEE0F" w:rsidR="00471460" w:rsidRDefault="00471460" w:rsidP="00471460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DF0248">
        <w:rPr>
          <w:rFonts w:ascii="Arial" w:hAnsi="Arial" w:cs="Arial"/>
          <w:lang w:val="pt-BR"/>
        </w:rPr>
        <w:t>A</w:t>
      </w:r>
      <w:r w:rsidR="002A03E3">
        <w:rPr>
          <w:rFonts w:ascii="Arial" w:hAnsi="Arial" w:cs="Arial"/>
          <w:lang w:val="pt-BR"/>
        </w:rPr>
        <w:t xml:space="preserve">1.1 </w:t>
      </w:r>
      <w:r w:rsidR="00CE4143">
        <w:rPr>
          <w:rFonts w:ascii="Arial" w:hAnsi="Arial" w:cs="Arial"/>
          <w:lang w:val="pt-BR"/>
        </w:rPr>
        <w:t>–</w:t>
      </w:r>
      <w:r w:rsidR="002A03E3">
        <w:rPr>
          <w:rFonts w:ascii="Arial" w:hAnsi="Arial" w:cs="Arial"/>
          <w:lang w:val="pt-BR"/>
        </w:rPr>
        <w:t xml:space="preserve"> </w:t>
      </w:r>
      <w:r w:rsidR="00A61397">
        <w:rPr>
          <w:rFonts w:ascii="Arial" w:hAnsi="Arial" w:cs="Arial"/>
          <w:lang w:val="pt-BR"/>
        </w:rPr>
        <w:t>N</w:t>
      </w:r>
      <w:r w:rsidR="00CE4143">
        <w:rPr>
          <w:rFonts w:ascii="Arial" w:hAnsi="Arial" w:cs="Arial"/>
          <w:lang w:val="pt-BR"/>
        </w:rPr>
        <w:t xml:space="preserve">enhuma solicitação foi analisada </w:t>
      </w:r>
    </w:p>
    <w:p w14:paraId="6E212FA9" w14:textId="77777777" w:rsidR="00DA65FA" w:rsidRDefault="00DA65FA" w:rsidP="001220F9">
      <w:pPr>
        <w:ind w:left="720" w:firstLine="720"/>
        <w:rPr>
          <w:rFonts w:ascii="Arial" w:hAnsi="Arial" w:cs="Arial"/>
          <w:lang w:val="pt-BR"/>
        </w:rPr>
      </w:pPr>
    </w:p>
    <w:p w14:paraId="676CEE24" w14:textId="49708C9B" w:rsidR="008F631C" w:rsidRDefault="008F631C" w:rsidP="001220F9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irá exibir uma mensagem ao usuário informando que </w:t>
      </w:r>
      <w:r w:rsidR="000A0897">
        <w:rPr>
          <w:rFonts w:ascii="Arial" w:hAnsi="Arial" w:cs="Arial"/>
          <w:lang w:val="pt-BR"/>
        </w:rPr>
        <w:t xml:space="preserve">nenhuma solicitação foi enviada ao </w:t>
      </w:r>
      <w:r w:rsidR="00DD6EAC">
        <w:rPr>
          <w:rFonts w:ascii="Arial" w:hAnsi="Arial" w:cs="Arial"/>
          <w:lang w:val="pt-BR"/>
        </w:rPr>
        <w:t>sistema d</w:t>
      </w:r>
      <w:r w:rsidR="00C52B9F">
        <w:rPr>
          <w:rFonts w:ascii="Arial" w:hAnsi="Arial" w:cs="Arial"/>
          <w:lang w:val="pt-BR"/>
        </w:rPr>
        <w:t>a corretora</w:t>
      </w:r>
      <w:r w:rsidR="004F2EFB">
        <w:rPr>
          <w:rFonts w:ascii="Arial" w:hAnsi="Arial" w:cs="Arial"/>
          <w:lang w:val="pt-BR"/>
        </w:rPr>
        <w:t xml:space="preserve">. O usuário </w:t>
      </w:r>
      <w:r w:rsidR="007F683E">
        <w:rPr>
          <w:rFonts w:ascii="Arial" w:hAnsi="Arial" w:cs="Arial"/>
          <w:lang w:val="pt-BR"/>
        </w:rPr>
        <w:t>não irá ver nenhuma solicitação em sua tela.</w:t>
      </w:r>
    </w:p>
    <w:p w14:paraId="588669F0" w14:textId="77777777" w:rsidR="008F631C" w:rsidRDefault="008F631C" w:rsidP="001220F9">
      <w:pPr>
        <w:ind w:left="720" w:firstLine="720"/>
        <w:rPr>
          <w:rFonts w:ascii="Arial" w:hAnsi="Arial" w:cs="Arial"/>
          <w:lang w:val="pt-BR"/>
        </w:rPr>
      </w:pPr>
    </w:p>
    <w:p w14:paraId="5138E10E" w14:textId="77777777" w:rsidR="008F631C" w:rsidRDefault="008F631C" w:rsidP="001220F9">
      <w:pPr>
        <w:ind w:left="720" w:firstLine="720"/>
        <w:rPr>
          <w:rFonts w:ascii="Arial" w:hAnsi="Arial" w:cs="Arial"/>
          <w:lang w:val="pt-BR"/>
        </w:rPr>
      </w:pPr>
    </w:p>
    <w:p w14:paraId="4CC84C51" w14:textId="77777777" w:rsidR="008F631C" w:rsidRDefault="008F631C" w:rsidP="001220F9">
      <w:pPr>
        <w:ind w:left="720" w:firstLine="720"/>
        <w:rPr>
          <w:rFonts w:ascii="Arial" w:hAnsi="Arial" w:cs="Arial"/>
          <w:lang w:val="pt-BR"/>
        </w:rPr>
      </w:pPr>
    </w:p>
    <w:p w14:paraId="2D939667" w14:textId="6C9EC81E" w:rsidR="00DA65FA" w:rsidRDefault="00DA65FA" w:rsidP="001220F9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A1.2 – Existem </w:t>
      </w:r>
      <w:r w:rsidR="007F683E">
        <w:rPr>
          <w:rFonts w:ascii="Arial" w:hAnsi="Arial" w:cs="Arial"/>
          <w:lang w:val="pt-BR"/>
        </w:rPr>
        <w:t>solicitações analisadas</w:t>
      </w:r>
    </w:p>
    <w:p w14:paraId="3F65D28F" w14:textId="46D1FBA0" w:rsidR="007F683E" w:rsidRDefault="007F683E" w:rsidP="001220F9">
      <w:pPr>
        <w:ind w:left="72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apresentará o status de todas as solicitações por meio de uma tabela. Cada solicitação conterá os dados </w:t>
      </w:r>
      <w:r w:rsidR="007245CC">
        <w:rPr>
          <w:rFonts w:ascii="Arial" w:hAnsi="Arial" w:cs="Arial"/>
          <w:lang w:val="pt-BR"/>
        </w:rPr>
        <w:t>do solicitante / dono do imóvel, as informações do imóvel, os dados do corretor responsável pela análise da solicitação e o status da solicitação (se foi aprovado para publicação no site ou não).</w:t>
      </w:r>
    </w:p>
    <w:p w14:paraId="68A5940D" w14:textId="77777777" w:rsidR="00C27CCB" w:rsidRPr="00077982" w:rsidRDefault="00C27CCB" w:rsidP="007A2EB8">
      <w:pPr>
        <w:rPr>
          <w:rFonts w:ascii="Arial" w:hAnsi="Arial" w:cs="Arial"/>
          <w:lang w:val="pt-BR"/>
        </w:rPr>
      </w:pPr>
    </w:p>
    <w:p w14:paraId="0F89D89F" w14:textId="77777777" w:rsidR="007A2EB8" w:rsidRDefault="007A2EB8" w:rsidP="007A2EB8">
      <w:pPr>
        <w:rPr>
          <w:lang w:val="pt-BR"/>
        </w:rPr>
      </w:pPr>
    </w:p>
    <w:p w14:paraId="05F6FA82" w14:textId="77777777" w:rsidR="007A2EB8" w:rsidRDefault="007A2EB8" w:rsidP="007A2EB8">
      <w:pPr>
        <w:rPr>
          <w:lang w:val="pt-BR"/>
        </w:rPr>
      </w:pPr>
    </w:p>
    <w:p w14:paraId="29A8FFA8" w14:textId="77777777" w:rsidR="007A2EB8" w:rsidRDefault="007A2EB8" w:rsidP="007A2EB8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lastRenderedPageBreak/>
        <w:t xml:space="preserve">Nome do Caso de Uso </w:t>
      </w:r>
    </w:p>
    <w:p w14:paraId="53649D35" w14:textId="0C6100E0" w:rsidR="007A2EB8" w:rsidRPr="002A14D8" w:rsidRDefault="007A2EB8" w:rsidP="007A2EB8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B516F8">
        <w:rPr>
          <w:rFonts w:ascii="Arial" w:hAnsi="Arial" w:cs="Arial"/>
          <w:lang w:val="pt-BR"/>
        </w:rPr>
        <w:t xml:space="preserve">Analisar solicitação </w:t>
      </w:r>
    </w:p>
    <w:p w14:paraId="55EFD78A" w14:textId="77777777" w:rsidR="007A2EB8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64A0601F" w14:textId="45757C12" w:rsidR="00B516F8" w:rsidRPr="009D5A2B" w:rsidRDefault="006527D4" w:rsidP="009D5A2B">
      <w:pPr>
        <w:ind w:left="720"/>
        <w:rPr>
          <w:rFonts w:ascii="Arial" w:hAnsi="Arial" w:cs="Arial"/>
          <w:lang w:val="pt-BR"/>
        </w:rPr>
      </w:pPr>
      <w:r w:rsidRPr="009D5A2B">
        <w:rPr>
          <w:rFonts w:ascii="Arial" w:hAnsi="Arial" w:cs="Arial"/>
          <w:lang w:val="pt-BR"/>
        </w:rPr>
        <w:t xml:space="preserve">Após o </w:t>
      </w:r>
      <w:r w:rsidR="006455FE" w:rsidRPr="009D5A2B">
        <w:rPr>
          <w:rFonts w:ascii="Arial" w:hAnsi="Arial" w:cs="Arial"/>
          <w:lang w:val="pt-BR"/>
        </w:rPr>
        <w:t xml:space="preserve">usuário de uma conta </w:t>
      </w:r>
      <w:r w:rsidR="00A14579" w:rsidRPr="009D5A2B">
        <w:rPr>
          <w:rFonts w:ascii="Arial" w:hAnsi="Arial" w:cs="Arial"/>
          <w:lang w:val="pt-BR"/>
        </w:rPr>
        <w:t>de comprador/anunciante</w:t>
      </w:r>
      <w:r w:rsidR="002C147A" w:rsidRPr="009D5A2B">
        <w:rPr>
          <w:rFonts w:ascii="Arial" w:hAnsi="Arial" w:cs="Arial"/>
          <w:lang w:val="pt-BR"/>
        </w:rPr>
        <w:t xml:space="preserve"> enviar um formulário </w:t>
      </w:r>
      <w:r w:rsidR="009D5A2B" w:rsidRPr="009D5A2B">
        <w:rPr>
          <w:rFonts w:ascii="Arial" w:hAnsi="Arial" w:cs="Arial"/>
          <w:lang w:val="pt-BR"/>
        </w:rPr>
        <w:t>de solicitação para publicar um anúncio, o corretor irá analisar a veracidade dos dados informados no formulário</w:t>
      </w:r>
      <w:r w:rsidR="009D5A2B">
        <w:rPr>
          <w:rFonts w:ascii="Arial" w:hAnsi="Arial" w:cs="Arial"/>
          <w:lang w:val="pt-BR"/>
        </w:rPr>
        <w:t>.</w:t>
      </w:r>
    </w:p>
    <w:p w14:paraId="6D2CA870" w14:textId="77777777" w:rsidR="007A2EB8" w:rsidRPr="005F2491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6546D2B0" w14:textId="43CF56C1" w:rsidR="007A2EB8" w:rsidRPr="003701C7" w:rsidRDefault="00D0217A" w:rsidP="00E8282A">
      <w:pPr>
        <w:ind w:left="720"/>
        <w:rPr>
          <w:rFonts w:ascii="Arial" w:hAnsi="Arial" w:cs="Arial"/>
          <w:lang w:val="pt-BR"/>
        </w:rPr>
      </w:pPr>
      <w:r w:rsidRPr="00E75F0D">
        <w:rPr>
          <w:rFonts w:ascii="Arial" w:hAnsi="Arial" w:cs="Arial"/>
          <w:lang w:val="pt-BR"/>
        </w:rPr>
        <w:t xml:space="preserve">O usuário deve estar conectado </w:t>
      </w:r>
      <w:r w:rsidR="0065082D" w:rsidRPr="00E75F0D">
        <w:rPr>
          <w:rFonts w:ascii="Arial" w:hAnsi="Arial" w:cs="Arial"/>
          <w:lang w:val="pt-BR"/>
        </w:rPr>
        <w:t>à</w:t>
      </w:r>
      <w:r w:rsidRPr="00E75F0D">
        <w:rPr>
          <w:rFonts w:ascii="Arial" w:hAnsi="Arial" w:cs="Arial"/>
          <w:lang w:val="pt-BR"/>
        </w:rPr>
        <w:t xml:space="preserve"> internet e </w:t>
      </w:r>
      <w:r w:rsidR="00E8282A">
        <w:rPr>
          <w:rFonts w:ascii="Arial" w:hAnsi="Arial" w:cs="Arial"/>
          <w:lang w:val="pt-BR"/>
        </w:rPr>
        <w:t>deve existir solicitações pendentes no sistema da corretora.</w:t>
      </w:r>
    </w:p>
    <w:p w14:paraId="11DF797B" w14:textId="0F09464B" w:rsidR="007E0F6A" w:rsidRPr="003701C7" w:rsidRDefault="007E0F6A" w:rsidP="00E8282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estar logado.</w:t>
      </w:r>
    </w:p>
    <w:p w14:paraId="690D8978" w14:textId="77777777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475FB123" w14:textId="05BAAC14" w:rsidR="007A2EB8" w:rsidRPr="00E37B4E" w:rsidRDefault="00E75F0D" w:rsidP="0045579A">
      <w:pPr>
        <w:ind w:left="720"/>
        <w:rPr>
          <w:rFonts w:ascii="Arial" w:hAnsi="Arial" w:cs="Arial"/>
          <w:lang w:val="pt-BR"/>
        </w:rPr>
      </w:pPr>
      <w:r w:rsidRPr="0045579A">
        <w:rPr>
          <w:rFonts w:ascii="Arial" w:hAnsi="Arial" w:cs="Arial"/>
          <w:lang w:val="pt-BR"/>
        </w:rPr>
        <w:t xml:space="preserve">O corretor vai enviar </w:t>
      </w:r>
      <w:r w:rsidR="001567A1">
        <w:rPr>
          <w:rFonts w:ascii="Arial" w:hAnsi="Arial" w:cs="Arial"/>
          <w:lang w:val="pt-BR"/>
        </w:rPr>
        <w:t>analisar a solicitação enviada por um cliente da corretora.</w:t>
      </w:r>
    </w:p>
    <w:p w14:paraId="3D1B5ED0" w14:textId="45278C09" w:rsidR="007A2EB8" w:rsidRPr="001A4ABF" w:rsidRDefault="007A2EB8" w:rsidP="007A2EB8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5E1115E5" w14:textId="05DCE355" w:rsidR="007A2EB8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1CF9B029" w14:textId="159A0721" w:rsidR="00C54899" w:rsidRPr="00471460" w:rsidRDefault="00E35E7F" w:rsidP="00E337CE">
      <w:pPr>
        <w:ind w:left="720"/>
        <w:rPr>
          <w:rFonts w:ascii="Arial" w:hAnsi="Arial" w:cs="Arial"/>
          <w:lang w:val="pt-BR"/>
        </w:rPr>
      </w:pPr>
      <w:r w:rsidRPr="00471460">
        <w:rPr>
          <w:rFonts w:ascii="Arial" w:hAnsi="Arial" w:cs="Arial"/>
          <w:lang w:val="pt-BR"/>
        </w:rPr>
        <w:t>O corretor seleciona uma das solicitações enviadas pelos clientes da corretora, após abrir a solicitação</w:t>
      </w:r>
      <w:r w:rsidR="00E337CE" w:rsidRPr="00471460">
        <w:rPr>
          <w:rFonts w:ascii="Arial" w:hAnsi="Arial" w:cs="Arial"/>
          <w:lang w:val="pt-BR"/>
        </w:rPr>
        <w:t>, o sistema irá apresentar os dados do imóvel selecionado em forma de tabela.</w:t>
      </w:r>
    </w:p>
    <w:p w14:paraId="5081E535" w14:textId="77777777" w:rsidR="007A2EB8" w:rsidRPr="001A4ABF" w:rsidRDefault="007A2EB8" w:rsidP="007A2EB8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3E3FEFFC" w14:textId="577FA2E9" w:rsidR="00935E5C" w:rsidRPr="00077982" w:rsidRDefault="00AF16D7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077982">
        <w:rPr>
          <w:rFonts w:ascii="Arial" w:hAnsi="Arial" w:cs="Arial"/>
          <w:lang w:val="pt-BR"/>
        </w:rPr>
        <w:t>Não se aplica</w:t>
      </w:r>
    </w:p>
    <w:p w14:paraId="7B921163" w14:textId="77777777" w:rsidR="00935E5C" w:rsidRDefault="00935E5C" w:rsidP="00935E5C">
      <w:pPr>
        <w:rPr>
          <w:lang w:val="pt-BR"/>
        </w:rPr>
      </w:pPr>
    </w:p>
    <w:p w14:paraId="0AAADE18" w14:textId="77777777" w:rsidR="00935E5C" w:rsidRDefault="00935E5C" w:rsidP="00935E5C">
      <w:pPr>
        <w:rPr>
          <w:lang w:val="pt-BR"/>
        </w:rPr>
      </w:pPr>
    </w:p>
    <w:p w14:paraId="177B4719" w14:textId="77777777" w:rsidR="00935E5C" w:rsidRDefault="00935E5C" w:rsidP="00935E5C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6F634366" w14:textId="70D715E2" w:rsidR="00935E5C" w:rsidRPr="002A14D8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3F13FD">
        <w:rPr>
          <w:rFonts w:ascii="Arial" w:hAnsi="Arial" w:cs="Arial"/>
          <w:lang w:val="pt-BR"/>
        </w:rPr>
        <w:t>Retornar Feedback</w:t>
      </w:r>
    </w:p>
    <w:p w14:paraId="4E1D9E88" w14:textId="6BF79A87" w:rsidR="00935E5C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414E4594" w14:textId="76C89DB0" w:rsidR="003F13FD" w:rsidRPr="0093652B" w:rsidRDefault="00A57B22" w:rsidP="0093652B">
      <w:pPr>
        <w:ind w:left="720"/>
        <w:rPr>
          <w:rFonts w:ascii="Arial" w:hAnsi="Arial" w:cs="Arial"/>
          <w:lang w:val="pt-BR"/>
        </w:rPr>
      </w:pPr>
      <w:r w:rsidRPr="0093652B">
        <w:rPr>
          <w:rFonts w:ascii="Arial" w:hAnsi="Arial" w:cs="Arial"/>
          <w:lang w:val="pt-BR"/>
        </w:rPr>
        <w:t>Depois de anali</w:t>
      </w:r>
      <w:r w:rsidR="00235A5B" w:rsidRPr="0093652B">
        <w:rPr>
          <w:rFonts w:ascii="Arial" w:hAnsi="Arial" w:cs="Arial"/>
          <w:lang w:val="pt-BR"/>
        </w:rPr>
        <w:t>sar as informações presentes no formulário enviado por um possível anunciante, o corretor atualiza o s</w:t>
      </w:r>
      <w:r w:rsidR="0056683A" w:rsidRPr="0093652B">
        <w:rPr>
          <w:rFonts w:ascii="Arial" w:hAnsi="Arial" w:cs="Arial"/>
          <w:lang w:val="pt-BR"/>
        </w:rPr>
        <w:t xml:space="preserve">tatus da solicitação e </w:t>
      </w:r>
      <w:r w:rsidR="0093652B" w:rsidRPr="0093652B">
        <w:rPr>
          <w:rFonts w:ascii="Arial" w:hAnsi="Arial" w:cs="Arial"/>
          <w:lang w:val="pt-BR"/>
        </w:rPr>
        <w:t>dá o feedback para o usuário que solicitou o anúncio</w:t>
      </w:r>
    </w:p>
    <w:p w14:paraId="7D529735" w14:textId="77777777" w:rsidR="00935E5C" w:rsidRPr="00D20763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647FB839" w14:textId="37BD73EF" w:rsidR="00935E5C" w:rsidRPr="00CB71A0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C150FC" w:rsidRPr="00CB71A0">
        <w:rPr>
          <w:rFonts w:ascii="Arial" w:hAnsi="Arial" w:cs="Arial"/>
          <w:lang w:val="pt-BR"/>
        </w:rPr>
        <w:t xml:space="preserve">Estar conectado </w:t>
      </w:r>
      <w:r w:rsidR="00E337CE" w:rsidRPr="00CB71A0">
        <w:rPr>
          <w:rFonts w:ascii="Arial" w:hAnsi="Arial" w:cs="Arial"/>
          <w:lang w:val="pt-BR"/>
        </w:rPr>
        <w:t>à</w:t>
      </w:r>
      <w:r w:rsidR="00C150FC" w:rsidRPr="00CB71A0">
        <w:rPr>
          <w:rFonts w:ascii="Arial" w:hAnsi="Arial" w:cs="Arial"/>
          <w:lang w:val="pt-BR"/>
        </w:rPr>
        <w:t xml:space="preserve"> internet </w:t>
      </w:r>
      <w:r w:rsidR="00CB71A0" w:rsidRPr="00CB71A0">
        <w:rPr>
          <w:rFonts w:ascii="Arial" w:hAnsi="Arial" w:cs="Arial"/>
          <w:lang w:val="pt-BR"/>
        </w:rPr>
        <w:t>e ter recebido um formulário para análise</w:t>
      </w:r>
      <w:r w:rsidR="00910CA4">
        <w:rPr>
          <w:rFonts w:ascii="Arial" w:hAnsi="Arial" w:cs="Arial"/>
          <w:lang w:val="pt-BR"/>
        </w:rPr>
        <w:t>.</w:t>
      </w:r>
    </w:p>
    <w:p w14:paraId="498F8438" w14:textId="581B9A65" w:rsidR="00C00BE1" w:rsidRPr="00CB71A0" w:rsidRDefault="00C00BE1" w:rsidP="00935E5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usuário deve estar logado.</w:t>
      </w:r>
    </w:p>
    <w:p w14:paraId="12CB592C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1E28A722" w14:textId="7202AC79" w:rsidR="00935E5C" w:rsidRPr="00D20763" w:rsidRDefault="00535EB4" w:rsidP="00775107">
      <w:pPr>
        <w:ind w:left="720"/>
        <w:rPr>
          <w:rFonts w:ascii="Arial" w:hAnsi="Arial" w:cs="Arial"/>
          <w:lang w:val="pt-BR"/>
        </w:rPr>
      </w:pPr>
      <w:r w:rsidRPr="000D53C4">
        <w:rPr>
          <w:rFonts w:ascii="Arial" w:hAnsi="Arial" w:cs="Arial"/>
          <w:lang w:val="pt-BR"/>
        </w:rPr>
        <w:t xml:space="preserve">O usuário que fez a solicitação recebe </w:t>
      </w:r>
      <w:r w:rsidR="00D5250E" w:rsidRPr="000D53C4">
        <w:rPr>
          <w:rFonts w:ascii="Arial" w:hAnsi="Arial" w:cs="Arial"/>
          <w:lang w:val="pt-BR"/>
        </w:rPr>
        <w:t xml:space="preserve">a atualização se seu </w:t>
      </w:r>
      <w:r w:rsidR="000D53C4" w:rsidRPr="000D53C4">
        <w:rPr>
          <w:rFonts w:ascii="Arial" w:hAnsi="Arial" w:cs="Arial"/>
          <w:lang w:val="pt-BR"/>
        </w:rPr>
        <w:t>anúncio vai ser publicado ou não</w:t>
      </w:r>
      <w:r w:rsidR="008F5641">
        <w:rPr>
          <w:rFonts w:ascii="Arial" w:hAnsi="Arial" w:cs="Arial"/>
          <w:lang w:val="pt-BR"/>
        </w:rPr>
        <w:t>.</w:t>
      </w:r>
    </w:p>
    <w:p w14:paraId="18A07508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5EB677CA" w14:textId="75BCCF2E" w:rsidR="00935E5C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3ED2F399" w14:textId="7C79C06A" w:rsidR="000D53C4" w:rsidRPr="008502FE" w:rsidRDefault="000D53C4" w:rsidP="00394A3D">
      <w:pPr>
        <w:ind w:left="720"/>
        <w:rPr>
          <w:rFonts w:ascii="Arial" w:hAnsi="Arial" w:cs="Arial"/>
          <w:lang w:val="pt-BR"/>
        </w:rPr>
      </w:pPr>
      <w:r w:rsidRPr="008502FE">
        <w:rPr>
          <w:rFonts w:ascii="Arial" w:hAnsi="Arial" w:cs="Arial"/>
          <w:lang w:val="pt-BR"/>
        </w:rPr>
        <w:t xml:space="preserve">Após o </w:t>
      </w:r>
      <w:r w:rsidR="00D361BC" w:rsidRPr="008502FE">
        <w:rPr>
          <w:rFonts w:ascii="Arial" w:hAnsi="Arial" w:cs="Arial"/>
          <w:lang w:val="pt-BR"/>
        </w:rPr>
        <w:t>corretor analisar o imó</w:t>
      </w:r>
      <w:r w:rsidR="00236179" w:rsidRPr="008502FE">
        <w:rPr>
          <w:rFonts w:ascii="Arial" w:hAnsi="Arial" w:cs="Arial"/>
          <w:lang w:val="pt-BR"/>
        </w:rPr>
        <w:t>vel</w:t>
      </w:r>
      <w:r w:rsidR="00023FEE" w:rsidRPr="008502FE">
        <w:rPr>
          <w:rFonts w:ascii="Arial" w:hAnsi="Arial" w:cs="Arial"/>
          <w:lang w:val="pt-BR"/>
        </w:rPr>
        <w:t xml:space="preserve">, </w:t>
      </w:r>
      <w:r w:rsidR="002C15A3">
        <w:rPr>
          <w:rFonts w:ascii="Arial" w:hAnsi="Arial" w:cs="Arial"/>
          <w:lang w:val="pt-BR"/>
        </w:rPr>
        <w:t xml:space="preserve">ele seleciona a </w:t>
      </w:r>
      <w:r w:rsidR="00B44DF9">
        <w:rPr>
          <w:rFonts w:ascii="Arial" w:hAnsi="Arial" w:cs="Arial"/>
          <w:lang w:val="pt-BR"/>
        </w:rPr>
        <w:t xml:space="preserve">resolução da análise(A1) e o sistema envia </w:t>
      </w:r>
      <w:r w:rsidR="00FA4EDE">
        <w:rPr>
          <w:rFonts w:ascii="Arial" w:hAnsi="Arial" w:cs="Arial"/>
          <w:lang w:val="pt-BR"/>
        </w:rPr>
        <w:t xml:space="preserve">um Email </w:t>
      </w:r>
      <w:r w:rsidR="00B44DF9">
        <w:rPr>
          <w:rFonts w:ascii="Arial" w:hAnsi="Arial" w:cs="Arial"/>
          <w:lang w:val="pt-BR"/>
        </w:rPr>
        <w:t xml:space="preserve">para o cliente </w:t>
      </w:r>
      <w:r w:rsidR="00FA4EDE">
        <w:rPr>
          <w:rFonts w:ascii="Arial" w:hAnsi="Arial" w:cs="Arial"/>
          <w:lang w:val="pt-BR"/>
        </w:rPr>
        <w:t>informando</w:t>
      </w:r>
      <w:r w:rsidR="00B44DF9">
        <w:rPr>
          <w:rFonts w:ascii="Arial" w:hAnsi="Arial" w:cs="Arial"/>
          <w:lang w:val="pt-BR"/>
        </w:rPr>
        <w:t xml:space="preserve"> o feedback da análise </w:t>
      </w:r>
      <w:r w:rsidR="005E5B50">
        <w:rPr>
          <w:rFonts w:ascii="Arial" w:hAnsi="Arial" w:cs="Arial"/>
          <w:lang w:val="pt-BR"/>
        </w:rPr>
        <w:t>da solicitação.</w:t>
      </w:r>
    </w:p>
    <w:p w14:paraId="3FB9A8E0" w14:textId="77777777" w:rsidR="00935E5C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1B721708" w14:textId="77777777" w:rsidR="00935E5C" w:rsidRDefault="00935E5C" w:rsidP="00935E5C">
      <w:pPr>
        <w:rPr>
          <w:lang w:val="pt-BR"/>
        </w:rPr>
      </w:pPr>
    </w:p>
    <w:p w14:paraId="2324177D" w14:textId="71012889" w:rsidR="00B44DF9" w:rsidRPr="00F432A8" w:rsidRDefault="00B44DF9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F432A8">
        <w:rPr>
          <w:rFonts w:ascii="Arial" w:hAnsi="Arial" w:cs="Arial"/>
          <w:lang w:val="pt-BR"/>
        </w:rPr>
        <w:t>A1.1 – Solicitação completa</w:t>
      </w:r>
    </w:p>
    <w:p w14:paraId="5C33DCB4" w14:textId="0F7B950E" w:rsidR="00B44DF9" w:rsidRPr="00F432A8" w:rsidRDefault="00B44DF9" w:rsidP="00465DFA">
      <w:pPr>
        <w:ind w:left="720" w:firstLine="720"/>
        <w:rPr>
          <w:rFonts w:ascii="Arial" w:hAnsi="Arial" w:cs="Arial"/>
          <w:lang w:val="pt-BR"/>
        </w:rPr>
      </w:pPr>
      <w:r w:rsidRPr="00F432A8">
        <w:rPr>
          <w:rFonts w:ascii="Arial" w:hAnsi="Arial" w:cs="Arial"/>
          <w:lang w:val="pt-BR"/>
        </w:rPr>
        <w:t xml:space="preserve">O corretor seleciona </w:t>
      </w:r>
      <w:r w:rsidR="00AD5284" w:rsidRPr="00F432A8">
        <w:rPr>
          <w:rFonts w:ascii="Arial" w:hAnsi="Arial" w:cs="Arial"/>
          <w:lang w:val="pt-BR"/>
        </w:rPr>
        <w:t>a opção de “</w:t>
      </w:r>
      <w:r w:rsidR="00FE0D00" w:rsidRPr="00F432A8">
        <w:rPr>
          <w:rFonts w:ascii="Arial" w:hAnsi="Arial" w:cs="Arial"/>
          <w:lang w:val="pt-BR"/>
        </w:rPr>
        <w:t xml:space="preserve">solicitação </w:t>
      </w:r>
      <w:r w:rsidR="009F073B" w:rsidRPr="00F432A8">
        <w:rPr>
          <w:rFonts w:ascii="Arial" w:hAnsi="Arial" w:cs="Arial"/>
          <w:lang w:val="pt-BR"/>
        </w:rPr>
        <w:t xml:space="preserve">aceita”, confirmando </w:t>
      </w:r>
      <w:r w:rsidR="00146625" w:rsidRPr="00F432A8">
        <w:rPr>
          <w:rFonts w:ascii="Arial" w:hAnsi="Arial" w:cs="Arial"/>
          <w:lang w:val="pt-BR"/>
        </w:rPr>
        <w:t>a</w:t>
      </w:r>
      <w:r w:rsidR="00363022" w:rsidRPr="00F432A8">
        <w:rPr>
          <w:rFonts w:ascii="Arial" w:hAnsi="Arial" w:cs="Arial"/>
          <w:lang w:val="pt-BR"/>
        </w:rPr>
        <w:t xml:space="preserve"> verificação da solicitação.</w:t>
      </w:r>
    </w:p>
    <w:p w14:paraId="371A82E6" w14:textId="55EB6A0D" w:rsidR="00093C0F" w:rsidRPr="00F432A8" w:rsidRDefault="00363022" w:rsidP="00093C0F">
      <w:pPr>
        <w:ind w:left="720"/>
        <w:rPr>
          <w:rFonts w:ascii="Arial" w:hAnsi="Arial" w:cs="Arial"/>
          <w:lang w:val="pt-BR"/>
        </w:rPr>
      </w:pPr>
      <w:r w:rsidRPr="00F432A8">
        <w:rPr>
          <w:rFonts w:ascii="Arial" w:hAnsi="Arial" w:cs="Arial"/>
          <w:lang w:val="pt-BR"/>
        </w:rPr>
        <w:t xml:space="preserve">O sistema adiciona o </w:t>
      </w:r>
      <w:r w:rsidR="00093C0F" w:rsidRPr="00F432A8">
        <w:rPr>
          <w:rFonts w:ascii="Arial" w:hAnsi="Arial" w:cs="Arial"/>
          <w:lang w:val="pt-BR"/>
        </w:rPr>
        <w:t>anúncio</w:t>
      </w:r>
      <w:r w:rsidR="00D81E8F" w:rsidRPr="00F432A8">
        <w:rPr>
          <w:rFonts w:ascii="Arial" w:hAnsi="Arial" w:cs="Arial"/>
          <w:lang w:val="pt-BR"/>
        </w:rPr>
        <w:t xml:space="preserve"> no site</w:t>
      </w:r>
      <w:r w:rsidR="00093C0F" w:rsidRPr="00F432A8">
        <w:rPr>
          <w:rFonts w:ascii="Arial" w:hAnsi="Arial" w:cs="Arial"/>
          <w:lang w:val="pt-BR"/>
        </w:rPr>
        <w:t>. O resultado é salvo para ser enviado depois para o cliente que solicitou o anúncio.</w:t>
      </w:r>
    </w:p>
    <w:p w14:paraId="7C586B2B" w14:textId="77777777" w:rsidR="00093C0F" w:rsidRPr="00F432A8" w:rsidRDefault="00093C0F" w:rsidP="00093C0F">
      <w:pPr>
        <w:ind w:left="720"/>
        <w:rPr>
          <w:rFonts w:ascii="Arial" w:hAnsi="Arial" w:cs="Arial"/>
          <w:lang w:val="pt-BR"/>
        </w:rPr>
      </w:pPr>
    </w:p>
    <w:p w14:paraId="118FFEDA" w14:textId="0E14A4A1" w:rsidR="00093C0F" w:rsidRPr="00F432A8" w:rsidRDefault="00093C0F" w:rsidP="00093C0F">
      <w:pPr>
        <w:ind w:left="720"/>
        <w:rPr>
          <w:rFonts w:ascii="Arial" w:hAnsi="Arial" w:cs="Arial"/>
          <w:lang w:val="pt-BR"/>
        </w:rPr>
      </w:pPr>
      <w:r w:rsidRPr="00F432A8">
        <w:rPr>
          <w:rFonts w:ascii="Arial" w:hAnsi="Arial" w:cs="Arial"/>
          <w:lang w:val="pt-BR"/>
        </w:rPr>
        <w:t>A1.2 – Solicitação incompleta</w:t>
      </w:r>
    </w:p>
    <w:p w14:paraId="70C6D3AB" w14:textId="554F7222" w:rsidR="00935E5C" w:rsidRPr="00F432A8" w:rsidRDefault="00093C0F" w:rsidP="00455F15">
      <w:pPr>
        <w:ind w:left="720"/>
        <w:rPr>
          <w:rFonts w:ascii="Arial" w:hAnsi="Arial" w:cs="Arial"/>
          <w:lang w:val="pt-BR"/>
        </w:rPr>
      </w:pPr>
      <w:r w:rsidRPr="00F432A8">
        <w:rPr>
          <w:rFonts w:ascii="Arial" w:hAnsi="Arial" w:cs="Arial"/>
          <w:lang w:val="pt-BR"/>
        </w:rPr>
        <w:tab/>
        <w:t xml:space="preserve">O corretor seleciona a opção de “solicitação incompleta”, </w:t>
      </w:r>
      <w:r w:rsidR="00DC507B" w:rsidRPr="00F432A8">
        <w:rPr>
          <w:rFonts w:ascii="Arial" w:hAnsi="Arial" w:cs="Arial"/>
          <w:lang w:val="pt-BR"/>
        </w:rPr>
        <w:t xml:space="preserve">referenciando </w:t>
      </w:r>
      <w:r w:rsidR="00087F1C" w:rsidRPr="00F432A8">
        <w:rPr>
          <w:rFonts w:ascii="Arial" w:hAnsi="Arial" w:cs="Arial"/>
          <w:lang w:val="pt-BR"/>
        </w:rPr>
        <w:t xml:space="preserve">os tópicos que </w:t>
      </w:r>
      <w:r w:rsidR="00087F1C" w:rsidRPr="00F432A8">
        <w:rPr>
          <w:rFonts w:ascii="Arial" w:hAnsi="Arial" w:cs="Arial"/>
          <w:lang w:val="pt-BR"/>
        </w:rPr>
        <w:lastRenderedPageBreak/>
        <w:t xml:space="preserve">não foram aprovados na solicitação de anúncio. O resultado é salvo para ser enviado depois </w:t>
      </w:r>
      <w:r w:rsidR="00946477" w:rsidRPr="00F432A8">
        <w:rPr>
          <w:rFonts w:ascii="Arial" w:hAnsi="Arial" w:cs="Arial"/>
          <w:lang w:val="pt-BR"/>
        </w:rPr>
        <w:t>para o cliente que solicitou o anúncio.</w:t>
      </w:r>
      <w:r w:rsidR="00087F1C" w:rsidRPr="00F432A8">
        <w:rPr>
          <w:rFonts w:ascii="Arial" w:hAnsi="Arial" w:cs="Arial"/>
          <w:lang w:val="pt-BR"/>
        </w:rPr>
        <w:t xml:space="preserve"> </w:t>
      </w:r>
      <w:r w:rsidRPr="00F432A8">
        <w:rPr>
          <w:rFonts w:ascii="Arial" w:hAnsi="Arial" w:cs="Arial"/>
          <w:lang w:val="pt-BR"/>
        </w:rPr>
        <w:tab/>
      </w:r>
    </w:p>
    <w:p w14:paraId="720CDA24" w14:textId="77777777" w:rsidR="00935E5C" w:rsidRPr="00F432A8" w:rsidRDefault="00935E5C" w:rsidP="00935E5C">
      <w:pPr>
        <w:rPr>
          <w:rFonts w:ascii="Arial" w:hAnsi="Arial" w:cs="Arial"/>
          <w:lang w:val="pt-BR"/>
        </w:rPr>
      </w:pPr>
    </w:p>
    <w:p w14:paraId="3AE6C5CE" w14:textId="77777777" w:rsidR="00935E5C" w:rsidRDefault="00935E5C" w:rsidP="00935E5C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423F524B" w14:textId="3622A2E5" w:rsidR="00935E5C" w:rsidRPr="002A14D8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8502FE">
        <w:rPr>
          <w:rFonts w:ascii="Arial" w:hAnsi="Arial" w:cs="Arial"/>
          <w:lang w:val="pt-BR"/>
        </w:rPr>
        <w:t xml:space="preserve">Apagar </w:t>
      </w:r>
      <w:r w:rsidR="002837D1">
        <w:rPr>
          <w:rFonts w:ascii="Arial" w:hAnsi="Arial" w:cs="Arial"/>
          <w:lang w:val="pt-BR"/>
        </w:rPr>
        <w:t>anúncio</w:t>
      </w:r>
      <w:r w:rsidR="008502FE">
        <w:rPr>
          <w:rFonts w:ascii="Arial" w:hAnsi="Arial" w:cs="Arial"/>
          <w:lang w:val="pt-BR"/>
        </w:rPr>
        <w:t xml:space="preserve"> expirado</w:t>
      </w:r>
    </w:p>
    <w:p w14:paraId="1244D4A6" w14:textId="77777777" w:rsidR="00935E5C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68980108" w14:textId="6EF59E68" w:rsidR="002837D1" w:rsidRPr="00593530" w:rsidRDefault="005D01F3" w:rsidP="00C061F5">
      <w:pPr>
        <w:ind w:left="720"/>
        <w:rPr>
          <w:rFonts w:ascii="Arial" w:hAnsi="Arial" w:cs="Arial"/>
          <w:lang w:val="pt-BR"/>
        </w:rPr>
      </w:pPr>
      <w:r w:rsidRPr="00593530">
        <w:rPr>
          <w:rFonts w:ascii="Arial" w:hAnsi="Arial" w:cs="Arial"/>
          <w:lang w:val="pt-BR"/>
        </w:rPr>
        <w:t>Quando</w:t>
      </w:r>
      <w:r w:rsidR="006E2C6D" w:rsidRPr="00593530">
        <w:rPr>
          <w:rFonts w:ascii="Arial" w:hAnsi="Arial" w:cs="Arial"/>
          <w:lang w:val="pt-BR"/>
        </w:rPr>
        <w:t xml:space="preserve"> um anúncio é publicado, depois de um determi</w:t>
      </w:r>
      <w:r w:rsidR="00467D49" w:rsidRPr="00593530">
        <w:rPr>
          <w:rFonts w:ascii="Arial" w:hAnsi="Arial" w:cs="Arial"/>
          <w:lang w:val="pt-BR"/>
        </w:rPr>
        <w:t xml:space="preserve">nado espaço de tempo </w:t>
      </w:r>
      <w:r w:rsidR="00767575" w:rsidRPr="00593530">
        <w:rPr>
          <w:rFonts w:ascii="Arial" w:hAnsi="Arial" w:cs="Arial"/>
          <w:lang w:val="pt-BR"/>
        </w:rPr>
        <w:t>previamente determinado</w:t>
      </w:r>
      <w:r w:rsidR="001A159A" w:rsidRPr="00593530">
        <w:rPr>
          <w:rFonts w:ascii="Arial" w:hAnsi="Arial" w:cs="Arial"/>
          <w:lang w:val="pt-BR"/>
        </w:rPr>
        <w:t xml:space="preserve"> o sistema identifica o </w:t>
      </w:r>
      <w:r w:rsidR="00B35698" w:rsidRPr="00593530">
        <w:rPr>
          <w:rFonts w:ascii="Arial" w:hAnsi="Arial" w:cs="Arial"/>
          <w:lang w:val="pt-BR"/>
        </w:rPr>
        <w:t>anúncio</w:t>
      </w:r>
      <w:r w:rsidR="005C374B" w:rsidRPr="00593530">
        <w:rPr>
          <w:rFonts w:ascii="Arial" w:hAnsi="Arial" w:cs="Arial"/>
          <w:lang w:val="pt-BR"/>
        </w:rPr>
        <w:t xml:space="preserve"> como expirado e remove </w:t>
      </w:r>
      <w:r w:rsidR="0010532C" w:rsidRPr="00593530">
        <w:rPr>
          <w:rFonts w:ascii="Arial" w:hAnsi="Arial" w:cs="Arial"/>
          <w:lang w:val="pt-BR"/>
        </w:rPr>
        <w:t xml:space="preserve">ele do banco de dados </w:t>
      </w:r>
      <w:r w:rsidR="00593530" w:rsidRPr="00593530">
        <w:rPr>
          <w:rFonts w:ascii="Arial" w:hAnsi="Arial" w:cs="Arial"/>
          <w:lang w:val="pt-BR"/>
        </w:rPr>
        <w:t>e envia um aviso ao corretor que o anúncio publicado foi removido do site.</w:t>
      </w:r>
    </w:p>
    <w:p w14:paraId="759EB021" w14:textId="77777777" w:rsidR="00935E5C" w:rsidRPr="00D20763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63D7DB4C" w14:textId="0EC008EA" w:rsidR="00935E5C" w:rsidRPr="00B4378B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373490" w:rsidRPr="00B4378B">
        <w:rPr>
          <w:rFonts w:ascii="Arial" w:hAnsi="Arial" w:cs="Arial"/>
          <w:lang w:val="pt-BR"/>
        </w:rPr>
        <w:t>O sistema ter acesso</w:t>
      </w:r>
      <w:r w:rsidR="00B4378B" w:rsidRPr="00B4378B">
        <w:rPr>
          <w:rFonts w:ascii="Arial" w:hAnsi="Arial" w:cs="Arial"/>
          <w:lang w:val="pt-BR"/>
        </w:rPr>
        <w:t xml:space="preserve"> e </w:t>
      </w:r>
      <w:r w:rsidR="00AC1C10">
        <w:rPr>
          <w:rFonts w:ascii="Arial" w:hAnsi="Arial" w:cs="Arial"/>
          <w:lang w:val="pt-BR"/>
        </w:rPr>
        <w:t>privilégio de escrita no banco de</w:t>
      </w:r>
      <w:r w:rsidR="00B4378B" w:rsidRPr="00B4378B">
        <w:rPr>
          <w:rFonts w:ascii="Arial" w:hAnsi="Arial" w:cs="Arial"/>
          <w:lang w:val="pt-BR"/>
        </w:rPr>
        <w:t xml:space="preserve"> dados</w:t>
      </w:r>
      <w:r w:rsidR="00AC1C10">
        <w:rPr>
          <w:rFonts w:ascii="Arial" w:hAnsi="Arial" w:cs="Arial"/>
          <w:lang w:val="pt-BR"/>
        </w:rPr>
        <w:t>.</w:t>
      </w:r>
    </w:p>
    <w:p w14:paraId="6B04CF71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32972447" w14:textId="3C2AE98E" w:rsidR="00935E5C" w:rsidRPr="00DB3E13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897213" w:rsidRPr="00DB3E13">
        <w:rPr>
          <w:rFonts w:ascii="Arial" w:hAnsi="Arial" w:cs="Arial"/>
          <w:lang w:val="pt-BR"/>
        </w:rPr>
        <w:t>Os anúncios considera</w:t>
      </w:r>
      <w:r w:rsidR="00704E3D" w:rsidRPr="00DB3E13">
        <w:rPr>
          <w:rFonts w:ascii="Arial" w:hAnsi="Arial" w:cs="Arial"/>
          <w:lang w:val="pt-BR"/>
        </w:rPr>
        <w:t xml:space="preserve">dos </w:t>
      </w:r>
      <w:r w:rsidR="000B0FAF" w:rsidRPr="00DB3E13">
        <w:rPr>
          <w:rFonts w:ascii="Arial" w:hAnsi="Arial" w:cs="Arial"/>
          <w:lang w:val="pt-BR"/>
        </w:rPr>
        <w:t xml:space="preserve">como expirados </w:t>
      </w:r>
      <w:r w:rsidR="00D717B5" w:rsidRPr="00DB3E13">
        <w:rPr>
          <w:rFonts w:ascii="Arial" w:hAnsi="Arial" w:cs="Arial"/>
          <w:lang w:val="pt-BR"/>
        </w:rPr>
        <w:t>serão removidos do site e do Banco de Dados</w:t>
      </w:r>
    </w:p>
    <w:p w14:paraId="6B5785F1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17BA59B3" w14:textId="77777777" w:rsidR="00935E5C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Fluxo Básico </w:t>
      </w:r>
    </w:p>
    <w:p w14:paraId="01934830" w14:textId="21CC7D15" w:rsidR="00D45EAD" w:rsidRPr="006C6FE5" w:rsidRDefault="00475E63" w:rsidP="006C6FE5">
      <w:pPr>
        <w:ind w:left="720"/>
        <w:rPr>
          <w:rFonts w:ascii="Arial" w:hAnsi="Arial" w:cs="Arial"/>
          <w:lang w:val="pt-BR"/>
        </w:rPr>
      </w:pPr>
      <w:r w:rsidRPr="006C6FE5">
        <w:rPr>
          <w:rFonts w:ascii="Arial" w:hAnsi="Arial" w:cs="Arial"/>
          <w:lang w:val="pt-BR"/>
        </w:rPr>
        <w:t>Qu</w:t>
      </w:r>
      <w:r w:rsidR="00707783" w:rsidRPr="006C6FE5">
        <w:rPr>
          <w:rFonts w:ascii="Arial" w:hAnsi="Arial" w:cs="Arial"/>
          <w:lang w:val="pt-BR"/>
        </w:rPr>
        <w:t>an</w:t>
      </w:r>
      <w:r w:rsidR="00EE0EF9" w:rsidRPr="006C6FE5">
        <w:rPr>
          <w:rFonts w:ascii="Arial" w:hAnsi="Arial" w:cs="Arial"/>
          <w:lang w:val="pt-BR"/>
        </w:rPr>
        <w:t xml:space="preserve">do um </w:t>
      </w:r>
      <w:r w:rsidR="006C6FE5" w:rsidRPr="006C6FE5">
        <w:rPr>
          <w:rFonts w:ascii="Arial" w:hAnsi="Arial" w:cs="Arial"/>
          <w:lang w:val="pt-BR"/>
        </w:rPr>
        <w:t>anúncio</w:t>
      </w:r>
      <w:r w:rsidR="00EE0EF9" w:rsidRPr="006C6FE5">
        <w:rPr>
          <w:rFonts w:ascii="Arial" w:hAnsi="Arial" w:cs="Arial"/>
          <w:lang w:val="pt-BR"/>
        </w:rPr>
        <w:t xml:space="preserve"> é publicado, </w:t>
      </w:r>
      <w:r w:rsidR="00640010" w:rsidRPr="006C6FE5">
        <w:rPr>
          <w:rFonts w:ascii="Arial" w:hAnsi="Arial" w:cs="Arial"/>
          <w:lang w:val="pt-BR"/>
        </w:rPr>
        <w:t xml:space="preserve">existem um </w:t>
      </w:r>
      <w:r w:rsidR="002515DC" w:rsidRPr="006C6FE5">
        <w:rPr>
          <w:rFonts w:ascii="Arial" w:hAnsi="Arial" w:cs="Arial"/>
          <w:lang w:val="pt-BR"/>
        </w:rPr>
        <w:t>espaço de tempo pré</w:t>
      </w:r>
      <w:r w:rsidR="00731BC0" w:rsidRPr="006C6FE5">
        <w:rPr>
          <w:rFonts w:ascii="Arial" w:hAnsi="Arial" w:cs="Arial"/>
          <w:lang w:val="pt-BR"/>
        </w:rPr>
        <w:t>-determinado pela corretora</w:t>
      </w:r>
      <w:r w:rsidR="00F42E25" w:rsidRPr="006C6FE5">
        <w:rPr>
          <w:rFonts w:ascii="Arial" w:hAnsi="Arial" w:cs="Arial"/>
          <w:lang w:val="pt-BR"/>
        </w:rPr>
        <w:t xml:space="preserve"> e quando um </w:t>
      </w:r>
      <w:r w:rsidR="006C6FE5" w:rsidRPr="006C6FE5">
        <w:rPr>
          <w:rFonts w:ascii="Arial" w:hAnsi="Arial" w:cs="Arial"/>
          <w:lang w:val="pt-BR"/>
        </w:rPr>
        <w:t>anúncio</w:t>
      </w:r>
      <w:r w:rsidR="00557B4F" w:rsidRPr="006C6FE5">
        <w:rPr>
          <w:rFonts w:ascii="Arial" w:hAnsi="Arial" w:cs="Arial"/>
          <w:lang w:val="pt-BR"/>
        </w:rPr>
        <w:t xml:space="preserve"> publicado</w:t>
      </w:r>
      <w:r w:rsidR="006B0660" w:rsidRPr="006C6FE5">
        <w:rPr>
          <w:rFonts w:ascii="Arial" w:hAnsi="Arial" w:cs="Arial"/>
          <w:lang w:val="pt-BR"/>
        </w:rPr>
        <w:t xml:space="preserve"> passa desse espa</w:t>
      </w:r>
      <w:r w:rsidR="007322ED" w:rsidRPr="006C6FE5">
        <w:rPr>
          <w:rFonts w:ascii="Arial" w:hAnsi="Arial" w:cs="Arial"/>
          <w:lang w:val="pt-BR"/>
        </w:rPr>
        <w:t>ço de tempo</w:t>
      </w:r>
      <w:r w:rsidR="0060169E" w:rsidRPr="006C6FE5">
        <w:rPr>
          <w:rFonts w:ascii="Arial" w:hAnsi="Arial" w:cs="Arial"/>
          <w:lang w:val="pt-BR"/>
        </w:rPr>
        <w:t xml:space="preserve"> o sistema o considera </w:t>
      </w:r>
      <w:r w:rsidR="00502553" w:rsidRPr="006C6FE5">
        <w:rPr>
          <w:rFonts w:ascii="Arial" w:hAnsi="Arial" w:cs="Arial"/>
          <w:lang w:val="pt-BR"/>
        </w:rPr>
        <w:t xml:space="preserve">como expirado </w:t>
      </w:r>
      <w:r w:rsidR="006C6FE5" w:rsidRPr="006C6FE5">
        <w:rPr>
          <w:rFonts w:ascii="Arial" w:hAnsi="Arial" w:cs="Arial"/>
          <w:lang w:val="pt-BR"/>
        </w:rPr>
        <w:t>e remove todos os dados dele do Banco de Dados</w:t>
      </w:r>
      <w:r w:rsidR="00557B4F" w:rsidRPr="006C6FE5">
        <w:rPr>
          <w:rFonts w:ascii="Arial" w:hAnsi="Arial" w:cs="Arial"/>
          <w:lang w:val="pt-BR"/>
        </w:rPr>
        <w:t xml:space="preserve"> </w:t>
      </w:r>
    </w:p>
    <w:p w14:paraId="630FF846" w14:textId="77777777" w:rsidR="00935E5C" w:rsidRPr="001A4ABF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5A0CDF7E" w14:textId="2DC163E1" w:rsidR="00935E5C" w:rsidRDefault="00786634" w:rsidP="00935E5C">
      <w:pPr>
        <w:rPr>
          <w:lang w:val="pt-BR"/>
        </w:rPr>
      </w:pPr>
      <w:r>
        <w:rPr>
          <w:lang w:val="pt-BR"/>
        </w:rPr>
        <w:tab/>
        <w:t>Não se aplica.</w:t>
      </w:r>
    </w:p>
    <w:p w14:paraId="47DEACC7" w14:textId="77777777" w:rsidR="00935E5C" w:rsidRDefault="00935E5C" w:rsidP="00935E5C">
      <w:pPr>
        <w:rPr>
          <w:lang w:val="pt-BR"/>
        </w:rPr>
      </w:pPr>
    </w:p>
    <w:p w14:paraId="78A8D277" w14:textId="77777777" w:rsidR="00935E5C" w:rsidRDefault="00935E5C" w:rsidP="00935E5C">
      <w:pPr>
        <w:rPr>
          <w:lang w:val="pt-BR"/>
        </w:rPr>
      </w:pPr>
    </w:p>
    <w:p w14:paraId="0771E671" w14:textId="77777777" w:rsidR="00935E5C" w:rsidRDefault="00935E5C" w:rsidP="00935E5C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37A2236A" w14:textId="22833CA3" w:rsidR="00935E5C" w:rsidRPr="002A14D8" w:rsidRDefault="006C6FE5" w:rsidP="006C6FE5">
      <w:pPr>
        <w:ind w:left="720"/>
        <w:rPr>
          <w:rFonts w:ascii="Arial" w:hAnsi="Arial" w:cs="Arial"/>
          <w:lang w:val="pt-BR"/>
        </w:rPr>
      </w:pPr>
      <w:r w:rsidRPr="00A92945">
        <w:rPr>
          <w:rFonts w:ascii="Arial" w:hAnsi="Arial" w:cs="Arial"/>
          <w:lang w:val="pt-BR"/>
        </w:rPr>
        <w:t>Marcar Horário na Agenda</w:t>
      </w:r>
    </w:p>
    <w:p w14:paraId="62357358" w14:textId="2A705E7F" w:rsidR="00935E5C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227917CD" w14:textId="1E8B46A9" w:rsidR="00A92945" w:rsidRPr="00AF051C" w:rsidRDefault="00A92945" w:rsidP="00F65C64">
      <w:pPr>
        <w:ind w:left="720"/>
        <w:rPr>
          <w:rFonts w:ascii="Arial" w:hAnsi="Arial" w:cs="Arial"/>
          <w:lang w:val="pt-BR"/>
        </w:rPr>
      </w:pPr>
      <w:r w:rsidRPr="00AF051C">
        <w:rPr>
          <w:rFonts w:ascii="Arial" w:hAnsi="Arial" w:cs="Arial"/>
          <w:lang w:val="pt-BR"/>
        </w:rPr>
        <w:t xml:space="preserve">Quando </w:t>
      </w:r>
      <w:r w:rsidR="003706A0" w:rsidRPr="00AF051C">
        <w:rPr>
          <w:rFonts w:ascii="Arial" w:hAnsi="Arial" w:cs="Arial"/>
          <w:lang w:val="pt-BR"/>
        </w:rPr>
        <w:t>um usuário</w:t>
      </w:r>
      <w:r w:rsidR="001B7444" w:rsidRPr="00AF051C">
        <w:rPr>
          <w:rFonts w:ascii="Arial" w:hAnsi="Arial" w:cs="Arial"/>
          <w:lang w:val="pt-BR"/>
        </w:rPr>
        <w:t xml:space="preserve"> clica</w:t>
      </w:r>
      <w:r w:rsidR="0031798F" w:rsidRPr="00AF051C">
        <w:rPr>
          <w:rFonts w:ascii="Arial" w:hAnsi="Arial" w:cs="Arial"/>
          <w:lang w:val="pt-BR"/>
        </w:rPr>
        <w:t xml:space="preserve"> no botão de agendar visita</w:t>
      </w:r>
      <w:r w:rsidR="00CD4995" w:rsidRPr="00AF051C">
        <w:rPr>
          <w:rFonts w:ascii="Arial" w:hAnsi="Arial" w:cs="Arial"/>
          <w:lang w:val="pt-BR"/>
        </w:rPr>
        <w:t>,</w:t>
      </w:r>
      <w:r w:rsidR="008B7A42" w:rsidRPr="00AF051C">
        <w:rPr>
          <w:rFonts w:ascii="Arial" w:hAnsi="Arial" w:cs="Arial"/>
          <w:lang w:val="pt-BR"/>
        </w:rPr>
        <w:t xml:space="preserve"> o sistema marca </w:t>
      </w:r>
      <w:r w:rsidR="009C754C" w:rsidRPr="00AF051C">
        <w:rPr>
          <w:rFonts w:ascii="Arial" w:hAnsi="Arial" w:cs="Arial"/>
          <w:lang w:val="pt-BR"/>
        </w:rPr>
        <w:t xml:space="preserve">na agenda do corretor </w:t>
      </w:r>
      <w:r w:rsidR="008D43B7" w:rsidRPr="00AF051C">
        <w:rPr>
          <w:rFonts w:ascii="Arial" w:hAnsi="Arial" w:cs="Arial"/>
          <w:lang w:val="pt-BR"/>
        </w:rPr>
        <w:t xml:space="preserve">a data e horário </w:t>
      </w:r>
      <w:r w:rsidR="00CD4995" w:rsidRPr="00AF051C">
        <w:rPr>
          <w:rFonts w:ascii="Arial" w:hAnsi="Arial" w:cs="Arial"/>
          <w:lang w:val="pt-BR"/>
        </w:rPr>
        <w:t>selecionado</w:t>
      </w:r>
      <w:r w:rsidR="002C7AC9" w:rsidRPr="00AF051C">
        <w:rPr>
          <w:rFonts w:ascii="Arial" w:hAnsi="Arial" w:cs="Arial"/>
          <w:lang w:val="pt-BR"/>
        </w:rPr>
        <w:t xml:space="preserve">s </w:t>
      </w:r>
      <w:r w:rsidR="008D43B7" w:rsidRPr="00AF051C">
        <w:rPr>
          <w:rFonts w:ascii="Arial" w:hAnsi="Arial" w:cs="Arial"/>
          <w:lang w:val="pt-BR"/>
        </w:rPr>
        <w:t>como ocupado</w:t>
      </w:r>
    </w:p>
    <w:p w14:paraId="3796EF01" w14:textId="77777777" w:rsidR="00935E5C" w:rsidRPr="00D20763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345BD2C1" w14:textId="64C22789" w:rsidR="00935E5C" w:rsidRPr="00D20763" w:rsidRDefault="00AF051C" w:rsidP="00B8071A">
      <w:pPr>
        <w:ind w:left="720"/>
        <w:rPr>
          <w:rFonts w:ascii="Arial" w:hAnsi="Arial" w:cs="Arial"/>
          <w:lang w:val="pt-BR"/>
        </w:rPr>
      </w:pPr>
      <w:r w:rsidRPr="00AD49E8">
        <w:rPr>
          <w:rFonts w:ascii="Arial" w:hAnsi="Arial" w:cs="Arial"/>
          <w:lang w:val="pt-BR"/>
        </w:rPr>
        <w:t xml:space="preserve">Um usuário </w:t>
      </w:r>
      <w:r w:rsidR="00C87EAA" w:rsidRPr="00AD49E8">
        <w:rPr>
          <w:rFonts w:ascii="Arial" w:hAnsi="Arial" w:cs="Arial"/>
          <w:lang w:val="pt-BR"/>
        </w:rPr>
        <w:t xml:space="preserve">de uma conta </w:t>
      </w:r>
      <w:r w:rsidR="00616382" w:rsidRPr="00AD49E8">
        <w:rPr>
          <w:rFonts w:ascii="Arial" w:hAnsi="Arial" w:cs="Arial"/>
          <w:lang w:val="pt-BR"/>
        </w:rPr>
        <w:t xml:space="preserve">de comprador/anunciante </w:t>
      </w:r>
      <w:r w:rsidR="00AD49E8" w:rsidRPr="00AD49E8">
        <w:rPr>
          <w:rFonts w:ascii="Arial" w:hAnsi="Arial" w:cs="Arial"/>
          <w:lang w:val="pt-BR"/>
        </w:rPr>
        <w:t>agendar uma visita</w:t>
      </w:r>
      <w:r w:rsidR="00AD49E8">
        <w:rPr>
          <w:rFonts w:ascii="Arial" w:hAnsi="Arial" w:cs="Arial"/>
          <w:lang w:val="pt-BR"/>
        </w:rPr>
        <w:t xml:space="preserve"> e o sistema estar conec</w:t>
      </w:r>
      <w:r w:rsidR="00641279">
        <w:rPr>
          <w:rFonts w:ascii="Arial" w:hAnsi="Arial" w:cs="Arial"/>
          <w:lang w:val="pt-BR"/>
        </w:rPr>
        <w:t xml:space="preserve">tado </w:t>
      </w:r>
      <w:r w:rsidR="00B8071A">
        <w:rPr>
          <w:rFonts w:ascii="Arial" w:hAnsi="Arial" w:cs="Arial"/>
          <w:lang w:val="pt-BR"/>
        </w:rPr>
        <w:t>na internet</w:t>
      </w:r>
    </w:p>
    <w:p w14:paraId="05D93028" w14:textId="51C9AC33" w:rsidR="00492124" w:rsidRPr="00D20763" w:rsidRDefault="00492124" w:rsidP="00492124">
      <w:pPr>
        <w:rPr>
          <w:rFonts w:ascii="Arial" w:hAnsi="Arial" w:cs="Arial"/>
          <w:lang w:val="pt-BR"/>
        </w:rPr>
      </w:pPr>
    </w:p>
    <w:p w14:paraId="41B10457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3F00495C" w14:textId="7D59CD3B" w:rsidR="00935E5C" w:rsidRPr="00D20763" w:rsidRDefault="00935E5C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7C2AE6" w:rsidRPr="007C2AE6">
        <w:rPr>
          <w:rFonts w:ascii="Arial" w:hAnsi="Arial" w:cs="Arial"/>
          <w:lang w:val="pt-BR"/>
        </w:rPr>
        <w:t xml:space="preserve">Uma visita vai ser </w:t>
      </w:r>
      <w:r w:rsidR="007C2AE6">
        <w:rPr>
          <w:rFonts w:ascii="Arial" w:hAnsi="Arial" w:cs="Arial"/>
          <w:lang w:val="pt-BR"/>
        </w:rPr>
        <w:t>marcada</w:t>
      </w:r>
    </w:p>
    <w:p w14:paraId="090B1A67" w14:textId="77777777" w:rsidR="00935E5C" w:rsidRPr="001A4ABF" w:rsidRDefault="00935E5C" w:rsidP="00935E5C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1A64A243" w14:textId="2569FB8D" w:rsidR="00140798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Básico</w:t>
      </w:r>
    </w:p>
    <w:p w14:paraId="58D6C609" w14:textId="0E848350" w:rsidR="007C2AE6" w:rsidRPr="00B75A02" w:rsidRDefault="00B75A02" w:rsidP="00AF3123">
      <w:pPr>
        <w:pStyle w:val="Ttulo2"/>
        <w:widowControl/>
        <w:ind w:left="720"/>
        <w:rPr>
          <w:b w:val="0"/>
          <w:lang w:val="pt-BR"/>
        </w:rPr>
      </w:pPr>
      <w:r>
        <w:rPr>
          <w:rFonts w:cs="Arial"/>
          <w:b w:val="0"/>
          <w:bCs w:val="0"/>
          <w:lang w:val="pt-BR"/>
        </w:rPr>
        <w:t>Quando</w:t>
      </w:r>
      <w:r w:rsidR="003B0B83">
        <w:rPr>
          <w:rFonts w:cs="Arial"/>
          <w:b w:val="0"/>
          <w:bCs w:val="0"/>
          <w:lang w:val="pt-BR"/>
        </w:rPr>
        <w:t xml:space="preserve"> um comprador </w:t>
      </w:r>
      <w:r w:rsidR="000F68BD">
        <w:rPr>
          <w:rFonts w:cs="Arial"/>
          <w:b w:val="0"/>
          <w:bCs w:val="0"/>
          <w:lang w:val="pt-BR"/>
        </w:rPr>
        <w:t xml:space="preserve">seleciona a data e a hora </w:t>
      </w:r>
      <w:r w:rsidR="002D0D60">
        <w:rPr>
          <w:rFonts w:cs="Arial"/>
          <w:b w:val="0"/>
          <w:bCs w:val="0"/>
          <w:lang w:val="pt-BR"/>
        </w:rPr>
        <w:t xml:space="preserve">e </w:t>
      </w:r>
      <w:r w:rsidR="004474BE">
        <w:rPr>
          <w:rFonts w:cs="Arial"/>
          <w:b w:val="0"/>
          <w:bCs w:val="0"/>
          <w:lang w:val="pt-BR"/>
        </w:rPr>
        <w:t>aperta</w:t>
      </w:r>
      <w:r w:rsidR="002D0D60">
        <w:rPr>
          <w:rFonts w:cs="Arial"/>
          <w:b w:val="0"/>
          <w:bCs w:val="0"/>
          <w:lang w:val="pt-BR"/>
        </w:rPr>
        <w:t xml:space="preserve"> no botão para agendar a visita</w:t>
      </w:r>
      <w:r w:rsidR="004E635B">
        <w:rPr>
          <w:rFonts w:cs="Arial"/>
          <w:b w:val="0"/>
          <w:bCs w:val="0"/>
          <w:lang w:val="pt-BR"/>
        </w:rPr>
        <w:t>(A1)</w:t>
      </w:r>
      <w:r w:rsidR="002D0D60">
        <w:rPr>
          <w:rFonts w:cs="Arial"/>
          <w:b w:val="0"/>
          <w:bCs w:val="0"/>
          <w:lang w:val="pt-BR"/>
        </w:rPr>
        <w:t xml:space="preserve">, o sistema automaticamente </w:t>
      </w:r>
      <w:r w:rsidR="00B46D56">
        <w:rPr>
          <w:rFonts w:cs="Arial"/>
          <w:b w:val="0"/>
          <w:bCs w:val="0"/>
          <w:lang w:val="pt-BR"/>
        </w:rPr>
        <w:t xml:space="preserve">avisa o corretor, marca na agenda dele </w:t>
      </w:r>
      <w:r w:rsidR="00C37637">
        <w:rPr>
          <w:rFonts w:cs="Arial"/>
          <w:b w:val="0"/>
          <w:bCs w:val="0"/>
          <w:lang w:val="pt-BR"/>
        </w:rPr>
        <w:t>como ocupado</w:t>
      </w:r>
      <w:r w:rsidR="00CA68FA">
        <w:rPr>
          <w:rFonts w:cs="Arial"/>
          <w:b w:val="0"/>
          <w:bCs w:val="0"/>
          <w:lang w:val="pt-BR"/>
        </w:rPr>
        <w:t xml:space="preserve"> para visita</w:t>
      </w:r>
      <w:r w:rsidR="003125F1">
        <w:rPr>
          <w:rFonts w:cs="Arial"/>
          <w:b w:val="0"/>
          <w:bCs w:val="0"/>
          <w:lang w:val="pt-BR"/>
        </w:rPr>
        <w:t xml:space="preserve">, após isso bloqueia </w:t>
      </w:r>
      <w:r w:rsidR="003B0118">
        <w:rPr>
          <w:rFonts w:cs="Arial"/>
          <w:b w:val="0"/>
          <w:bCs w:val="0"/>
          <w:lang w:val="pt-BR"/>
        </w:rPr>
        <w:t xml:space="preserve">aquela data e horário </w:t>
      </w:r>
      <w:r w:rsidR="00373525">
        <w:rPr>
          <w:rFonts w:cs="Arial"/>
          <w:b w:val="0"/>
          <w:bCs w:val="0"/>
          <w:lang w:val="pt-BR"/>
        </w:rPr>
        <w:t>no calendário dos compradores para que não sejam marcadas mais de uma visi</w:t>
      </w:r>
      <w:r w:rsidR="004474BE">
        <w:rPr>
          <w:rFonts w:cs="Arial"/>
          <w:b w:val="0"/>
          <w:bCs w:val="0"/>
          <w:lang w:val="pt-BR"/>
        </w:rPr>
        <w:t>ta no mesmo dia e horário</w:t>
      </w:r>
    </w:p>
    <w:p w14:paraId="546B1AB5" w14:textId="77777777" w:rsidR="00935E5C" w:rsidRPr="001A4ABF" w:rsidRDefault="00935E5C" w:rsidP="00935E5C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153E05D1" w14:textId="67635157" w:rsidR="00935E5C" w:rsidRPr="00935E5C" w:rsidRDefault="00935E5C" w:rsidP="00935E5C">
      <w:pPr>
        <w:rPr>
          <w:lang w:val="pt-BR"/>
        </w:rPr>
      </w:pPr>
    </w:p>
    <w:p w14:paraId="6B912326" w14:textId="2142113B" w:rsidR="006D0BA2" w:rsidRPr="00935E5C" w:rsidRDefault="006D0BA2" w:rsidP="00935E5C">
      <w:pPr>
        <w:rPr>
          <w:lang w:val="pt-BR"/>
        </w:rPr>
      </w:pPr>
    </w:p>
    <w:p w14:paraId="50906CEB" w14:textId="5B5A415B" w:rsidR="00935E5C" w:rsidRPr="00822349" w:rsidRDefault="004E635B" w:rsidP="00935E5C">
      <w:pPr>
        <w:rPr>
          <w:rFonts w:ascii="Arial" w:hAnsi="Arial" w:cs="Arial"/>
          <w:lang w:val="pt-BR"/>
        </w:rPr>
      </w:pPr>
      <w:r>
        <w:rPr>
          <w:lang w:val="pt-BR"/>
        </w:rPr>
        <w:lastRenderedPageBreak/>
        <w:tab/>
      </w:r>
      <w:r w:rsidRPr="00822349">
        <w:rPr>
          <w:rFonts w:ascii="Arial" w:hAnsi="Arial" w:cs="Arial"/>
          <w:lang w:val="pt-BR"/>
        </w:rPr>
        <w:t xml:space="preserve">A1.1 – </w:t>
      </w:r>
      <w:r w:rsidR="006D0BA2" w:rsidRPr="00822349">
        <w:rPr>
          <w:rFonts w:ascii="Arial" w:hAnsi="Arial" w:cs="Arial"/>
          <w:lang w:val="pt-BR"/>
        </w:rPr>
        <w:t>O usuário escolhe uma d</w:t>
      </w:r>
      <w:r w:rsidRPr="00822349">
        <w:rPr>
          <w:rFonts w:ascii="Arial" w:hAnsi="Arial" w:cs="Arial"/>
          <w:lang w:val="pt-BR"/>
        </w:rPr>
        <w:t xml:space="preserve">ata não </w:t>
      </w:r>
      <w:r w:rsidR="00081B6C" w:rsidRPr="00822349">
        <w:rPr>
          <w:rFonts w:ascii="Arial" w:hAnsi="Arial" w:cs="Arial"/>
          <w:lang w:val="pt-BR"/>
        </w:rPr>
        <w:t>disponível</w:t>
      </w:r>
    </w:p>
    <w:p w14:paraId="02F4C7F9" w14:textId="61C4FB4A" w:rsidR="00081B6C" w:rsidRPr="00822349" w:rsidRDefault="00081B6C" w:rsidP="00935E5C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</w:r>
      <w:r w:rsidRPr="00822349">
        <w:rPr>
          <w:rFonts w:ascii="Arial" w:hAnsi="Arial" w:cs="Arial"/>
          <w:lang w:val="pt-BR"/>
        </w:rPr>
        <w:tab/>
        <w:t>O sistema exibe uma mensagem informando que aquele horário de visita não está disponível,</w:t>
      </w:r>
    </w:p>
    <w:p w14:paraId="7B77B411" w14:textId="50469F92" w:rsidR="0009721F" w:rsidRPr="00822349" w:rsidRDefault="0009721F" w:rsidP="00935E5C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  <w:t xml:space="preserve">o usuário retorna para a tela de </w:t>
      </w:r>
      <w:r w:rsidR="006D0BA2" w:rsidRPr="00822349">
        <w:rPr>
          <w:rFonts w:ascii="Arial" w:hAnsi="Arial" w:cs="Arial"/>
          <w:lang w:val="pt-BR"/>
        </w:rPr>
        <w:t>agendamento de visita.</w:t>
      </w:r>
    </w:p>
    <w:p w14:paraId="758DE635" w14:textId="43E8CD7E" w:rsidR="00935E5C" w:rsidRPr="00822349" w:rsidRDefault="006D0BA2" w:rsidP="00935E5C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  <w:t>A1.2 – O usuário escolhe uma data disponível</w:t>
      </w:r>
    </w:p>
    <w:p w14:paraId="4DBAB1C9" w14:textId="1DF52E85" w:rsidR="006D0BA2" w:rsidRPr="00822349" w:rsidRDefault="006D0BA2" w:rsidP="00935E5C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</w:r>
      <w:r w:rsidRPr="00822349">
        <w:rPr>
          <w:rFonts w:ascii="Arial" w:hAnsi="Arial" w:cs="Arial"/>
          <w:lang w:val="pt-BR"/>
        </w:rPr>
        <w:tab/>
        <w:t>O sistema salva a data selecionada pelo usuário.</w:t>
      </w:r>
    </w:p>
    <w:p w14:paraId="620675B0" w14:textId="77777777" w:rsidR="008723B9" w:rsidRDefault="008723B9" w:rsidP="00935E5C">
      <w:pPr>
        <w:rPr>
          <w:lang w:val="pt-BR"/>
        </w:rPr>
      </w:pPr>
    </w:p>
    <w:p w14:paraId="681CBC98" w14:textId="162ACA9F" w:rsidR="008B17D3" w:rsidRDefault="008B17D3" w:rsidP="008D665B">
      <w:pPr>
        <w:pStyle w:val="Ttulo1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 xml:space="preserve">Nome do Caso de Uso </w:t>
      </w:r>
    </w:p>
    <w:p w14:paraId="5F15B448" w14:textId="492A5BAD" w:rsidR="008B17D3" w:rsidRPr="008B17D3" w:rsidRDefault="008B17D3" w:rsidP="008B17D3">
      <w:pPr>
        <w:rPr>
          <w:lang w:val="pt-BR"/>
        </w:rPr>
      </w:pPr>
      <w:r>
        <w:rPr>
          <w:lang w:val="pt-BR"/>
        </w:rPr>
        <w:tab/>
        <w:t>Visualizar Favoritos</w:t>
      </w:r>
    </w:p>
    <w:p w14:paraId="3C92E42C" w14:textId="0971B343" w:rsidR="008B17D3" w:rsidRDefault="008B17D3" w:rsidP="008D665B">
      <w:pPr>
        <w:pStyle w:val="Ttulo2"/>
        <w:ind w:firstLine="720"/>
        <w:rPr>
          <w:rFonts w:cs="Arial"/>
          <w:lang w:val="pt-BR"/>
        </w:rPr>
      </w:pPr>
      <w:r w:rsidRPr="001A4ABF">
        <w:rPr>
          <w:rFonts w:cs="Arial"/>
          <w:lang w:val="pt-BR"/>
        </w:rPr>
        <w:t>Breve Descrição</w:t>
      </w:r>
    </w:p>
    <w:p w14:paraId="26716F57" w14:textId="77777777" w:rsidR="008B17D3" w:rsidRDefault="008B17D3" w:rsidP="008B17D3">
      <w:pPr>
        <w:rPr>
          <w:lang w:val="pt-BR"/>
        </w:rPr>
      </w:pPr>
      <w:r>
        <w:rPr>
          <w:lang w:val="pt-BR"/>
        </w:rPr>
        <w:tab/>
        <w:t>O usuário entra em sua página de favoritos, onde o sistema irá apresentar todos os imóveis favoritados</w:t>
      </w:r>
    </w:p>
    <w:p w14:paraId="726C18A8" w14:textId="737367C5" w:rsidR="008B17D3" w:rsidRPr="008D665B" w:rsidRDefault="008B17D3" w:rsidP="008D665B">
      <w:pPr>
        <w:rPr>
          <w:lang w:val="pt-BR"/>
        </w:rPr>
      </w:pPr>
      <w:r>
        <w:rPr>
          <w:lang w:val="pt-BR"/>
        </w:rPr>
        <w:tab/>
        <w:t xml:space="preserve">por ele. </w:t>
      </w:r>
    </w:p>
    <w:p w14:paraId="02011A4E" w14:textId="6A484AD7" w:rsidR="008B17D3" w:rsidRPr="00D20763" w:rsidRDefault="008B17D3" w:rsidP="008B17D3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Precondições</w:t>
      </w:r>
    </w:p>
    <w:p w14:paraId="5ADD7D55" w14:textId="11422C63" w:rsidR="008B17D3" w:rsidRDefault="008B17D3" w:rsidP="008B17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Usuário deve estar conectado à internet.</w:t>
      </w:r>
    </w:p>
    <w:p w14:paraId="5144BB01" w14:textId="399D3781" w:rsidR="008B17D3" w:rsidRPr="00D20763" w:rsidRDefault="008B17D3" w:rsidP="008B17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Usuário deve estar logado em sua conta</w:t>
      </w:r>
    </w:p>
    <w:p w14:paraId="7E1DF96C" w14:textId="77777777" w:rsidR="008B17D3" w:rsidRPr="001A4ABF" w:rsidRDefault="008B17D3" w:rsidP="008B17D3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Pós-condições</w:t>
      </w:r>
    </w:p>
    <w:p w14:paraId="5EF69261" w14:textId="7216E7FD" w:rsidR="008B17D3" w:rsidRPr="00D20763" w:rsidRDefault="008B17D3" w:rsidP="008B17D3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>O usuário será capaz de visualizar os seus imóveis favoritados.</w:t>
      </w:r>
    </w:p>
    <w:p w14:paraId="345A6DAE" w14:textId="77777777" w:rsidR="008B17D3" w:rsidRPr="001A4ABF" w:rsidRDefault="008B17D3" w:rsidP="008B17D3">
      <w:pPr>
        <w:pStyle w:val="Ttulo2"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de Eventos</w:t>
      </w:r>
    </w:p>
    <w:p w14:paraId="0C2E68E8" w14:textId="48011F2E" w:rsidR="008B17D3" w:rsidRDefault="008B17D3" w:rsidP="008B17D3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 Básico</w:t>
      </w:r>
    </w:p>
    <w:p w14:paraId="6E1603DF" w14:textId="5D9F6BE2" w:rsidR="008B17D3" w:rsidRDefault="008B17D3" w:rsidP="008B17D3">
      <w:pPr>
        <w:rPr>
          <w:lang w:val="pt-BR"/>
        </w:rPr>
      </w:pPr>
    </w:p>
    <w:p w14:paraId="289BEAAC" w14:textId="78B20056" w:rsidR="00C53906" w:rsidRPr="00822349" w:rsidRDefault="008B17D3" w:rsidP="00822349">
      <w:pPr>
        <w:ind w:left="720"/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 xml:space="preserve">Quando o usuário </w:t>
      </w:r>
      <w:r w:rsidR="00C53906" w:rsidRPr="00822349">
        <w:rPr>
          <w:rFonts w:ascii="Arial" w:hAnsi="Arial" w:cs="Arial"/>
          <w:lang w:val="pt-BR"/>
        </w:rPr>
        <w:t xml:space="preserve">entrar em sua área de favoritos, o sistema irá apresentar os imóveis que o usuário </w:t>
      </w:r>
      <w:r w:rsidR="00310F4D" w:rsidRPr="00822349">
        <w:rPr>
          <w:rFonts w:ascii="Arial" w:hAnsi="Arial" w:cs="Arial"/>
          <w:lang w:val="pt-BR"/>
        </w:rPr>
        <w:t>f</w:t>
      </w:r>
      <w:r w:rsidR="00C53906" w:rsidRPr="00822349">
        <w:rPr>
          <w:rFonts w:ascii="Arial" w:hAnsi="Arial" w:cs="Arial"/>
          <w:lang w:val="pt-BR"/>
        </w:rPr>
        <w:t>avoritou em forma de tabela(A1)</w:t>
      </w:r>
      <w:r w:rsidR="00310F4D" w:rsidRPr="00822349">
        <w:rPr>
          <w:rFonts w:ascii="Arial" w:hAnsi="Arial" w:cs="Arial"/>
          <w:lang w:val="pt-BR"/>
        </w:rPr>
        <w:t>, ele pode clicar em qualquer um desses imóveis da tabela e o sistema o direcionará para o anúncio do imóvel selecionado.</w:t>
      </w:r>
    </w:p>
    <w:p w14:paraId="46CBCC24" w14:textId="77777777" w:rsidR="008B17D3" w:rsidRPr="00822349" w:rsidRDefault="008B17D3" w:rsidP="008B17D3">
      <w:pPr>
        <w:rPr>
          <w:rFonts w:ascii="Arial" w:hAnsi="Arial" w:cs="Arial"/>
          <w:lang w:val="pt-BR"/>
        </w:rPr>
      </w:pPr>
    </w:p>
    <w:p w14:paraId="73077E9C" w14:textId="0381E162" w:rsidR="008B17D3" w:rsidRPr="001A4ABF" w:rsidRDefault="008B17D3" w:rsidP="008B17D3">
      <w:pPr>
        <w:pStyle w:val="Ttulo2"/>
        <w:widowControl/>
        <w:ind w:left="720"/>
        <w:rPr>
          <w:rFonts w:cs="Arial"/>
          <w:lang w:val="pt-BR"/>
        </w:rPr>
      </w:pPr>
      <w:r w:rsidRPr="001A4ABF">
        <w:rPr>
          <w:rFonts w:cs="Arial"/>
          <w:lang w:val="pt-BR"/>
        </w:rPr>
        <w:t>Fluxos Alternativos</w:t>
      </w:r>
    </w:p>
    <w:p w14:paraId="6B5162E3" w14:textId="11D2E464" w:rsidR="008B17D3" w:rsidRPr="00822349" w:rsidRDefault="008B17D3" w:rsidP="00935E5C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="00C6609E" w:rsidRPr="00822349">
        <w:rPr>
          <w:rFonts w:ascii="Arial" w:hAnsi="Arial" w:cs="Arial"/>
          <w:lang w:val="pt-BR"/>
        </w:rPr>
        <w:t>A1.1 – O usuário não favoritou nenhum imóvel</w:t>
      </w:r>
    </w:p>
    <w:p w14:paraId="629082AE" w14:textId="46B42ADD" w:rsidR="00C6609E" w:rsidRPr="00822349" w:rsidRDefault="00C6609E" w:rsidP="005C3D28">
      <w:pPr>
        <w:ind w:left="720" w:firstLine="720"/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>O sistema apresentará uma mensagem ao usuário “Nenhum imóvel favoritado”</w:t>
      </w:r>
      <w:r w:rsidR="005C3D28" w:rsidRPr="00822349">
        <w:rPr>
          <w:rFonts w:ascii="Arial" w:hAnsi="Arial" w:cs="Arial"/>
          <w:lang w:val="pt-BR"/>
        </w:rPr>
        <w:t>, o sistema</w:t>
      </w:r>
      <w:r w:rsidR="005C3D28" w:rsidRPr="00822349">
        <w:rPr>
          <w:rFonts w:ascii="Arial" w:hAnsi="Arial" w:cs="Arial"/>
          <w:lang w:val="pt-BR"/>
        </w:rPr>
        <w:tab/>
        <w:t xml:space="preserve"> mostrará uma tabela vazia</w:t>
      </w:r>
    </w:p>
    <w:p w14:paraId="08DD2CDE" w14:textId="6EA40AE5" w:rsidR="005C3D28" w:rsidRPr="00822349" w:rsidRDefault="005C3D28" w:rsidP="005C3D28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  <w:t>A1.2 – O usuário possuí imóveis favoritados</w:t>
      </w:r>
    </w:p>
    <w:p w14:paraId="42312311" w14:textId="3615EC5B" w:rsidR="007D0CF2" w:rsidRPr="00822349" w:rsidRDefault="005C3D28" w:rsidP="006D0BA2">
      <w:pPr>
        <w:rPr>
          <w:rFonts w:ascii="Arial" w:hAnsi="Arial" w:cs="Arial"/>
          <w:lang w:val="pt-BR"/>
        </w:rPr>
      </w:pPr>
      <w:r w:rsidRPr="00822349">
        <w:rPr>
          <w:rFonts w:ascii="Arial" w:hAnsi="Arial" w:cs="Arial"/>
          <w:lang w:val="pt-BR"/>
        </w:rPr>
        <w:tab/>
      </w:r>
      <w:r w:rsidRPr="00822349">
        <w:rPr>
          <w:rFonts w:ascii="Arial" w:hAnsi="Arial" w:cs="Arial"/>
          <w:lang w:val="pt-BR"/>
        </w:rPr>
        <w:tab/>
        <w:t>O sistema preencherá a tabela da página com os imóveis favoritados do usuário.</w:t>
      </w:r>
      <w:r w:rsidR="006D0BA2">
        <w:rPr>
          <w:lang w:val="pt-BR"/>
        </w:rPr>
        <w:tab/>
      </w:r>
      <w:r w:rsidR="006D0BA2">
        <w:rPr>
          <w:lang w:val="pt-BR"/>
        </w:rPr>
        <w:tab/>
      </w:r>
    </w:p>
    <w:p w14:paraId="0201195D" w14:textId="7F898208" w:rsidR="007D0CF2" w:rsidRPr="001A4ABF" w:rsidRDefault="007D0CF2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1" w:name="_Toc131863711"/>
      <w:r w:rsidRPr="001A4ABF">
        <w:rPr>
          <w:rFonts w:cs="Arial"/>
          <w:lang w:val="pt-BR"/>
        </w:rPr>
        <w:lastRenderedPageBreak/>
        <w:t>Modelo de Domínio</w:t>
      </w:r>
      <w:bookmarkEnd w:id="31"/>
    </w:p>
    <w:p w14:paraId="4D46A27A" w14:textId="41D8EE5B" w:rsidR="691301FF" w:rsidRDefault="691301FF" w:rsidP="691301FF">
      <w:pPr>
        <w:pStyle w:val="Corpodetexto"/>
      </w:pPr>
      <w:r>
        <w:rPr>
          <w:noProof/>
        </w:rPr>
        <w:drawing>
          <wp:inline distT="0" distB="0" distL="0" distR="0" wp14:anchorId="5C670DC5" wp14:editId="4DC8C587">
            <wp:extent cx="4572000" cy="3381375"/>
            <wp:effectExtent l="0" t="0" r="0" b="0"/>
            <wp:docPr id="427963269" name="Imagem 42796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649" w14:textId="77777777" w:rsidR="00046486" w:rsidRPr="001A4ABF" w:rsidRDefault="00046486" w:rsidP="00046486">
      <w:pPr>
        <w:pStyle w:val="Corpodetexto"/>
        <w:rPr>
          <w:rFonts w:ascii="Arial" w:hAnsi="Arial" w:cs="Arial"/>
          <w:lang w:val="pt-BR"/>
        </w:rPr>
      </w:pPr>
    </w:p>
    <w:p w14:paraId="57EBD368" w14:textId="39B2AB51" w:rsidR="007D0CF2" w:rsidRPr="001A4ABF" w:rsidRDefault="007D0CF2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2" w:name="_Toc131863712"/>
      <w:r w:rsidRPr="001A4ABF">
        <w:rPr>
          <w:rFonts w:cs="Arial"/>
          <w:lang w:val="pt-BR"/>
        </w:rPr>
        <w:t xml:space="preserve">Diagrama de </w:t>
      </w:r>
      <w:r w:rsidR="00087B06" w:rsidRPr="001A4ABF">
        <w:rPr>
          <w:rFonts w:cs="Arial"/>
          <w:lang w:val="pt-BR"/>
        </w:rPr>
        <w:t>Classe</w:t>
      </w:r>
      <w:bookmarkEnd w:id="32"/>
    </w:p>
    <w:p w14:paraId="3AB9942E" w14:textId="5D51FB4D" w:rsidR="3B54683D" w:rsidRDefault="3B54683D" w:rsidP="3B54683D">
      <w:pPr>
        <w:pStyle w:val="Corpodetexto"/>
      </w:pPr>
      <w:r>
        <w:rPr>
          <w:noProof/>
        </w:rPr>
        <w:drawing>
          <wp:inline distT="0" distB="0" distL="0" distR="0" wp14:anchorId="1BCA1693" wp14:editId="14C6438A">
            <wp:extent cx="4213178" cy="2940447"/>
            <wp:effectExtent l="0" t="0" r="0" b="0"/>
            <wp:docPr id="764521856" name="Picture 76452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218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78" cy="29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5EB" w14:textId="46804E50" w:rsidR="00087B06" w:rsidRPr="001A4ABF" w:rsidRDefault="00087B06" w:rsidP="00087B06">
      <w:pPr>
        <w:pStyle w:val="Corpodetexto"/>
        <w:rPr>
          <w:rFonts w:ascii="Arial" w:hAnsi="Arial" w:cs="Arial"/>
          <w:lang w:val="pt-BR"/>
        </w:rPr>
      </w:pPr>
    </w:p>
    <w:p w14:paraId="6B4374F5" w14:textId="10F9AE77" w:rsidR="00087B06" w:rsidRPr="001A4ABF" w:rsidRDefault="00087B06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3" w:name="_Toc131863713"/>
      <w:r w:rsidRPr="001A4ABF">
        <w:rPr>
          <w:rFonts w:cs="Arial"/>
          <w:lang w:val="pt-BR"/>
        </w:rPr>
        <w:t>Diagrama de Objetos</w:t>
      </w:r>
      <w:bookmarkEnd w:id="33"/>
    </w:p>
    <w:p w14:paraId="1BF23AFC" w14:textId="2221E618" w:rsidR="00087B06" w:rsidRPr="001A4ABF" w:rsidRDefault="4B8BBECE" w:rsidP="00DA3002">
      <w:pPr>
        <w:pStyle w:val="InfoBlue"/>
      </w:pPr>
      <w:r>
        <w:t xml:space="preserve">Pois ele é uma ferramenta útil para modelar interações e comportamentos do sistema. Ele permite identificar possíveis problemas de design, como objetos desnecessários ou relações redundantes dentro do sistema. </w:t>
      </w:r>
    </w:p>
    <w:p w14:paraId="55D54C71" w14:textId="1EB42B43" w:rsidR="691301FF" w:rsidRDefault="691301FF" w:rsidP="691301FF">
      <w:pPr>
        <w:pStyle w:val="Corpodetexto"/>
      </w:pPr>
      <w:r>
        <w:rPr>
          <w:noProof/>
        </w:rPr>
        <w:lastRenderedPageBreak/>
        <w:drawing>
          <wp:inline distT="0" distB="0" distL="0" distR="0" wp14:anchorId="2B5375A1" wp14:editId="2AC6F4D9">
            <wp:extent cx="4572000" cy="2524125"/>
            <wp:effectExtent l="0" t="0" r="0" b="0"/>
            <wp:docPr id="331966620" name="Imagem 3319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BC1D" w14:textId="1D29C7D5" w:rsidR="00087B06" w:rsidRPr="00C27CCB" w:rsidRDefault="00087B06" w:rsidP="4B8BBECE">
      <w:pPr>
        <w:pStyle w:val="Corpodetexto"/>
        <w:rPr>
          <w:lang w:val="pt-BR"/>
        </w:rPr>
      </w:pPr>
    </w:p>
    <w:p w14:paraId="31D2C5F9" w14:textId="0AA69568" w:rsidR="4B8BBECE" w:rsidRPr="00C27CCB" w:rsidRDefault="4B8BBECE" w:rsidP="4B8BBECE">
      <w:pPr>
        <w:pStyle w:val="Corpodetexto"/>
        <w:rPr>
          <w:lang w:val="pt-BR"/>
        </w:rPr>
      </w:pPr>
    </w:p>
    <w:p w14:paraId="43493A04" w14:textId="77777777" w:rsidR="00087B06" w:rsidRPr="001A4ABF" w:rsidRDefault="00087B06" w:rsidP="00087B06">
      <w:pPr>
        <w:pStyle w:val="Corpodetexto"/>
        <w:rPr>
          <w:rFonts w:ascii="Arial" w:hAnsi="Arial" w:cs="Arial"/>
          <w:lang w:val="pt-BR"/>
        </w:rPr>
      </w:pPr>
    </w:p>
    <w:p w14:paraId="2E92F4C2" w14:textId="00237FA9" w:rsidR="00E713A1" w:rsidRPr="001A4ABF" w:rsidRDefault="006446FC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4" w:name="_Toc199951878"/>
      <w:bookmarkStart w:id="35" w:name="_Toc131863714"/>
      <w:r w:rsidRPr="001A4ABF">
        <w:rPr>
          <w:rFonts w:cs="Arial"/>
          <w:lang w:val="pt-BR"/>
        </w:rPr>
        <w:t>Diagrama de Sequência</w:t>
      </w:r>
      <w:bookmarkEnd w:id="34"/>
      <w:bookmarkEnd w:id="35"/>
    </w:p>
    <w:p w14:paraId="56C473B1" w14:textId="65AD670D" w:rsidR="00E713A1" w:rsidRPr="001A4ABF" w:rsidRDefault="00E713A1" w:rsidP="00DA3002">
      <w:pPr>
        <w:pStyle w:val="InfoBlue"/>
      </w:pPr>
      <w:r w:rsidRPr="001A4ABF">
        <w:t xml:space="preserve">[Desenvolver cinco diagramas de sequência representando as principais interações do sistema, preferencialmente envolvendo um ou mais atores ou usuários, e contemplando todas as trocas de mensagens que ocorrem entre os atores e objetos. Deverá ser utilizado a notação UML para a elaboração dos diagramas e os reflexos das invocações de métodos deverão ser validados nos demais diagramas relacionados. Construções como fragmentos </w:t>
      </w:r>
      <w:r w:rsidR="00046486" w:rsidRPr="001A4ABF">
        <w:t xml:space="preserve">(operadores de interação) </w:t>
      </w:r>
      <w:r w:rsidRPr="001A4ABF">
        <w:t>deverão ser utilizadas para aprimorar a visibilidade e riqueza semântica dos diagramas.]</w:t>
      </w:r>
    </w:p>
    <w:p w14:paraId="485758E8" w14:textId="77777777" w:rsidR="00853CC7" w:rsidRPr="001A4ABF" w:rsidRDefault="00853CC7" w:rsidP="00853CC7">
      <w:pPr>
        <w:pStyle w:val="Corpodetexto"/>
        <w:rPr>
          <w:rFonts w:ascii="Arial" w:hAnsi="Arial" w:cs="Arial"/>
          <w:lang w:val="pt-BR"/>
        </w:rPr>
      </w:pPr>
    </w:p>
    <w:p w14:paraId="49973680" w14:textId="4700EF33" w:rsidR="00E713A1" w:rsidRPr="001A4ABF" w:rsidRDefault="006446FC" w:rsidP="00853CC7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6" w:name="_Toc199951879"/>
      <w:bookmarkStart w:id="37" w:name="_Toc131863715"/>
      <w:r w:rsidRPr="001A4ABF">
        <w:rPr>
          <w:rFonts w:cs="Arial"/>
          <w:lang w:val="pt-BR"/>
        </w:rPr>
        <w:t>Diagrama de Atividade</w:t>
      </w:r>
      <w:bookmarkEnd w:id="36"/>
      <w:bookmarkEnd w:id="37"/>
    </w:p>
    <w:p w14:paraId="4912A73D" w14:textId="6BE7E548" w:rsidR="00E713A1" w:rsidRPr="001A4ABF" w:rsidRDefault="00E713A1" w:rsidP="00DA3002">
      <w:pPr>
        <w:pStyle w:val="InfoBlue"/>
      </w:pPr>
      <w:r w:rsidRPr="001A4ABF">
        <w:t xml:space="preserve">[Selecionar três a cinco atividades para serem especificadas, sejam elas com granularidade maior a ponto de representar uma especificação de processo em nível de método, por exemplo, seja para representar uma regra de negócio ou uma sequência de atividades desenvolvidas no </w:t>
      </w:r>
      <w:r w:rsidR="00506A1F" w:rsidRPr="001A4ABF">
        <w:t>context</w:t>
      </w:r>
      <w:r w:rsidR="001A4ABF">
        <w:t>o</w:t>
      </w:r>
      <w:r w:rsidRPr="001A4ABF">
        <w:t xml:space="preserve"> do negócio do sistema</w:t>
      </w:r>
      <w:r w:rsidR="00046486" w:rsidRPr="001A4ABF">
        <w:t xml:space="preserve"> (caso de uso)</w:t>
      </w:r>
      <w:r w:rsidRPr="001A4ABF">
        <w:t>. A UML também deverá nortear a elaboração destes diagramas e construções de paralelismo e condições devem ser implementadas.]</w:t>
      </w:r>
    </w:p>
    <w:p w14:paraId="7B2A8E47" w14:textId="77777777" w:rsidR="00853CC7" w:rsidRPr="001A4ABF" w:rsidRDefault="00853CC7" w:rsidP="00853CC7">
      <w:pPr>
        <w:pStyle w:val="Corpodetexto"/>
        <w:rPr>
          <w:rFonts w:ascii="Arial" w:hAnsi="Arial" w:cs="Arial"/>
          <w:lang w:val="pt-BR"/>
        </w:rPr>
      </w:pPr>
    </w:p>
    <w:p w14:paraId="6BA6A7B9" w14:textId="1C020832" w:rsidR="00E713A1" w:rsidRPr="001A4ABF" w:rsidRDefault="00853CC7" w:rsidP="00853CC7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8" w:name="_Toc4864834"/>
      <w:bookmarkStart w:id="39" w:name="_Toc199951880"/>
      <w:bookmarkStart w:id="40" w:name="_Toc131863716"/>
      <w:r w:rsidRPr="001A4ABF">
        <w:rPr>
          <w:rFonts w:cs="Arial"/>
          <w:lang w:val="pt-BR"/>
        </w:rPr>
        <w:t>Diagrama de Estados</w:t>
      </w:r>
      <w:bookmarkEnd w:id="38"/>
      <w:bookmarkEnd w:id="39"/>
      <w:bookmarkEnd w:id="40"/>
    </w:p>
    <w:p w14:paraId="737D58DE" w14:textId="57505D60" w:rsidR="00E713A1" w:rsidRPr="001A4ABF" w:rsidRDefault="00E713A1" w:rsidP="00DA3002">
      <w:pPr>
        <w:pStyle w:val="InfoBlue"/>
      </w:pPr>
      <w:r w:rsidRPr="001A4ABF">
        <w:t xml:space="preserve">[Identificar um ou dois elementos do sistema que possuam estados e mapeá-los utilizando o diagrama de máquina de estados, ou diagrama de estados. Necessariamente deverá contemplar construções como ações de entrada, ações de saída, condições de guarda e eventos. Subestados são opcionais. </w:t>
      </w:r>
    </w:p>
    <w:p w14:paraId="411B20B0" w14:textId="77777777" w:rsidR="00853CC7" w:rsidRPr="001A4ABF" w:rsidRDefault="00853CC7" w:rsidP="00853CC7">
      <w:pPr>
        <w:pStyle w:val="Corpodetexto"/>
        <w:rPr>
          <w:rFonts w:ascii="Arial" w:hAnsi="Arial" w:cs="Arial"/>
          <w:lang w:val="pt-BR"/>
        </w:rPr>
      </w:pPr>
    </w:p>
    <w:p w14:paraId="2AC735CF" w14:textId="199C87F6" w:rsidR="00E713A1" w:rsidRPr="001A4ABF" w:rsidRDefault="00506A1F" w:rsidP="00506A1F">
      <w:pPr>
        <w:pStyle w:val="Ttulo1"/>
        <w:numPr>
          <w:ilvl w:val="0"/>
          <w:numId w:val="35"/>
        </w:numPr>
        <w:autoSpaceDE/>
        <w:autoSpaceDN/>
        <w:rPr>
          <w:rFonts w:cs="Arial"/>
          <w:lang w:val="pt-BR"/>
        </w:rPr>
      </w:pPr>
      <w:bookmarkStart w:id="41" w:name="_Toc4864836"/>
      <w:bookmarkStart w:id="42" w:name="_Toc199951881"/>
      <w:bookmarkStart w:id="43" w:name="_Toc131863717"/>
      <w:r w:rsidRPr="001A4ABF">
        <w:rPr>
          <w:rFonts w:cs="Arial"/>
          <w:lang w:val="pt-BR"/>
        </w:rPr>
        <w:t>PROTÓTIPO</w:t>
      </w:r>
      <w:bookmarkEnd w:id="41"/>
      <w:bookmarkEnd w:id="42"/>
      <w:bookmarkEnd w:id="43"/>
    </w:p>
    <w:p w14:paraId="2EFE4430" w14:textId="5D90E29C" w:rsidR="00E713A1" w:rsidRPr="001A4ABF" w:rsidRDefault="00E713A1" w:rsidP="00DA3002">
      <w:pPr>
        <w:pStyle w:val="InfoBlue"/>
      </w:pPr>
      <w:r w:rsidRPr="001A4ABF">
        <w:t>[Desenvolver um protótipo na forma de Manual do Usuário, contendo o draft das telas (janelas) que irão compor o sistema. As principais telas de interação deverão ser prototipadas, evidenciando as seções de entrada e saída de informações, assim como a navegação para outras opções e telas.]</w:t>
      </w:r>
    </w:p>
    <w:p w14:paraId="67698CED" w14:textId="77777777" w:rsidR="00853CC7" w:rsidRPr="001A4ABF" w:rsidRDefault="00853CC7" w:rsidP="00853CC7">
      <w:pPr>
        <w:pStyle w:val="Ttulo1"/>
        <w:autoSpaceDE/>
        <w:autoSpaceDN/>
        <w:ind w:left="360"/>
        <w:rPr>
          <w:rFonts w:cs="Arial"/>
          <w:lang w:val="pt-BR"/>
        </w:rPr>
      </w:pPr>
    </w:p>
    <w:p w14:paraId="2AE79D9F" w14:textId="1501215C" w:rsidR="00E713A1" w:rsidRPr="001A4ABF" w:rsidRDefault="006446FC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lang w:val="pt-BR"/>
        </w:rPr>
      </w:pPr>
      <w:bookmarkStart w:id="44" w:name="_Toc131863718"/>
      <w:r w:rsidRPr="001A4ABF">
        <w:rPr>
          <w:rFonts w:cs="Arial"/>
          <w:lang w:val="pt-BR"/>
        </w:rPr>
        <w:t>DIFERENCIAL</w:t>
      </w:r>
      <w:bookmarkEnd w:id="44"/>
    </w:p>
    <w:p w14:paraId="1296B255" w14:textId="1B64B921" w:rsidR="00E713A1" w:rsidRPr="001A4ABF" w:rsidRDefault="00E713A1" w:rsidP="00DA3002">
      <w:pPr>
        <w:pStyle w:val="InfoBlue"/>
      </w:pPr>
      <w:r w:rsidRPr="001A4ABF">
        <w:t>[Identificar quais foram os itens inseridos no trabalho e que a equipe considerou como sendo itens d</w:t>
      </w:r>
      <w:r w:rsidR="006446FC" w:rsidRPr="001A4ABF">
        <w:t>iferenciais (</w:t>
      </w:r>
      <w:r w:rsidRPr="001A4ABF">
        <w:t>criatividade</w:t>
      </w:r>
      <w:r w:rsidR="006446FC" w:rsidRPr="001A4ABF">
        <w:t xml:space="preserve">, </w:t>
      </w:r>
      <w:r w:rsidR="00046486" w:rsidRPr="001A4ABF">
        <w:t>inovação</w:t>
      </w:r>
      <w:r w:rsidR="006446FC" w:rsidRPr="001A4ABF">
        <w:t>, entre outros</w:t>
      </w:r>
      <w:r w:rsidR="00046486" w:rsidRPr="001A4ABF">
        <w:t>)</w:t>
      </w:r>
      <w:r w:rsidRPr="001A4ABF">
        <w:t xml:space="preserve">. </w:t>
      </w:r>
      <w:r w:rsidR="006446FC" w:rsidRPr="001A4ABF">
        <w:t>Esse</w:t>
      </w:r>
      <w:r w:rsidRPr="001A4ABF">
        <w:t xml:space="preserve"> é um item não solicitado e que torna o trabalho da equipe </w:t>
      </w:r>
      <w:r w:rsidR="006446FC" w:rsidRPr="001A4ABF">
        <w:t>diferenciado d</w:t>
      </w:r>
      <w:r w:rsidRPr="001A4ABF">
        <w:t>os demais trabalho</w:t>
      </w:r>
      <w:r w:rsidR="001A4ABF" w:rsidRPr="001A4ABF">
        <w:t>s</w:t>
      </w:r>
      <w:r w:rsidR="006446FC" w:rsidRPr="001A4ABF">
        <w:t xml:space="preserve">, podendo estar </w:t>
      </w:r>
      <w:r w:rsidRPr="001A4ABF">
        <w:rPr>
          <w:b/>
        </w:rPr>
        <w:t>relacion</w:t>
      </w:r>
      <w:r w:rsidR="006446FC" w:rsidRPr="001A4ABF">
        <w:rPr>
          <w:b/>
        </w:rPr>
        <w:t>ado</w:t>
      </w:r>
      <w:r w:rsidRPr="001A4ABF">
        <w:rPr>
          <w:b/>
        </w:rPr>
        <w:t xml:space="preserve"> ao projeto (documento)</w:t>
      </w:r>
      <w:r w:rsidRPr="001A4ABF">
        <w:t xml:space="preserve"> e </w:t>
      </w:r>
      <w:r w:rsidRPr="001A4ABF">
        <w:rPr>
          <w:b/>
        </w:rPr>
        <w:t>ao produto</w:t>
      </w:r>
      <w:r w:rsidRPr="001A4ABF">
        <w:t xml:space="preserve"> que está sendo gerado pelo projeto.]</w:t>
      </w:r>
    </w:p>
    <w:p w14:paraId="16ADF6F4" w14:textId="77777777" w:rsidR="00E713A1" w:rsidRPr="001A4ABF" w:rsidRDefault="00E713A1" w:rsidP="00E713A1">
      <w:pPr>
        <w:pStyle w:val="Corpodetexto"/>
        <w:rPr>
          <w:rFonts w:ascii="Arial" w:hAnsi="Arial" w:cs="Arial"/>
          <w:lang w:val="pt-BR"/>
        </w:rPr>
      </w:pPr>
    </w:p>
    <w:p w14:paraId="1634C89E" w14:textId="77777777" w:rsidR="007D0CF2" w:rsidRPr="001A4ABF" w:rsidRDefault="007D0CF2" w:rsidP="007D0CF2">
      <w:pPr>
        <w:pStyle w:val="Corpodetexto"/>
        <w:rPr>
          <w:rFonts w:ascii="Arial" w:hAnsi="Arial" w:cs="Arial"/>
          <w:lang w:val="pt-BR"/>
        </w:rPr>
      </w:pPr>
    </w:p>
    <w:sectPr w:rsidR="007D0CF2" w:rsidRPr="001A4ABF">
      <w:headerReference w:type="default" r:id="rId11"/>
      <w:footerReference w:type="default" r:id="rId12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EFDC" w14:textId="77777777" w:rsidR="00EF44F2" w:rsidRDefault="00EF44F2">
      <w:pPr>
        <w:spacing w:line="240" w:lineRule="auto"/>
      </w:pPr>
      <w:r>
        <w:separator/>
      </w:r>
    </w:p>
  </w:endnote>
  <w:endnote w:type="continuationSeparator" w:id="0">
    <w:p w14:paraId="426489C3" w14:textId="77777777" w:rsidR="00EF44F2" w:rsidRDefault="00EF44F2">
      <w:pPr>
        <w:spacing w:line="240" w:lineRule="auto"/>
      </w:pPr>
      <w:r>
        <w:continuationSeparator/>
      </w:r>
    </w:p>
  </w:endnote>
  <w:endnote w:type="continuationNotice" w:id="1">
    <w:p w14:paraId="4B1E69A3" w14:textId="77777777" w:rsidR="00EF44F2" w:rsidRDefault="00EF44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7E45" w14:paraId="6B68AF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3A030" w14:textId="77777777" w:rsidR="00107E45" w:rsidRDefault="00107E4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1514F2" w14:textId="7C114BEB" w:rsidR="00107E45" w:rsidRDefault="00107E4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DOCPROPERTY &quot;Company&quot;  \* MERGEFORMAT"/>
          <w:r w:rsidR="00B32AF5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227C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D17B01" w14:textId="77777777" w:rsidR="00107E45" w:rsidRDefault="00107E4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1731DB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A162F90" w14:textId="77777777" w:rsidR="00107E45" w:rsidRDefault="00107E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DED4" w14:textId="77777777" w:rsidR="00EF44F2" w:rsidRDefault="00EF44F2">
      <w:pPr>
        <w:spacing w:line="240" w:lineRule="auto"/>
      </w:pPr>
      <w:r>
        <w:separator/>
      </w:r>
    </w:p>
  </w:footnote>
  <w:footnote w:type="continuationSeparator" w:id="0">
    <w:p w14:paraId="38487463" w14:textId="77777777" w:rsidR="00EF44F2" w:rsidRDefault="00EF44F2">
      <w:pPr>
        <w:spacing w:line="240" w:lineRule="auto"/>
      </w:pPr>
      <w:r>
        <w:continuationSeparator/>
      </w:r>
    </w:p>
  </w:footnote>
  <w:footnote w:type="continuationNotice" w:id="1">
    <w:p w14:paraId="4BAFAC84" w14:textId="77777777" w:rsidR="00EF44F2" w:rsidRDefault="00EF44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7E45" w14:paraId="7C560E6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4C55B7" w14:textId="5682D14D" w:rsidR="00107E45" w:rsidRDefault="00A31984">
          <w:pPr>
            <w:pStyle w:val="Cabealho"/>
            <w:tabs>
              <w:tab w:val="clear" w:pos="4320"/>
              <w:tab w:val="clear" w:pos="8640"/>
            </w:tabs>
          </w:pPr>
          <w:r>
            <w:t xml:space="preserve">Teto </w:t>
          </w:r>
          <w:r w:rsidR="00045248">
            <w:t>Fácil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81102B" w14:textId="77777777" w:rsidR="00107E45" w:rsidRDefault="00107E45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07E45" w14:paraId="75B3719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74260C" w14:textId="4BF80F6E" w:rsidR="00107E45" w:rsidRPr="001731DB" w:rsidRDefault="00107E45">
          <w:pPr>
            <w:rPr>
              <w:lang w:val="pt-BR"/>
            </w:rPr>
          </w:pPr>
          <w:r>
            <w:fldChar w:fldCharType="begin"/>
          </w:r>
          <w:r w:rsidRPr="001731DB">
            <w:rPr>
              <w:lang w:val="pt-BR"/>
            </w:rPr>
            <w:instrText xml:space="preserve">TITLE  \* MERGEFORMAT </w:instrText>
          </w:r>
          <w:r w:rsidR="004626AF">
            <w:fldChar w:fldCharType="separate"/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418C" w14:textId="031EBED2" w:rsidR="00107E45" w:rsidRDefault="00107E45">
          <w:r w:rsidRPr="001731DB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810B9C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6527D4">
            <w:rPr>
              <w:lang w:val="pt-BR"/>
            </w:rPr>
            <w:t>04</w:t>
          </w:r>
          <w:r>
            <w:rPr>
              <w:lang w:val="pt-BR"/>
            </w:rPr>
            <w:t>/</w:t>
          </w:r>
          <w:r w:rsidR="006527D4">
            <w:rPr>
              <w:lang w:val="pt-BR"/>
            </w:rPr>
            <w:t>2023</w:t>
          </w:r>
          <w:r>
            <w:rPr>
              <w:lang w:val="pt-BR"/>
            </w:rPr>
            <w:t>&gt;</w:t>
          </w:r>
        </w:p>
      </w:tc>
    </w:tr>
    <w:tr w:rsidR="00107E45" w14:paraId="1FF08F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1AD1D5" w14:textId="47232AD8" w:rsidR="00107E45" w:rsidRDefault="00107E45"/>
      </w:tc>
    </w:tr>
  </w:tbl>
  <w:p w14:paraId="6AC1DBC3" w14:textId="77777777" w:rsidR="00107E45" w:rsidRDefault="00107E4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72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F8267D"/>
    <w:multiLevelType w:val="multilevel"/>
    <w:tmpl w:val="F2FE8B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020080851">
    <w:abstractNumId w:val="0"/>
  </w:num>
  <w:num w:numId="2" w16cid:durableId="170605451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41321830">
    <w:abstractNumId w:val="9"/>
  </w:num>
  <w:num w:numId="4" w16cid:durableId="1623531980">
    <w:abstractNumId w:val="20"/>
  </w:num>
  <w:num w:numId="5" w16cid:durableId="1595212866">
    <w:abstractNumId w:val="15"/>
  </w:num>
  <w:num w:numId="6" w16cid:durableId="1716352474">
    <w:abstractNumId w:val="14"/>
  </w:num>
  <w:num w:numId="7" w16cid:durableId="1225137981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20020145">
    <w:abstractNumId w:val="2"/>
  </w:num>
  <w:num w:numId="9" w16cid:durableId="1689018488">
    <w:abstractNumId w:val="19"/>
  </w:num>
  <w:num w:numId="10" w16cid:durableId="1548027863">
    <w:abstractNumId w:val="3"/>
  </w:num>
  <w:num w:numId="11" w16cid:durableId="1542673161">
    <w:abstractNumId w:val="10"/>
  </w:num>
  <w:num w:numId="12" w16cid:durableId="222525651">
    <w:abstractNumId w:val="8"/>
  </w:num>
  <w:num w:numId="13" w16cid:durableId="935214763">
    <w:abstractNumId w:val="18"/>
  </w:num>
  <w:num w:numId="14" w16cid:durableId="421681470">
    <w:abstractNumId w:val="7"/>
  </w:num>
  <w:num w:numId="15" w16cid:durableId="283662236">
    <w:abstractNumId w:val="4"/>
  </w:num>
  <w:num w:numId="16" w16cid:durableId="272252582">
    <w:abstractNumId w:val="17"/>
  </w:num>
  <w:num w:numId="17" w16cid:durableId="1946225092">
    <w:abstractNumId w:val="12"/>
  </w:num>
  <w:num w:numId="18" w16cid:durableId="655037202">
    <w:abstractNumId w:val="5"/>
  </w:num>
  <w:num w:numId="19" w16cid:durableId="2000691331">
    <w:abstractNumId w:val="11"/>
  </w:num>
  <w:num w:numId="20" w16cid:durableId="2034110269">
    <w:abstractNumId w:val="6"/>
  </w:num>
  <w:num w:numId="21" w16cid:durableId="485168196">
    <w:abstractNumId w:val="16"/>
  </w:num>
  <w:num w:numId="22" w16cid:durableId="1713576538">
    <w:abstractNumId w:val="21"/>
  </w:num>
  <w:num w:numId="23" w16cid:durableId="671185801">
    <w:abstractNumId w:val="0"/>
  </w:num>
  <w:num w:numId="24" w16cid:durableId="1238857154">
    <w:abstractNumId w:val="0"/>
  </w:num>
  <w:num w:numId="25" w16cid:durableId="1193306938">
    <w:abstractNumId w:val="0"/>
  </w:num>
  <w:num w:numId="26" w16cid:durableId="1945459026">
    <w:abstractNumId w:val="0"/>
  </w:num>
  <w:num w:numId="27" w16cid:durableId="498278360">
    <w:abstractNumId w:val="0"/>
  </w:num>
  <w:num w:numId="28" w16cid:durableId="1280989320">
    <w:abstractNumId w:val="0"/>
  </w:num>
  <w:num w:numId="29" w16cid:durableId="556817330">
    <w:abstractNumId w:val="0"/>
  </w:num>
  <w:num w:numId="30" w16cid:durableId="286935149">
    <w:abstractNumId w:val="0"/>
  </w:num>
  <w:num w:numId="31" w16cid:durableId="1168792273">
    <w:abstractNumId w:val="0"/>
  </w:num>
  <w:num w:numId="32" w16cid:durableId="1282222496">
    <w:abstractNumId w:val="0"/>
  </w:num>
  <w:num w:numId="33" w16cid:durableId="1266110478">
    <w:abstractNumId w:val="0"/>
  </w:num>
  <w:num w:numId="34" w16cid:durableId="1977685366">
    <w:abstractNumId w:val="0"/>
  </w:num>
  <w:num w:numId="35" w16cid:durableId="843472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B"/>
    <w:rsid w:val="000018A3"/>
    <w:rsid w:val="0001122C"/>
    <w:rsid w:val="00011B55"/>
    <w:rsid w:val="00016306"/>
    <w:rsid w:val="00017212"/>
    <w:rsid w:val="000201B7"/>
    <w:rsid w:val="0002195D"/>
    <w:rsid w:val="0002209B"/>
    <w:rsid w:val="00023101"/>
    <w:rsid w:val="00023FEE"/>
    <w:rsid w:val="00024856"/>
    <w:rsid w:val="00025E0D"/>
    <w:rsid w:val="00026A00"/>
    <w:rsid w:val="00026E85"/>
    <w:rsid w:val="00027CF8"/>
    <w:rsid w:val="00031323"/>
    <w:rsid w:val="0003195F"/>
    <w:rsid w:val="000320C0"/>
    <w:rsid w:val="00033364"/>
    <w:rsid w:val="00034052"/>
    <w:rsid w:val="00034568"/>
    <w:rsid w:val="000347BF"/>
    <w:rsid w:val="00034E56"/>
    <w:rsid w:val="00040512"/>
    <w:rsid w:val="00041F47"/>
    <w:rsid w:val="000422DC"/>
    <w:rsid w:val="000431CC"/>
    <w:rsid w:val="0004433C"/>
    <w:rsid w:val="00044E7D"/>
    <w:rsid w:val="00045248"/>
    <w:rsid w:val="00046486"/>
    <w:rsid w:val="000507EE"/>
    <w:rsid w:val="00050EDE"/>
    <w:rsid w:val="00051903"/>
    <w:rsid w:val="000524EA"/>
    <w:rsid w:val="000531F6"/>
    <w:rsid w:val="0005355C"/>
    <w:rsid w:val="00053B92"/>
    <w:rsid w:val="00054CD4"/>
    <w:rsid w:val="00055168"/>
    <w:rsid w:val="00055B20"/>
    <w:rsid w:val="00057E78"/>
    <w:rsid w:val="0006189D"/>
    <w:rsid w:val="00064119"/>
    <w:rsid w:val="0006494A"/>
    <w:rsid w:val="00065702"/>
    <w:rsid w:val="00067285"/>
    <w:rsid w:val="00074A5B"/>
    <w:rsid w:val="00074C39"/>
    <w:rsid w:val="00075B99"/>
    <w:rsid w:val="000760CD"/>
    <w:rsid w:val="000768B5"/>
    <w:rsid w:val="00077982"/>
    <w:rsid w:val="000801A6"/>
    <w:rsid w:val="00081B6C"/>
    <w:rsid w:val="000821A5"/>
    <w:rsid w:val="000830F5"/>
    <w:rsid w:val="00087219"/>
    <w:rsid w:val="00087B06"/>
    <w:rsid w:val="00087F1C"/>
    <w:rsid w:val="000901BB"/>
    <w:rsid w:val="00091290"/>
    <w:rsid w:val="0009241B"/>
    <w:rsid w:val="00092973"/>
    <w:rsid w:val="0009297A"/>
    <w:rsid w:val="00092E15"/>
    <w:rsid w:val="00093C0F"/>
    <w:rsid w:val="00094882"/>
    <w:rsid w:val="00096D25"/>
    <w:rsid w:val="00096E99"/>
    <w:rsid w:val="0009721F"/>
    <w:rsid w:val="00097258"/>
    <w:rsid w:val="00097581"/>
    <w:rsid w:val="000A0897"/>
    <w:rsid w:val="000A2313"/>
    <w:rsid w:val="000A4998"/>
    <w:rsid w:val="000A4ADF"/>
    <w:rsid w:val="000A72EB"/>
    <w:rsid w:val="000B0FAF"/>
    <w:rsid w:val="000B145D"/>
    <w:rsid w:val="000B1DA8"/>
    <w:rsid w:val="000B462B"/>
    <w:rsid w:val="000B4A56"/>
    <w:rsid w:val="000B4C7A"/>
    <w:rsid w:val="000B4DA4"/>
    <w:rsid w:val="000B5B91"/>
    <w:rsid w:val="000B6C39"/>
    <w:rsid w:val="000B6F6D"/>
    <w:rsid w:val="000C035E"/>
    <w:rsid w:val="000C1278"/>
    <w:rsid w:val="000C38B3"/>
    <w:rsid w:val="000C421D"/>
    <w:rsid w:val="000C5F67"/>
    <w:rsid w:val="000D017E"/>
    <w:rsid w:val="000D1DEE"/>
    <w:rsid w:val="000D3AC6"/>
    <w:rsid w:val="000D3D1D"/>
    <w:rsid w:val="000D4AB0"/>
    <w:rsid w:val="000D53C4"/>
    <w:rsid w:val="000D61CF"/>
    <w:rsid w:val="000D669A"/>
    <w:rsid w:val="000D6A7A"/>
    <w:rsid w:val="000D6AF2"/>
    <w:rsid w:val="000D6E4A"/>
    <w:rsid w:val="000D70D9"/>
    <w:rsid w:val="000E22B0"/>
    <w:rsid w:val="000E38F6"/>
    <w:rsid w:val="000E4B5A"/>
    <w:rsid w:val="000E78BE"/>
    <w:rsid w:val="000E7978"/>
    <w:rsid w:val="000F0314"/>
    <w:rsid w:val="000F0D42"/>
    <w:rsid w:val="000F1453"/>
    <w:rsid w:val="000F51DF"/>
    <w:rsid w:val="000F5E20"/>
    <w:rsid w:val="000F60AD"/>
    <w:rsid w:val="000F68BD"/>
    <w:rsid w:val="00102BD5"/>
    <w:rsid w:val="00102E46"/>
    <w:rsid w:val="00104746"/>
    <w:rsid w:val="00104789"/>
    <w:rsid w:val="0010532C"/>
    <w:rsid w:val="00106245"/>
    <w:rsid w:val="00106721"/>
    <w:rsid w:val="00107D97"/>
    <w:rsid w:val="00107E45"/>
    <w:rsid w:val="00110116"/>
    <w:rsid w:val="00110848"/>
    <w:rsid w:val="00111696"/>
    <w:rsid w:val="001122FE"/>
    <w:rsid w:val="00112A05"/>
    <w:rsid w:val="00113944"/>
    <w:rsid w:val="001146A7"/>
    <w:rsid w:val="00115872"/>
    <w:rsid w:val="0011655F"/>
    <w:rsid w:val="0012007D"/>
    <w:rsid w:val="00121A9D"/>
    <w:rsid w:val="001220F9"/>
    <w:rsid w:val="00122ECF"/>
    <w:rsid w:val="00125237"/>
    <w:rsid w:val="001275AE"/>
    <w:rsid w:val="001323F3"/>
    <w:rsid w:val="001357BF"/>
    <w:rsid w:val="00135909"/>
    <w:rsid w:val="001365F5"/>
    <w:rsid w:val="00136F49"/>
    <w:rsid w:val="00140798"/>
    <w:rsid w:val="00145A84"/>
    <w:rsid w:val="00146625"/>
    <w:rsid w:val="001467CE"/>
    <w:rsid w:val="00146A1A"/>
    <w:rsid w:val="00147D33"/>
    <w:rsid w:val="001509B8"/>
    <w:rsid w:val="00153499"/>
    <w:rsid w:val="00153BE9"/>
    <w:rsid w:val="00154827"/>
    <w:rsid w:val="001563DF"/>
    <w:rsid w:val="001567A1"/>
    <w:rsid w:val="001605CC"/>
    <w:rsid w:val="00161CCC"/>
    <w:rsid w:val="00162C46"/>
    <w:rsid w:val="001636C2"/>
    <w:rsid w:val="00163C10"/>
    <w:rsid w:val="001642BF"/>
    <w:rsid w:val="001656F9"/>
    <w:rsid w:val="0016582A"/>
    <w:rsid w:val="00170270"/>
    <w:rsid w:val="0017109B"/>
    <w:rsid w:val="00171873"/>
    <w:rsid w:val="001729F1"/>
    <w:rsid w:val="001731DB"/>
    <w:rsid w:val="00173C3B"/>
    <w:rsid w:val="00176E99"/>
    <w:rsid w:val="00182233"/>
    <w:rsid w:val="001839B3"/>
    <w:rsid w:val="00183FA8"/>
    <w:rsid w:val="00185C68"/>
    <w:rsid w:val="001869B3"/>
    <w:rsid w:val="001909E0"/>
    <w:rsid w:val="0019162C"/>
    <w:rsid w:val="001934A4"/>
    <w:rsid w:val="001947D1"/>
    <w:rsid w:val="001A079E"/>
    <w:rsid w:val="001A159A"/>
    <w:rsid w:val="001A1BFE"/>
    <w:rsid w:val="001A4238"/>
    <w:rsid w:val="001A4ABF"/>
    <w:rsid w:val="001A529F"/>
    <w:rsid w:val="001A71F1"/>
    <w:rsid w:val="001B088B"/>
    <w:rsid w:val="001B1175"/>
    <w:rsid w:val="001B2A70"/>
    <w:rsid w:val="001B5D46"/>
    <w:rsid w:val="001B7444"/>
    <w:rsid w:val="001C18F8"/>
    <w:rsid w:val="001C5AEB"/>
    <w:rsid w:val="001C63D3"/>
    <w:rsid w:val="001C69CD"/>
    <w:rsid w:val="001C73AF"/>
    <w:rsid w:val="001D1636"/>
    <w:rsid w:val="001D187A"/>
    <w:rsid w:val="001D3231"/>
    <w:rsid w:val="001D33E7"/>
    <w:rsid w:val="001D520C"/>
    <w:rsid w:val="001D673B"/>
    <w:rsid w:val="001E125C"/>
    <w:rsid w:val="001E2BDD"/>
    <w:rsid w:val="001E3750"/>
    <w:rsid w:val="001E4321"/>
    <w:rsid w:val="001E7567"/>
    <w:rsid w:val="001F088D"/>
    <w:rsid w:val="001F182C"/>
    <w:rsid w:val="001F1A3B"/>
    <w:rsid w:val="001F27CA"/>
    <w:rsid w:val="001F2D41"/>
    <w:rsid w:val="001F5E12"/>
    <w:rsid w:val="001F7FC2"/>
    <w:rsid w:val="00202A7C"/>
    <w:rsid w:val="00204230"/>
    <w:rsid w:val="002102BB"/>
    <w:rsid w:val="00210A82"/>
    <w:rsid w:val="00210BE4"/>
    <w:rsid w:val="002124C7"/>
    <w:rsid w:val="00212670"/>
    <w:rsid w:val="002156C8"/>
    <w:rsid w:val="00216904"/>
    <w:rsid w:val="0021731C"/>
    <w:rsid w:val="0022249D"/>
    <w:rsid w:val="00222CED"/>
    <w:rsid w:val="00223043"/>
    <w:rsid w:val="002232D0"/>
    <w:rsid w:val="00224B75"/>
    <w:rsid w:val="00226F66"/>
    <w:rsid w:val="00230C71"/>
    <w:rsid w:val="00235A5B"/>
    <w:rsid w:val="00235F8B"/>
    <w:rsid w:val="00236179"/>
    <w:rsid w:val="002361D4"/>
    <w:rsid w:val="0023732D"/>
    <w:rsid w:val="002405E3"/>
    <w:rsid w:val="00240C79"/>
    <w:rsid w:val="00243345"/>
    <w:rsid w:val="00243F9A"/>
    <w:rsid w:val="00247D2A"/>
    <w:rsid w:val="00247D3A"/>
    <w:rsid w:val="002515BA"/>
    <w:rsid w:val="002515DC"/>
    <w:rsid w:val="00253970"/>
    <w:rsid w:val="002541AA"/>
    <w:rsid w:val="00260220"/>
    <w:rsid w:val="002609DE"/>
    <w:rsid w:val="00260CDB"/>
    <w:rsid w:val="00262851"/>
    <w:rsid w:val="00263566"/>
    <w:rsid w:val="00264132"/>
    <w:rsid w:val="00266C67"/>
    <w:rsid w:val="002671EC"/>
    <w:rsid w:val="00267D9F"/>
    <w:rsid w:val="00267E01"/>
    <w:rsid w:val="00271636"/>
    <w:rsid w:val="00271AE5"/>
    <w:rsid w:val="00274E34"/>
    <w:rsid w:val="00276466"/>
    <w:rsid w:val="00277987"/>
    <w:rsid w:val="00277B2B"/>
    <w:rsid w:val="00281ECE"/>
    <w:rsid w:val="002837D1"/>
    <w:rsid w:val="002845F9"/>
    <w:rsid w:val="002863E1"/>
    <w:rsid w:val="002874D1"/>
    <w:rsid w:val="00292031"/>
    <w:rsid w:val="00292815"/>
    <w:rsid w:val="00292ED4"/>
    <w:rsid w:val="002948BB"/>
    <w:rsid w:val="00295A4B"/>
    <w:rsid w:val="0029678E"/>
    <w:rsid w:val="002A01A4"/>
    <w:rsid w:val="002A0261"/>
    <w:rsid w:val="002A03E3"/>
    <w:rsid w:val="002A0A1C"/>
    <w:rsid w:val="002A0E74"/>
    <w:rsid w:val="002A147F"/>
    <w:rsid w:val="002A14D8"/>
    <w:rsid w:val="002A35E2"/>
    <w:rsid w:val="002A443F"/>
    <w:rsid w:val="002A51D9"/>
    <w:rsid w:val="002A5AC3"/>
    <w:rsid w:val="002A6503"/>
    <w:rsid w:val="002A656D"/>
    <w:rsid w:val="002A6AB3"/>
    <w:rsid w:val="002B2391"/>
    <w:rsid w:val="002B26C2"/>
    <w:rsid w:val="002B4464"/>
    <w:rsid w:val="002B4DC1"/>
    <w:rsid w:val="002B6C4B"/>
    <w:rsid w:val="002C064D"/>
    <w:rsid w:val="002C0BD1"/>
    <w:rsid w:val="002C147A"/>
    <w:rsid w:val="002C15A3"/>
    <w:rsid w:val="002C29EB"/>
    <w:rsid w:val="002C7484"/>
    <w:rsid w:val="002C7AC9"/>
    <w:rsid w:val="002D0D60"/>
    <w:rsid w:val="002D21CA"/>
    <w:rsid w:val="002D4302"/>
    <w:rsid w:val="002D45F4"/>
    <w:rsid w:val="002D759E"/>
    <w:rsid w:val="002E2C72"/>
    <w:rsid w:val="002E4D1D"/>
    <w:rsid w:val="002E4E32"/>
    <w:rsid w:val="002F06AB"/>
    <w:rsid w:val="002F2702"/>
    <w:rsid w:val="002F2EEA"/>
    <w:rsid w:val="002F62AC"/>
    <w:rsid w:val="002F7886"/>
    <w:rsid w:val="0030560D"/>
    <w:rsid w:val="00305C60"/>
    <w:rsid w:val="00305FE5"/>
    <w:rsid w:val="0030607B"/>
    <w:rsid w:val="0030669A"/>
    <w:rsid w:val="00307D6A"/>
    <w:rsid w:val="003107A8"/>
    <w:rsid w:val="00310F4D"/>
    <w:rsid w:val="003125F1"/>
    <w:rsid w:val="0031336B"/>
    <w:rsid w:val="0031477B"/>
    <w:rsid w:val="00314FC0"/>
    <w:rsid w:val="0031798F"/>
    <w:rsid w:val="00322862"/>
    <w:rsid w:val="00324654"/>
    <w:rsid w:val="003248BC"/>
    <w:rsid w:val="0032780F"/>
    <w:rsid w:val="003307A9"/>
    <w:rsid w:val="003312F7"/>
    <w:rsid w:val="00332009"/>
    <w:rsid w:val="00334247"/>
    <w:rsid w:val="003364A4"/>
    <w:rsid w:val="003371E8"/>
    <w:rsid w:val="0034120C"/>
    <w:rsid w:val="00344967"/>
    <w:rsid w:val="00344CEA"/>
    <w:rsid w:val="003467BA"/>
    <w:rsid w:val="00346AE7"/>
    <w:rsid w:val="00347D26"/>
    <w:rsid w:val="00350634"/>
    <w:rsid w:val="00352859"/>
    <w:rsid w:val="00352948"/>
    <w:rsid w:val="0035332C"/>
    <w:rsid w:val="00353964"/>
    <w:rsid w:val="00353F06"/>
    <w:rsid w:val="00353F58"/>
    <w:rsid w:val="00354BCF"/>
    <w:rsid w:val="00355CD8"/>
    <w:rsid w:val="00356227"/>
    <w:rsid w:val="00361DAD"/>
    <w:rsid w:val="00361DD0"/>
    <w:rsid w:val="00363022"/>
    <w:rsid w:val="003632FD"/>
    <w:rsid w:val="00363780"/>
    <w:rsid w:val="00363F8F"/>
    <w:rsid w:val="0036408A"/>
    <w:rsid w:val="003642E5"/>
    <w:rsid w:val="00365BE2"/>
    <w:rsid w:val="00366618"/>
    <w:rsid w:val="003701C7"/>
    <w:rsid w:val="003706A0"/>
    <w:rsid w:val="003728F9"/>
    <w:rsid w:val="00373490"/>
    <w:rsid w:val="00373525"/>
    <w:rsid w:val="00375702"/>
    <w:rsid w:val="00375978"/>
    <w:rsid w:val="003806E4"/>
    <w:rsid w:val="00381B55"/>
    <w:rsid w:val="0038608D"/>
    <w:rsid w:val="00386B34"/>
    <w:rsid w:val="003879B7"/>
    <w:rsid w:val="003921B5"/>
    <w:rsid w:val="00392C4B"/>
    <w:rsid w:val="0039365F"/>
    <w:rsid w:val="00394A3D"/>
    <w:rsid w:val="00394BC7"/>
    <w:rsid w:val="00396F28"/>
    <w:rsid w:val="003A0B50"/>
    <w:rsid w:val="003A32BC"/>
    <w:rsid w:val="003A32CB"/>
    <w:rsid w:val="003A36BB"/>
    <w:rsid w:val="003A4216"/>
    <w:rsid w:val="003B0118"/>
    <w:rsid w:val="003B0B83"/>
    <w:rsid w:val="003B303C"/>
    <w:rsid w:val="003B75FA"/>
    <w:rsid w:val="003C14D9"/>
    <w:rsid w:val="003C2549"/>
    <w:rsid w:val="003C33DC"/>
    <w:rsid w:val="003C47CE"/>
    <w:rsid w:val="003C4D86"/>
    <w:rsid w:val="003C5D19"/>
    <w:rsid w:val="003C6DAD"/>
    <w:rsid w:val="003C7E43"/>
    <w:rsid w:val="003D0200"/>
    <w:rsid w:val="003D219B"/>
    <w:rsid w:val="003D4083"/>
    <w:rsid w:val="003D40F2"/>
    <w:rsid w:val="003D56CC"/>
    <w:rsid w:val="003D5817"/>
    <w:rsid w:val="003D5B98"/>
    <w:rsid w:val="003D6082"/>
    <w:rsid w:val="003D71AB"/>
    <w:rsid w:val="003F13FD"/>
    <w:rsid w:val="003F1FA4"/>
    <w:rsid w:val="003F219B"/>
    <w:rsid w:val="003F353B"/>
    <w:rsid w:val="003F5599"/>
    <w:rsid w:val="004013C9"/>
    <w:rsid w:val="004014F2"/>
    <w:rsid w:val="00401777"/>
    <w:rsid w:val="00403AF2"/>
    <w:rsid w:val="00405971"/>
    <w:rsid w:val="00405C4F"/>
    <w:rsid w:val="0041222F"/>
    <w:rsid w:val="00412B5F"/>
    <w:rsid w:val="004132EA"/>
    <w:rsid w:val="0041483C"/>
    <w:rsid w:val="00416154"/>
    <w:rsid w:val="00416BC4"/>
    <w:rsid w:val="004171F5"/>
    <w:rsid w:val="004179BC"/>
    <w:rsid w:val="00422F5C"/>
    <w:rsid w:val="00423BEB"/>
    <w:rsid w:val="00425B1F"/>
    <w:rsid w:val="00425D69"/>
    <w:rsid w:val="0042705D"/>
    <w:rsid w:val="004270F2"/>
    <w:rsid w:val="004306AB"/>
    <w:rsid w:val="004368A1"/>
    <w:rsid w:val="00440AF6"/>
    <w:rsid w:val="00442722"/>
    <w:rsid w:val="00443604"/>
    <w:rsid w:val="004450DC"/>
    <w:rsid w:val="004474BE"/>
    <w:rsid w:val="00447CEB"/>
    <w:rsid w:val="00453AFE"/>
    <w:rsid w:val="0045579A"/>
    <w:rsid w:val="00455F15"/>
    <w:rsid w:val="004569A0"/>
    <w:rsid w:val="00457D56"/>
    <w:rsid w:val="00461C46"/>
    <w:rsid w:val="004620D0"/>
    <w:rsid w:val="0046247D"/>
    <w:rsid w:val="004626AF"/>
    <w:rsid w:val="00462DAB"/>
    <w:rsid w:val="00465DFA"/>
    <w:rsid w:val="00466193"/>
    <w:rsid w:val="004666D7"/>
    <w:rsid w:val="004676F6"/>
    <w:rsid w:val="00467D23"/>
    <w:rsid w:val="00467D49"/>
    <w:rsid w:val="00471460"/>
    <w:rsid w:val="00472263"/>
    <w:rsid w:val="00475191"/>
    <w:rsid w:val="00475E63"/>
    <w:rsid w:val="00484E9B"/>
    <w:rsid w:val="00485A6F"/>
    <w:rsid w:val="00486397"/>
    <w:rsid w:val="0048676B"/>
    <w:rsid w:val="0048716F"/>
    <w:rsid w:val="00492124"/>
    <w:rsid w:val="004943BD"/>
    <w:rsid w:val="00494EB1"/>
    <w:rsid w:val="004A3D30"/>
    <w:rsid w:val="004A6B11"/>
    <w:rsid w:val="004A6E28"/>
    <w:rsid w:val="004A6F63"/>
    <w:rsid w:val="004B16BF"/>
    <w:rsid w:val="004B5A6E"/>
    <w:rsid w:val="004B7ECD"/>
    <w:rsid w:val="004C253E"/>
    <w:rsid w:val="004C384D"/>
    <w:rsid w:val="004C4260"/>
    <w:rsid w:val="004C49E9"/>
    <w:rsid w:val="004C53B3"/>
    <w:rsid w:val="004D0869"/>
    <w:rsid w:val="004D1341"/>
    <w:rsid w:val="004D1A60"/>
    <w:rsid w:val="004D264E"/>
    <w:rsid w:val="004D2B0A"/>
    <w:rsid w:val="004D5ED1"/>
    <w:rsid w:val="004D6133"/>
    <w:rsid w:val="004D721B"/>
    <w:rsid w:val="004D7945"/>
    <w:rsid w:val="004E1180"/>
    <w:rsid w:val="004E2A3F"/>
    <w:rsid w:val="004E2FC0"/>
    <w:rsid w:val="004E3FC7"/>
    <w:rsid w:val="004E494E"/>
    <w:rsid w:val="004E4D89"/>
    <w:rsid w:val="004E546E"/>
    <w:rsid w:val="004E635B"/>
    <w:rsid w:val="004E69E4"/>
    <w:rsid w:val="004E6D6E"/>
    <w:rsid w:val="004F24DA"/>
    <w:rsid w:val="004F2EFB"/>
    <w:rsid w:val="004F3996"/>
    <w:rsid w:val="004F3F32"/>
    <w:rsid w:val="004F5778"/>
    <w:rsid w:val="004F5C9C"/>
    <w:rsid w:val="004F602C"/>
    <w:rsid w:val="005015A1"/>
    <w:rsid w:val="00502553"/>
    <w:rsid w:val="00502FFA"/>
    <w:rsid w:val="00504DB4"/>
    <w:rsid w:val="00506A1F"/>
    <w:rsid w:val="00506C84"/>
    <w:rsid w:val="005076BA"/>
    <w:rsid w:val="005103F0"/>
    <w:rsid w:val="00512828"/>
    <w:rsid w:val="0051300F"/>
    <w:rsid w:val="005136A5"/>
    <w:rsid w:val="005140DC"/>
    <w:rsid w:val="005142F3"/>
    <w:rsid w:val="005156E8"/>
    <w:rsid w:val="00522E02"/>
    <w:rsid w:val="00523D32"/>
    <w:rsid w:val="00525CE0"/>
    <w:rsid w:val="00527F00"/>
    <w:rsid w:val="00531ACC"/>
    <w:rsid w:val="005349E9"/>
    <w:rsid w:val="005359DE"/>
    <w:rsid w:val="00535EB4"/>
    <w:rsid w:val="005362AD"/>
    <w:rsid w:val="005401F3"/>
    <w:rsid w:val="005424DB"/>
    <w:rsid w:val="005444B0"/>
    <w:rsid w:val="005466B7"/>
    <w:rsid w:val="00546F1D"/>
    <w:rsid w:val="00547DAD"/>
    <w:rsid w:val="00550F4F"/>
    <w:rsid w:val="005524A1"/>
    <w:rsid w:val="005547B3"/>
    <w:rsid w:val="00557047"/>
    <w:rsid w:val="00557B4F"/>
    <w:rsid w:val="00560A67"/>
    <w:rsid w:val="005639BF"/>
    <w:rsid w:val="00563F4F"/>
    <w:rsid w:val="005656FC"/>
    <w:rsid w:val="0056683A"/>
    <w:rsid w:val="00567B1A"/>
    <w:rsid w:val="00570937"/>
    <w:rsid w:val="005724D3"/>
    <w:rsid w:val="0057358F"/>
    <w:rsid w:val="00574B62"/>
    <w:rsid w:val="005769C8"/>
    <w:rsid w:val="00583726"/>
    <w:rsid w:val="0058502D"/>
    <w:rsid w:val="00586CDD"/>
    <w:rsid w:val="00590528"/>
    <w:rsid w:val="00593530"/>
    <w:rsid w:val="00593E9A"/>
    <w:rsid w:val="005A0A5D"/>
    <w:rsid w:val="005A253C"/>
    <w:rsid w:val="005A35E8"/>
    <w:rsid w:val="005A3C9B"/>
    <w:rsid w:val="005A7012"/>
    <w:rsid w:val="005B0B28"/>
    <w:rsid w:val="005B2311"/>
    <w:rsid w:val="005B4E4D"/>
    <w:rsid w:val="005B6183"/>
    <w:rsid w:val="005C0C1B"/>
    <w:rsid w:val="005C2640"/>
    <w:rsid w:val="005C374B"/>
    <w:rsid w:val="005C3D28"/>
    <w:rsid w:val="005C7D3B"/>
    <w:rsid w:val="005C7F11"/>
    <w:rsid w:val="005D01F3"/>
    <w:rsid w:val="005D2105"/>
    <w:rsid w:val="005D3070"/>
    <w:rsid w:val="005E35F2"/>
    <w:rsid w:val="005E3B0A"/>
    <w:rsid w:val="005E4EA1"/>
    <w:rsid w:val="005E5B50"/>
    <w:rsid w:val="005E7713"/>
    <w:rsid w:val="005F03D6"/>
    <w:rsid w:val="005F0F6C"/>
    <w:rsid w:val="005F2491"/>
    <w:rsid w:val="005F2ADC"/>
    <w:rsid w:val="005F3867"/>
    <w:rsid w:val="005F49CC"/>
    <w:rsid w:val="005F6FCC"/>
    <w:rsid w:val="005F7069"/>
    <w:rsid w:val="00601461"/>
    <w:rsid w:val="0060169E"/>
    <w:rsid w:val="00601FF7"/>
    <w:rsid w:val="00603E54"/>
    <w:rsid w:val="0060508F"/>
    <w:rsid w:val="00610E89"/>
    <w:rsid w:val="00612BD7"/>
    <w:rsid w:val="00613378"/>
    <w:rsid w:val="00614C8A"/>
    <w:rsid w:val="00616382"/>
    <w:rsid w:val="006163D6"/>
    <w:rsid w:val="00623836"/>
    <w:rsid w:val="00626199"/>
    <w:rsid w:val="00626B04"/>
    <w:rsid w:val="0062710F"/>
    <w:rsid w:val="00627803"/>
    <w:rsid w:val="00627DFA"/>
    <w:rsid w:val="0063027B"/>
    <w:rsid w:val="00631CEF"/>
    <w:rsid w:val="00633197"/>
    <w:rsid w:val="006336DB"/>
    <w:rsid w:val="00636412"/>
    <w:rsid w:val="00640010"/>
    <w:rsid w:val="00640620"/>
    <w:rsid w:val="00641279"/>
    <w:rsid w:val="00642649"/>
    <w:rsid w:val="00643422"/>
    <w:rsid w:val="00644420"/>
    <w:rsid w:val="006446FC"/>
    <w:rsid w:val="006455FE"/>
    <w:rsid w:val="0065006C"/>
    <w:rsid w:val="0065082D"/>
    <w:rsid w:val="00651D5E"/>
    <w:rsid w:val="006527D4"/>
    <w:rsid w:val="0065303C"/>
    <w:rsid w:val="00655276"/>
    <w:rsid w:val="00660CBA"/>
    <w:rsid w:val="006615ED"/>
    <w:rsid w:val="006623FE"/>
    <w:rsid w:val="00665708"/>
    <w:rsid w:val="0066737C"/>
    <w:rsid w:val="0066763C"/>
    <w:rsid w:val="00670DA8"/>
    <w:rsid w:val="00671451"/>
    <w:rsid w:val="00672CCD"/>
    <w:rsid w:val="00673651"/>
    <w:rsid w:val="0067388C"/>
    <w:rsid w:val="006761DE"/>
    <w:rsid w:val="00676FE3"/>
    <w:rsid w:val="006772B2"/>
    <w:rsid w:val="00677371"/>
    <w:rsid w:val="00680EAE"/>
    <w:rsid w:val="006815AB"/>
    <w:rsid w:val="00681D2A"/>
    <w:rsid w:val="00686E4A"/>
    <w:rsid w:val="006902F6"/>
    <w:rsid w:val="00690676"/>
    <w:rsid w:val="00690C21"/>
    <w:rsid w:val="006910E3"/>
    <w:rsid w:val="00692A64"/>
    <w:rsid w:val="00694D49"/>
    <w:rsid w:val="0069509E"/>
    <w:rsid w:val="0069512F"/>
    <w:rsid w:val="0069514C"/>
    <w:rsid w:val="00695C64"/>
    <w:rsid w:val="00695CE1"/>
    <w:rsid w:val="006964BA"/>
    <w:rsid w:val="006A0225"/>
    <w:rsid w:val="006A098E"/>
    <w:rsid w:val="006A138E"/>
    <w:rsid w:val="006A216A"/>
    <w:rsid w:val="006A227C"/>
    <w:rsid w:val="006A6730"/>
    <w:rsid w:val="006A6959"/>
    <w:rsid w:val="006B0660"/>
    <w:rsid w:val="006B1D60"/>
    <w:rsid w:val="006B2A06"/>
    <w:rsid w:val="006B2A1B"/>
    <w:rsid w:val="006B3A66"/>
    <w:rsid w:val="006B5057"/>
    <w:rsid w:val="006B6CA0"/>
    <w:rsid w:val="006B6D31"/>
    <w:rsid w:val="006B7B1D"/>
    <w:rsid w:val="006C36C8"/>
    <w:rsid w:val="006C3ED8"/>
    <w:rsid w:val="006C3F97"/>
    <w:rsid w:val="006C44A2"/>
    <w:rsid w:val="006C4CB2"/>
    <w:rsid w:val="006C59A0"/>
    <w:rsid w:val="006C6FE5"/>
    <w:rsid w:val="006C7086"/>
    <w:rsid w:val="006D04D0"/>
    <w:rsid w:val="006D0BA2"/>
    <w:rsid w:val="006D36AF"/>
    <w:rsid w:val="006D3CA2"/>
    <w:rsid w:val="006D6672"/>
    <w:rsid w:val="006D6D47"/>
    <w:rsid w:val="006D7627"/>
    <w:rsid w:val="006E2170"/>
    <w:rsid w:val="006E2558"/>
    <w:rsid w:val="006E2C6D"/>
    <w:rsid w:val="006E351C"/>
    <w:rsid w:val="006E442F"/>
    <w:rsid w:val="006E67EB"/>
    <w:rsid w:val="006E6B04"/>
    <w:rsid w:val="006E6C47"/>
    <w:rsid w:val="006E754D"/>
    <w:rsid w:val="006F0224"/>
    <w:rsid w:val="006F0EAE"/>
    <w:rsid w:val="006F4304"/>
    <w:rsid w:val="006F6724"/>
    <w:rsid w:val="00700231"/>
    <w:rsid w:val="007003C3"/>
    <w:rsid w:val="007020E4"/>
    <w:rsid w:val="007041DD"/>
    <w:rsid w:val="00704CEB"/>
    <w:rsid w:val="00704E3D"/>
    <w:rsid w:val="007059DC"/>
    <w:rsid w:val="0070754D"/>
    <w:rsid w:val="00707783"/>
    <w:rsid w:val="00711D79"/>
    <w:rsid w:val="00712D49"/>
    <w:rsid w:val="00722B05"/>
    <w:rsid w:val="00724356"/>
    <w:rsid w:val="007245CC"/>
    <w:rsid w:val="00724753"/>
    <w:rsid w:val="00724F8B"/>
    <w:rsid w:val="00725315"/>
    <w:rsid w:val="007261A2"/>
    <w:rsid w:val="007262C3"/>
    <w:rsid w:val="00726E0D"/>
    <w:rsid w:val="00731BC0"/>
    <w:rsid w:val="007322ED"/>
    <w:rsid w:val="007331E9"/>
    <w:rsid w:val="00734513"/>
    <w:rsid w:val="00734F8A"/>
    <w:rsid w:val="00735861"/>
    <w:rsid w:val="00736EE4"/>
    <w:rsid w:val="0073704C"/>
    <w:rsid w:val="00740EC5"/>
    <w:rsid w:val="00743ED4"/>
    <w:rsid w:val="00744F18"/>
    <w:rsid w:val="0074656F"/>
    <w:rsid w:val="0074684F"/>
    <w:rsid w:val="007502AB"/>
    <w:rsid w:val="00751296"/>
    <w:rsid w:val="00752514"/>
    <w:rsid w:val="00753ED9"/>
    <w:rsid w:val="00754839"/>
    <w:rsid w:val="00755906"/>
    <w:rsid w:val="007563BE"/>
    <w:rsid w:val="00756810"/>
    <w:rsid w:val="00760096"/>
    <w:rsid w:val="007608EB"/>
    <w:rsid w:val="00760D15"/>
    <w:rsid w:val="00763489"/>
    <w:rsid w:val="007644EE"/>
    <w:rsid w:val="0076504B"/>
    <w:rsid w:val="00765AA1"/>
    <w:rsid w:val="00767575"/>
    <w:rsid w:val="00771EB7"/>
    <w:rsid w:val="00772709"/>
    <w:rsid w:val="00773CE8"/>
    <w:rsid w:val="00775107"/>
    <w:rsid w:val="00775ABE"/>
    <w:rsid w:val="00775BE3"/>
    <w:rsid w:val="007801C5"/>
    <w:rsid w:val="00785D04"/>
    <w:rsid w:val="00786634"/>
    <w:rsid w:val="00786E05"/>
    <w:rsid w:val="00787DD0"/>
    <w:rsid w:val="00791298"/>
    <w:rsid w:val="007923B0"/>
    <w:rsid w:val="007938DE"/>
    <w:rsid w:val="00795BAA"/>
    <w:rsid w:val="0079685E"/>
    <w:rsid w:val="007A083D"/>
    <w:rsid w:val="007A0894"/>
    <w:rsid w:val="007A2EB8"/>
    <w:rsid w:val="007A3BDC"/>
    <w:rsid w:val="007A4875"/>
    <w:rsid w:val="007A4D1F"/>
    <w:rsid w:val="007A5256"/>
    <w:rsid w:val="007A6076"/>
    <w:rsid w:val="007A6DB0"/>
    <w:rsid w:val="007A7A72"/>
    <w:rsid w:val="007A7F84"/>
    <w:rsid w:val="007B1EDA"/>
    <w:rsid w:val="007B30C8"/>
    <w:rsid w:val="007B3CB6"/>
    <w:rsid w:val="007B3F3C"/>
    <w:rsid w:val="007B5236"/>
    <w:rsid w:val="007B534F"/>
    <w:rsid w:val="007B5EDA"/>
    <w:rsid w:val="007B6636"/>
    <w:rsid w:val="007B6A43"/>
    <w:rsid w:val="007C1729"/>
    <w:rsid w:val="007C2AE6"/>
    <w:rsid w:val="007C3BB9"/>
    <w:rsid w:val="007C4112"/>
    <w:rsid w:val="007C6D81"/>
    <w:rsid w:val="007C708F"/>
    <w:rsid w:val="007C7D3E"/>
    <w:rsid w:val="007D0668"/>
    <w:rsid w:val="007D0CF2"/>
    <w:rsid w:val="007D1563"/>
    <w:rsid w:val="007D353D"/>
    <w:rsid w:val="007D708E"/>
    <w:rsid w:val="007E0F6A"/>
    <w:rsid w:val="007E18D2"/>
    <w:rsid w:val="007E1F19"/>
    <w:rsid w:val="007E716E"/>
    <w:rsid w:val="007F3E47"/>
    <w:rsid w:val="007F527A"/>
    <w:rsid w:val="007F683E"/>
    <w:rsid w:val="007F692B"/>
    <w:rsid w:val="007F69F4"/>
    <w:rsid w:val="007F7018"/>
    <w:rsid w:val="007F70AF"/>
    <w:rsid w:val="00800295"/>
    <w:rsid w:val="008027FE"/>
    <w:rsid w:val="00803650"/>
    <w:rsid w:val="008045B6"/>
    <w:rsid w:val="00807D34"/>
    <w:rsid w:val="00810A10"/>
    <w:rsid w:val="00810B9C"/>
    <w:rsid w:val="00811DDF"/>
    <w:rsid w:val="008122CE"/>
    <w:rsid w:val="00812AAA"/>
    <w:rsid w:val="0081347A"/>
    <w:rsid w:val="0081538B"/>
    <w:rsid w:val="00815E96"/>
    <w:rsid w:val="008162B9"/>
    <w:rsid w:val="00817402"/>
    <w:rsid w:val="008204D6"/>
    <w:rsid w:val="00820A2A"/>
    <w:rsid w:val="00821119"/>
    <w:rsid w:val="00822349"/>
    <w:rsid w:val="00822B72"/>
    <w:rsid w:val="00823A16"/>
    <w:rsid w:val="00825605"/>
    <w:rsid w:val="00825F8E"/>
    <w:rsid w:val="00832A7F"/>
    <w:rsid w:val="008356AD"/>
    <w:rsid w:val="00835E91"/>
    <w:rsid w:val="0083682C"/>
    <w:rsid w:val="00840AE3"/>
    <w:rsid w:val="00840D15"/>
    <w:rsid w:val="00841A63"/>
    <w:rsid w:val="00842925"/>
    <w:rsid w:val="00843969"/>
    <w:rsid w:val="008467DC"/>
    <w:rsid w:val="00847CAA"/>
    <w:rsid w:val="008502FE"/>
    <w:rsid w:val="0085101F"/>
    <w:rsid w:val="00852D89"/>
    <w:rsid w:val="00853A22"/>
    <w:rsid w:val="00853CC7"/>
    <w:rsid w:val="00853E4D"/>
    <w:rsid w:val="008552D0"/>
    <w:rsid w:val="008561CA"/>
    <w:rsid w:val="0086015A"/>
    <w:rsid w:val="00860362"/>
    <w:rsid w:val="00860555"/>
    <w:rsid w:val="00863B6D"/>
    <w:rsid w:val="00863E0A"/>
    <w:rsid w:val="00864A2F"/>
    <w:rsid w:val="00867309"/>
    <w:rsid w:val="00867AF1"/>
    <w:rsid w:val="008710AF"/>
    <w:rsid w:val="00871306"/>
    <w:rsid w:val="008714B1"/>
    <w:rsid w:val="008723B9"/>
    <w:rsid w:val="0087498D"/>
    <w:rsid w:val="00875E35"/>
    <w:rsid w:val="008775A0"/>
    <w:rsid w:val="00882489"/>
    <w:rsid w:val="00882721"/>
    <w:rsid w:val="00885744"/>
    <w:rsid w:val="0088624D"/>
    <w:rsid w:val="008902FB"/>
    <w:rsid w:val="00891C44"/>
    <w:rsid w:val="00893C24"/>
    <w:rsid w:val="00896B56"/>
    <w:rsid w:val="00897213"/>
    <w:rsid w:val="00897285"/>
    <w:rsid w:val="008A0EA1"/>
    <w:rsid w:val="008A1C7C"/>
    <w:rsid w:val="008A20C8"/>
    <w:rsid w:val="008A2E86"/>
    <w:rsid w:val="008A41DD"/>
    <w:rsid w:val="008A5285"/>
    <w:rsid w:val="008A566E"/>
    <w:rsid w:val="008A6584"/>
    <w:rsid w:val="008B0CB4"/>
    <w:rsid w:val="008B15C6"/>
    <w:rsid w:val="008B17D3"/>
    <w:rsid w:val="008B190C"/>
    <w:rsid w:val="008B199A"/>
    <w:rsid w:val="008B1C4D"/>
    <w:rsid w:val="008B1C6E"/>
    <w:rsid w:val="008B220D"/>
    <w:rsid w:val="008B361D"/>
    <w:rsid w:val="008B78F4"/>
    <w:rsid w:val="008B7975"/>
    <w:rsid w:val="008B7A42"/>
    <w:rsid w:val="008C42FA"/>
    <w:rsid w:val="008C5340"/>
    <w:rsid w:val="008C5FBA"/>
    <w:rsid w:val="008C6FF3"/>
    <w:rsid w:val="008C7ECE"/>
    <w:rsid w:val="008D0C7B"/>
    <w:rsid w:val="008D0D88"/>
    <w:rsid w:val="008D1DD4"/>
    <w:rsid w:val="008D2105"/>
    <w:rsid w:val="008D43B7"/>
    <w:rsid w:val="008D5813"/>
    <w:rsid w:val="008D665B"/>
    <w:rsid w:val="008D6C2E"/>
    <w:rsid w:val="008E215E"/>
    <w:rsid w:val="008E2E30"/>
    <w:rsid w:val="008E3A78"/>
    <w:rsid w:val="008E3B82"/>
    <w:rsid w:val="008E3F54"/>
    <w:rsid w:val="008E6FFC"/>
    <w:rsid w:val="008E77CB"/>
    <w:rsid w:val="008F0295"/>
    <w:rsid w:val="008F058D"/>
    <w:rsid w:val="008F11D6"/>
    <w:rsid w:val="008F2276"/>
    <w:rsid w:val="008F3453"/>
    <w:rsid w:val="008F3C79"/>
    <w:rsid w:val="008F4BD0"/>
    <w:rsid w:val="008F5641"/>
    <w:rsid w:val="008F5F30"/>
    <w:rsid w:val="008F631C"/>
    <w:rsid w:val="008F6605"/>
    <w:rsid w:val="008F7522"/>
    <w:rsid w:val="008F7C2B"/>
    <w:rsid w:val="00900375"/>
    <w:rsid w:val="00900DC6"/>
    <w:rsid w:val="00902DFA"/>
    <w:rsid w:val="00904E12"/>
    <w:rsid w:val="009062BB"/>
    <w:rsid w:val="009077AA"/>
    <w:rsid w:val="009078EA"/>
    <w:rsid w:val="00910037"/>
    <w:rsid w:val="00910C94"/>
    <w:rsid w:val="00910CA4"/>
    <w:rsid w:val="00911AC7"/>
    <w:rsid w:val="0091265B"/>
    <w:rsid w:val="009126EA"/>
    <w:rsid w:val="009144AC"/>
    <w:rsid w:val="00915E7A"/>
    <w:rsid w:val="009166DD"/>
    <w:rsid w:val="0091687C"/>
    <w:rsid w:val="009171E1"/>
    <w:rsid w:val="00920C02"/>
    <w:rsid w:val="00921FBE"/>
    <w:rsid w:val="009227B8"/>
    <w:rsid w:val="00924037"/>
    <w:rsid w:val="00924245"/>
    <w:rsid w:val="00924AF3"/>
    <w:rsid w:val="00927E84"/>
    <w:rsid w:val="00930E31"/>
    <w:rsid w:val="00930FCA"/>
    <w:rsid w:val="00932D46"/>
    <w:rsid w:val="009334F8"/>
    <w:rsid w:val="009353F3"/>
    <w:rsid w:val="00935E5C"/>
    <w:rsid w:val="0093652B"/>
    <w:rsid w:val="009373B3"/>
    <w:rsid w:val="00941A41"/>
    <w:rsid w:val="00943739"/>
    <w:rsid w:val="00946477"/>
    <w:rsid w:val="009505F3"/>
    <w:rsid w:val="009554E2"/>
    <w:rsid w:val="00956688"/>
    <w:rsid w:val="00957082"/>
    <w:rsid w:val="00962A68"/>
    <w:rsid w:val="0096566B"/>
    <w:rsid w:val="00967FE4"/>
    <w:rsid w:val="009707F2"/>
    <w:rsid w:val="00974480"/>
    <w:rsid w:val="0097448A"/>
    <w:rsid w:val="009768D9"/>
    <w:rsid w:val="00976FD3"/>
    <w:rsid w:val="00981ADA"/>
    <w:rsid w:val="00982611"/>
    <w:rsid w:val="00983EBD"/>
    <w:rsid w:val="009860E6"/>
    <w:rsid w:val="0098675A"/>
    <w:rsid w:val="00986B1D"/>
    <w:rsid w:val="00986EF8"/>
    <w:rsid w:val="009A1069"/>
    <w:rsid w:val="009A58D1"/>
    <w:rsid w:val="009A5D64"/>
    <w:rsid w:val="009A62E7"/>
    <w:rsid w:val="009B06D3"/>
    <w:rsid w:val="009B5A5E"/>
    <w:rsid w:val="009B6438"/>
    <w:rsid w:val="009C0CBA"/>
    <w:rsid w:val="009C3F28"/>
    <w:rsid w:val="009C6438"/>
    <w:rsid w:val="009C754C"/>
    <w:rsid w:val="009D0F74"/>
    <w:rsid w:val="009D5A2B"/>
    <w:rsid w:val="009E0A9B"/>
    <w:rsid w:val="009E1378"/>
    <w:rsid w:val="009E18DB"/>
    <w:rsid w:val="009E2925"/>
    <w:rsid w:val="009E57B3"/>
    <w:rsid w:val="009E7136"/>
    <w:rsid w:val="009E7A2F"/>
    <w:rsid w:val="009F073B"/>
    <w:rsid w:val="009F17B1"/>
    <w:rsid w:val="009F2B0C"/>
    <w:rsid w:val="009F39AD"/>
    <w:rsid w:val="009F44F2"/>
    <w:rsid w:val="009F51BF"/>
    <w:rsid w:val="009F59D5"/>
    <w:rsid w:val="009F6F52"/>
    <w:rsid w:val="009F7AC4"/>
    <w:rsid w:val="00A002D1"/>
    <w:rsid w:val="00A0079F"/>
    <w:rsid w:val="00A018CB"/>
    <w:rsid w:val="00A03D54"/>
    <w:rsid w:val="00A06126"/>
    <w:rsid w:val="00A07902"/>
    <w:rsid w:val="00A07A4E"/>
    <w:rsid w:val="00A1339F"/>
    <w:rsid w:val="00A14579"/>
    <w:rsid w:val="00A14F8E"/>
    <w:rsid w:val="00A221A4"/>
    <w:rsid w:val="00A22C6C"/>
    <w:rsid w:val="00A23CCC"/>
    <w:rsid w:val="00A26FEB"/>
    <w:rsid w:val="00A30E08"/>
    <w:rsid w:val="00A31638"/>
    <w:rsid w:val="00A31984"/>
    <w:rsid w:val="00A32667"/>
    <w:rsid w:val="00A365D1"/>
    <w:rsid w:val="00A45B4D"/>
    <w:rsid w:val="00A45D2E"/>
    <w:rsid w:val="00A47086"/>
    <w:rsid w:val="00A51564"/>
    <w:rsid w:val="00A53714"/>
    <w:rsid w:val="00A55B16"/>
    <w:rsid w:val="00A566C9"/>
    <w:rsid w:val="00A57B22"/>
    <w:rsid w:val="00A60058"/>
    <w:rsid w:val="00A61397"/>
    <w:rsid w:val="00A617E9"/>
    <w:rsid w:val="00A64948"/>
    <w:rsid w:val="00A6618B"/>
    <w:rsid w:val="00A70440"/>
    <w:rsid w:val="00A72EC1"/>
    <w:rsid w:val="00A7392D"/>
    <w:rsid w:val="00A73FE1"/>
    <w:rsid w:val="00A76CDD"/>
    <w:rsid w:val="00A8041B"/>
    <w:rsid w:val="00A80B91"/>
    <w:rsid w:val="00A819A6"/>
    <w:rsid w:val="00A81B01"/>
    <w:rsid w:val="00A85315"/>
    <w:rsid w:val="00A908BD"/>
    <w:rsid w:val="00A925E9"/>
    <w:rsid w:val="00A92945"/>
    <w:rsid w:val="00A93F72"/>
    <w:rsid w:val="00A93FB8"/>
    <w:rsid w:val="00A9519E"/>
    <w:rsid w:val="00A96050"/>
    <w:rsid w:val="00A96EAC"/>
    <w:rsid w:val="00A971E8"/>
    <w:rsid w:val="00A97E51"/>
    <w:rsid w:val="00AA23C1"/>
    <w:rsid w:val="00AA681A"/>
    <w:rsid w:val="00AB1F2F"/>
    <w:rsid w:val="00AB389B"/>
    <w:rsid w:val="00AB613F"/>
    <w:rsid w:val="00AC1079"/>
    <w:rsid w:val="00AC1C10"/>
    <w:rsid w:val="00AC31A7"/>
    <w:rsid w:val="00AC4479"/>
    <w:rsid w:val="00AC4985"/>
    <w:rsid w:val="00AC64B3"/>
    <w:rsid w:val="00AD0743"/>
    <w:rsid w:val="00AD49E8"/>
    <w:rsid w:val="00AD5284"/>
    <w:rsid w:val="00AD5B6D"/>
    <w:rsid w:val="00AE02D3"/>
    <w:rsid w:val="00AE112B"/>
    <w:rsid w:val="00AE1A9B"/>
    <w:rsid w:val="00AE5338"/>
    <w:rsid w:val="00AE6325"/>
    <w:rsid w:val="00AE6D12"/>
    <w:rsid w:val="00AF051C"/>
    <w:rsid w:val="00AF16D7"/>
    <w:rsid w:val="00AF27BB"/>
    <w:rsid w:val="00AF3123"/>
    <w:rsid w:val="00AF601F"/>
    <w:rsid w:val="00AF7148"/>
    <w:rsid w:val="00AF7720"/>
    <w:rsid w:val="00B017B5"/>
    <w:rsid w:val="00B01B0D"/>
    <w:rsid w:val="00B10088"/>
    <w:rsid w:val="00B14924"/>
    <w:rsid w:val="00B14CC8"/>
    <w:rsid w:val="00B1565E"/>
    <w:rsid w:val="00B174E6"/>
    <w:rsid w:val="00B17AE5"/>
    <w:rsid w:val="00B17FBD"/>
    <w:rsid w:val="00B20F67"/>
    <w:rsid w:val="00B221BA"/>
    <w:rsid w:val="00B2303A"/>
    <w:rsid w:val="00B25C28"/>
    <w:rsid w:val="00B329DB"/>
    <w:rsid w:val="00B32AF5"/>
    <w:rsid w:val="00B33434"/>
    <w:rsid w:val="00B33435"/>
    <w:rsid w:val="00B34737"/>
    <w:rsid w:val="00B34E17"/>
    <w:rsid w:val="00B35698"/>
    <w:rsid w:val="00B35CD9"/>
    <w:rsid w:val="00B37740"/>
    <w:rsid w:val="00B379DC"/>
    <w:rsid w:val="00B404F3"/>
    <w:rsid w:val="00B4378B"/>
    <w:rsid w:val="00B43A4D"/>
    <w:rsid w:val="00B44DA6"/>
    <w:rsid w:val="00B44DF9"/>
    <w:rsid w:val="00B46C3B"/>
    <w:rsid w:val="00B46D56"/>
    <w:rsid w:val="00B471EA"/>
    <w:rsid w:val="00B471F0"/>
    <w:rsid w:val="00B475BD"/>
    <w:rsid w:val="00B509F8"/>
    <w:rsid w:val="00B5114B"/>
    <w:rsid w:val="00B516F8"/>
    <w:rsid w:val="00B537A3"/>
    <w:rsid w:val="00B53A09"/>
    <w:rsid w:val="00B53C3F"/>
    <w:rsid w:val="00B53FAC"/>
    <w:rsid w:val="00B5605C"/>
    <w:rsid w:val="00B6132A"/>
    <w:rsid w:val="00B614B0"/>
    <w:rsid w:val="00B61CF3"/>
    <w:rsid w:val="00B63EA5"/>
    <w:rsid w:val="00B64543"/>
    <w:rsid w:val="00B662C0"/>
    <w:rsid w:val="00B67838"/>
    <w:rsid w:val="00B70215"/>
    <w:rsid w:val="00B706BC"/>
    <w:rsid w:val="00B706EE"/>
    <w:rsid w:val="00B75A02"/>
    <w:rsid w:val="00B7695F"/>
    <w:rsid w:val="00B76ADF"/>
    <w:rsid w:val="00B80030"/>
    <w:rsid w:val="00B8071A"/>
    <w:rsid w:val="00B807A7"/>
    <w:rsid w:val="00B81047"/>
    <w:rsid w:val="00B8130C"/>
    <w:rsid w:val="00B81E9F"/>
    <w:rsid w:val="00B820C9"/>
    <w:rsid w:val="00B8487F"/>
    <w:rsid w:val="00B85558"/>
    <w:rsid w:val="00B902FF"/>
    <w:rsid w:val="00B92613"/>
    <w:rsid w:val="00B93B6F"/>
    <w:rsid w:val="00B95F77"/>
    <w:rsid w:val="00BA0147"/>
    <w:rsid w:val="00BA1CF7"/>
    <w:rsid w:val="00BA3DCB"/>
    <w:rsid w:val="00BA40A1"/>
    <w:rsid w:val="00BA45FE"/>
    <w:rsid w:val="00BA5343"/>
    <w:rsid w:val="00BA59BA"/>
    <w:rsid w:val="00BA5EEA"/>
    <w:rsid w:val="00BB10EB"/>
    <w:rsid w:val="00BB1886"/>
    <w:rsid w:val="00BB313F"/>
    <w:rsid w:val="00BB3DD1"/>
    <w:rsid w:val="00BB4197"/>
    <w:rsid w:val="00BB4CE7"/>
    <w:rsid w:val="00BB5DD9"/>
    <w:rsid w:val="00BB5E08"/>
    <w:rsid w:val="00BB736C"/>
    <w:rsid w:val="00BC0858"/>
    <w:rsid w:val="00BC139D"/>
    <w:rsid w:val="00BC3EF7"/>
    <w:rsid w:val="00BC59DD"/>
    <w:rsid w:val="00BD11A7"/>
    <w:rsid w:val="00BD182C"/>
    <w:rsid w:val="00BD3EBC"/>
    <w:rsid w:val="00BD5B2F"/>
    <w:rsid w:val="00BD6B56"/>
    <w:rsid w:val="00BD7D28"/>
    <w:rsid w:val="00BE3E79"/>
    <w:rsid w:val="00BE7DAD"/>
    <w:rsid w:val="00BF009F"/>
    <w:rsid w:val="00BF2B33"/>
    <w:rsid w:val="00BF36F7"/>
    <w:rsid w:val="00BF4033"/>
    <w:rsid w:val="00BF5DA6"/>
    <w:rsid w:val="00C00BE1"/>
    <w:rsid w:val="00C01015"/>
    <w:rsid w:val="00C01179"/>
    <w:rsid w:val="00C013F0"/>
    <w:rsid w:val="00C02093"/>
    <w:rsid w:val="00C04CE2"/>
    <w:rsid w:val="00C04DBF"/>
    <w:rsid w:val="00C05B92"/>
    <w:rsid w:val="00C061F5"/>
    <w:rsid w:val="00C07767"/>
    <w:rsid w:val="00C07FF7"/>
    <w:rsid w:val="00C11CBC"/>
    <w:rsid w:val="00C11E7A"/>
    <w:rsid w:val="00C12543"/>
    <w:rsid w:val="00C136C7"/>
    <w:rsid w:val="00C14AB6"/>
    <w:rsid w:val="00C150FC"/>
    <w:rsid w:val="00C1526D"/>
    <w:rsid w:val="00C16A4A"/>
    <w:rsid w:val="00C171DF"/>
    <w:rsid w:val="00C20C9A"/>
    <w:rsid w:val="00C21EA7"/>
    <w:rsid w:val="00C227E5"/>
    <w:rsid w:val="00C229C0"/>
    <w:rsid w:val="00C22D47"/>
    <w:rsid w:val="00C23229"/>
    <w:rsid w:val="00C233A5"/>
    <w:rsid w:val="00C237B4"/>
    <w:rsid w:val="00C23FE3"/>
    <w:rsid w:val="00C24BED"/>
    <w:rsid w:val="00C263E4"/>
    <w:rsid w:val="00C278F7"/>
    <w:rsid w:val="00C27B38"/>
    <w:rsid w:val="00C27CCB"/>
    <w:rsid w:val="00C37637"/>
    <w:rsid w:val="00C379C5"/>
    <w:rsid w:val="00C41A07"/>
    <w:rsid w:val="00C420AC"/>
    <w:rsid w:val="00C4254D"/>
    <w:rsid w:val="00C44415"/>
    <w:rsid w:val="00C44FB2"/>
    <w:rsid w:val="00C4746F"/>
    <w:rsid w:val="00C52B9F"/>
    <w:rsid w:val="00C53906"/>
    <w:rsid w:val="00C54899"/>
    <w:rsid w:val="00C54F0F"/>
    <w:rsid w:val="00C57A80"/>
    <w:rsid w:val="00C57C04"/>
    <w:rsid w:val="00C57FC9"/>
    <w:rsid w:val="00C60495"/>
    <w:rsid w:val="00C605BA"/>
    <w:rsid w:val="00C614B2"/>
    <w:rsid w:val="00C61D7C"/>
    <w:rsid w:val="00C6297D"/>
    <w:rsid w:val="00C63F2A"/>
    <w:rsid w:val="00C6609E"/>
    <w:rsid w:val="00C66114"/>
    <w:rsid w:val="00C672F0"/>
    <w:rsid w:val="00C70BDF"/>
    <w:rsid w:val="00C73C3E"/>
    <w:rsid w:val="00C751AF"/>
    <w:rsid w:val="00C75C43"/>
    <w:rsid w:val="00C76760"/>
    <w:rsid w:val="00C809BA"/>
    <w:rsid w:val="00C82DBC"/>
    <w:rsid w:val="00C87EAA"/>
    <w:rsid w:val="00C901CD"/>
    <w:rsid w:val="00C90B56"/>
    <w:rsid w:val="00C918F3"/>
    <w:rsid w:val="00C962EF"/>
    <w:rsid w:val="00C96C08"/>
    <w:rsid w:val="00C96FFF"/>
    <w:rsid w:val="00CA02C0"/>
    <w:rsid w:val="00CA1E9A"/>
    <w:rsid w:val="00CA2C3E"/>
    <w:rsid w:val="00CA3CF7"/>
    <w:rsid w:val="00CA462B"/>
    <w:rsid w:val="00CA61B4"/>
    <w:rsid w:val="00CA68FA"/>
    <w:rsid w:val="00CA7B2C"/>
    <w:rsid w:val="00CA7BDE"/>
    <w:rsid w:val="00CB1F0A"/>
    <w:rsid w:val="00CB71A0"/>
    <w:rsid w:val="00CC1F9D"/>
    <w:rsid w:val="00CC2DF1"/>
    <w:rsid w:val="00CC4E53"/>
    <w:rsid w:val="00CC5186"/>
    <w:rsid w:val="00CC55A3"/>
    <w:rsid w:val="00CC6F39"/>
    <w:rsid w:val="00CD14EC"/>
    <w:rsid w:val="00CD1539"/>
    <w:rsid w:val="00CD1B96"/>
    <w:rsid w:val="00CD2162"/>
    <w:rsid w:val="00CD40FB"/>
    <w:rsid w:val="00CD4995"/>
    <w:rsid w:val="00CD5583"/>
    <w:rsid w:val="00CD67F9"/>
    <w:rsid w:val="00CD6E21"/>
    <w:rsid w:val="00CD76AA"/>
    <w:rsid w:val="00CE1781"/>
    <w:rsid w:val="00CE28B1"/>
    <w:rsid w:val="00CE37AE"/>
    <w:rsid w:val="00CE4143"/>
    <w:rsid w:val="00CE4D53"/>
    <w:rsid w:val="00CE57A2"/>
    <w:rsid w:val="00CF349B"/>
    <w:rsid w:val="00CF5DA7"/>
    <w:rsid w:val="00CF5DB1"/>
    <w:rsid w:val="00CF75A1"/>
    <w:rsid w:val="00CF7AE6"/>
    <w:rsid w:val="00D00251"/>
    <w:rsid w:val="00D0217A"/>
    <w:rsid w:val="00D0288F"/>
    <w:rsid w:val="00D0325F"/>
    <w:rsid w:val="00D03283"/>
    <w:rsid w:val="00D03E7D"/>
    <w:rsid w:val="00D04049"/>
    <w:rsid w:val="00D05023"/>
    <w:rsid w:val="00D05BF8"/>
    <w:rsid w:val="00D12A74"/>
    <w:rsid w:val="00D1425D"/>
    <w:rsid w:val="00D14CF2"/>
    <w:rsid w:val="00D17045"/>
    <w:rsid w:val="00D1757F"/>
    <w:rsid w:val="00D20763"/>
    <w:rsid w:val="00D221CF"/>
    <w:rsid w:val="00D223BC"/>
    <w:rsid w:val="00D2364F"/>
    <w:rsid w:val="00D24603"/>
    <w:rsid w:val="00D277F2"/>
    <w:rsid w:val="00D34517"/>
    <w:rsid w:val="00D35064"/>
    <w:rsid w:val="00D361BC"/>
    <w:rsid w:val="00D457A6"/>
    <w:rsid w:val="00D45EAD"/>
    <w:rsid w:val="00D47362"/>
    <w:rsid w:val="00D5250E"/>
    <w:rsid w:val="00D53749"/>
    <w:rsid w:val="00D53865"/>
    <w:rsid w:val="00D543DE"/>
    <w:rsid w:val="00D607B6"/>
    <w:rsid w:val="00D612A0"/>
    <w:rsid w:val="00D61E52"/>
    <w:rsid w:val="00D62DF3"/>
    <w:rsid w:val="00D64403"/>
    <w:rsid w:val="00D662B2"/>
    <w:rsid w:val="00D7054B"/>
    <w:rsid w:val="00D717B5"/>
    <w:rsid w:val="00D725C2"/>
    <w:rsid w:val="00D73730"/>
    <w:rsid w:val="00D73F94"/>
    <w:rsid w:val="00D810EA"/>
    <w:rsid w:val="00D81E8F"/>
    <w:rsid w:val="00D917C9"/>
    <w:rsid w:val="00D925B1"/>
    <w:rsid w:val="00D94F5C"/>
    <w:rsid w:val="00D95086"/>
    <w:rsid w:val="00D957D5"/>
    <w:rsid w:val="00DA08A0"/>
    <w:rsid w:val="00DA08E3"/>
    <w:rsid w:val="00DA13F9"/>
    <w:rsid w:val="00DA3002"/>
    <w:rsid w:val="00DA3416"/>
    <w:rsid w:val="00DA3537"/>
    <w:rsid w:val="00DA45AE"/>
    <w:rsid w:val="00DA65FA"/>
    <w:rsid w:val="00DB2474"/>
    <w:rsid w:val="00DB2D31"/>
    <w:rsid w:val="00DB3E13"/>
    <w:rsid w:val="00DC2784"/>
    <w:rsid w:val="00DC507B"/>
    <w:rsid w:val="00DC6F55"/>
    <w:rsid w:val="00DC7313"/>
    <w:rsid w:val="00DD0C34"/>
    <w:rsid w:val="00DD2066"/>
    <w:rsid w:val="00DD29E9"/>
    <w:rsid w:val="00DD306E"/>
    <w:rsid w:val="00DD3DC9"/>
    <w:rsid w:val="00DD5ABA"/>
    <w:rsid w:val="00DD6EAC"/>
    <w:rsid w:val="00DD7E2F"/>
    <w:rsid w:val="00DE0BC0"/>
    <w:rsid w:val="00DE0E37"/>
    <w:rsid w:val="00DE1C96"/>
    <w:rsid w:val="00DE5742"/>
    <w:rsid w:val="00DF01A4"/>
    <w:rsid w:val="00DF0248"/>
    <w:rsid w:val="00DF07BB"/>
    <w:rsid w:val="00DF375A"/>
    <w:rsid w:val="00DF7671"/>
    <w:rsid w:val="00E01662"/>
    <w:rsid w:val="00E0485C"/>
    <w:rsid w:val="00E04AD8"/>
    <w:rsid w:val="00E04D6E"/>
    <w:rsid w:val="00E05575"/>
    <w:rsid w:val="00E069D9"/>
    <w:rsid w:val="00E07B94"/>
    <w:rsid w:val="00E10467"/>
    <w:rsid w:val="00E12101"/>
    <w:rsid w:val="00E122E4"/>
    <w:rsid w:val="00E12858"/>
    <w:rsid w:val="00E14B2C"/>
    <w:rsid w:val="00E16D8E"/>
    <w:rsid w:val="00E17587"/>
    <w:rsid w:val="00E20F31"/>
    <w:rsid w:val="00E2135F"/>
    <w:rsid w:val="00E23776"/>
    <w:rsid w:val="00E2431B"/>
    <w:rsid w:val="00E25A06"/>
    <w:rsid w:val="00E25F26"/>
    <w:rsid w:val="00E26519"/>
    <w:rsid w:val="00E32091"/>
    <w:rsid w:val="00E33525"/>
    <w:rsid w:val="00E337CE"/>
    <w:rsid w:val="00E35E7F"/>
    <w:rsid w:val="00E37B4E"/>
    <w:rsid w:val="00E41BA9"/>
    <w:rsid w:val="00E420C4"/>
    <w:rsid w:val="00E4415E"/>
    <w:rsid w:val="00E45048"/>
    <w:rsid w:val="00E50692"/>
    <w:rsid w:val="00E52F2D"/>
    <w:rsid w:val="00E5315B"/>
    <w:rsid w:val="00E531DC"/>
    <w:rsid w:val="00E5591F"/>
    <w:rsid w:val="00E57A8C"/>
    <w:rsid w:val="00E63537"/>
    <w:rsid w:val="00E640AC"/>
    <w:rsid w:val="00E66583"/>
    <w:rsid w:val="00E67484"/>
    <w:rsid w:val="00E7006A"/>
    <w:rsid w:val="00E710BB"/>
    <w:rsid w:val="00E713A1"/>
    <w:rsid w:val="00E72968"/>
    <w:rsid w:val="00E74630"/>
    <w:rsid w:val="00E7580E"/>
    <w:rsid w:val="00E75F0D"/>
    <w:rsid w:val="00E775BF"/>
    <w:rsid w:val="00E777AD"/>
    <w:rsid w:val="00E80989"/>
    <w:rsid w:val="00E8282A"/>
    <w:rsid w:val="00E82DC3"/>
    <w:rsid w:val="00E8369F"/>
    <w:rsid w:val="00E84A59"/>
    <w:rsid w:val="00E87B5B"/>
    <w:rsid w:val="00E9286C"/>
    <w:rsid w:val="00E9710C"/>
    <w:rsid w:val="00E9712B"/>
    <w:rsid w:val="00E97B2C"/>
    <w:rsid w:val="00EA05C7"/>
    <w:rsid w:val="00EA0F93"/>
    <w:rsid w:val="00EA23D6"/>
    <w:rsid w:val="00EA6FD4"/>
    <w:rsid w:val="00EA77AF"/>
    <w:rsid w:val="00EB0A47"/>
    <w:rsid w:val="00EB1350"/>
    <w:rsid w:val="00EB230C"/>
    <w:rsid w:val="00EB35F2"/>
    <w:rsid w:val="00EB4027"/>
    <w:rsid w:val="00EB5FCB"/>
    <w:rsid w:val="00EB6A00"/>
    <w:rsid w:val="00EB7000"/>
    <w:rsid w:val="00EB7323"/>
    <w:rsid w:val="00EC0FA2"/>
    <w:rsid w:val="00EC20D7"/>
    <w:rsid w:val="00EC2F4A"/>
    <w:rsid w:val="00EC4257"/>
    <w:rsid w:val="00EC4CBB"/>
    <w:rsid w:val="00EC61A9"/>
    <w:rsid w:val="00EC677A"/>
    <w:rsid w:val="00ED08E4"/>
    <w:rsid w:val="00ED2D0C"/>
    <w:rsid w:val="00EE0EF9"/>
    <w:rsid w:val="00EE2654"/>
    <w:rsid w:val="00EE2D6E"/>
    <w:rsid w:val="00EE43B8"/>
    <w:rsid w:val="00EE4F2C"/>
    <w:rsid w:val="00EE5250"/>
    <w:rsid w:val="00EE529E"/>
    <w:rsid w:val="00EE642F"/>
    <w:rsid w:val="00EF0AB4"/>
    <w:rsid w:val="00EF0AE8"/>
    <w:rsid w:val="00EF4116"/>
    <w:rsid w:val="00EF44F2"/>
    <w:rsid w:val="00EF46B1"/>
    <w:rsid w:val="00EF4C92"/>
    <w:rsid w:val="00EF5C14"/>
    <w:rsid w:val="00F012B5"/>
    <w:rsid w:val="00F01424"/>
    <w:rsid w:val="00F037A6"/>
    <w:rsid w:val="00F03B83"/>
    <w:rsid w:val="00F04AAA"/>
    <w:rsid w:val="00F05872"/>
    <w:rsid w:val="00F0752F"/>
    <w:rsid w:val="00F07DA8"/>
    <w:rsid w:val="00F1265F"/>
    <w:rsid w:val="00F12AF3"/>
    <w:rsid w:val="00F13508"/>
    <w:rsid w:val="00F149D9"/>
    <w:rsid w:val="00F167C2"/>
    <w:rsid w:val="00F16953"/>
    <w:rsid w:val="00F209BC"/>
    <w:rsid w:val="00F21D11"/>
    <w:rsid w:val="00F250D7"/>
    <w:rsid w:val="00F252EC"/>
    <w:rsid w:val="00F25DFA"/>
    <w:rsid w:val="00F26D56"/>
    <w:rsid w:val="00F30E55"/>
    <w:rsid w:val="00F33FA8"/>
    <w:rsid w:val="00F359A1"/>
    <w:rsid w:val="00F41D0A"/>
    <w:rsid w:val="00F41F8C"/>
    <w:rsid w:val="00F42E0C"/>
    <w:rsid w:val="00F42E25"/>
    <w:rsid w:val="00F42E5B"/>
    <w:rsid w:val="00F432A8"/>
    <w:rsid w:val="00F450D6"/>
    <w:rsid w:val="00F50A6A"/>
    <w:rsid w:val="00F52C7E"/>
    <w:rsid w:val="00F53A28"/>
    <w:rsid w:val="00F53ABF"/>
    <w:rsid w:val="00F55F07"/>
    <w:rsid w:val="00F60C3A"/>
    <w:rsid w:val="00F60E25"/>
    <w:rsid w:val="00F63F1D"/>
    <w:rsid w:val="00F64DBF"/>
    <w:rsid w:val="00F65C64"/>
    <w:rsid w:val="00F66426"/>
    <w:rsid w:val="00F66F0A"/>
    <w:rsid w:val="00F70780"/>
    <w:rsid w:val="00F72917"/>
    <w:rsid w:val="00F72E27"/>
    <w:rsid w:val="00F762AF"/>
    <w:rsid w:val="00F85A25"/>
    <w:rsid w:val="00F867BF"/>
    <w:rsid w:val="00F905F1"/>
    <w:rsid w:val="00F9210B"/>
    <w:rsid w:val="00F9312B"/>
    <w:rsid w:val="00F95FA2"/>
    <w:rsid w:val="00F963C9"/>
    <w:rsid w:val="00FA0A46"/>
    <w:rsid w:val="00FA27D2"/>
    <w:rsid w:val="00FA289E"/>
    <w:rsid w:val="00FA3347"/>
    <w:rsid w:val="00FA3B5C"/>
    <w:rsid w:val="00FA4EDE"/>
    <w:rsid w:val="00FA7C6B"/>
    <w:rsid w:val="00FA7EE6"/>
    <w:rsid w:val="00FB142A"/>
    <w:rsid w:val="00FB36EF"/>
    <w:rsid w:val="00FB54E9"/>
    <w:rsid w:val="00FB752B"/>
    <w:rsid w:val="00FB78B9"/>
    <w:rsid w:val="00FB7B7D"/>
    <w:rsid w:val="00FC5368"/>
    <w:rsid w:val="00FD1A42"/>
    <w:rsid w:val="00FD2740"/>
    <w:rsid w:val="00FD3208"/>
    <w:rsid w:val="00FD3D59"/>
    <w:rsid w:val="00FD5F3C"/>
    <w:rsid w:val="00FD716B"/>
    <w:rsid w:val="00FD7F30"/>
    <w:rsid w:val="00FE068D"/>
    <w:rsid w:val="00FE0D00"/>
    <w:rsid w:val="00FE195C"/>
    <w:rsid w:val="00FE3F01"/>
    <w:rsid w:val="00FE55F7"/>
    <w:rsid w:val="00FE5C3D"/>
    <w:rsid w:val="00FE7E5A"/>
    <w:rsid w:val="00FF14EA"/>
    <w:rsid w:val="00FF23BE"/>
    <w:rsid w:val="00FF5FA8"/>
    <w:rsid w:val="00FF6572"/>
    <w:rsid w:val="00FF77A9"/>
    <w:rsid w:val="01651CED"/>
    <w:rsid w:val="01F5FB37"/>
    <w:rsid w:val="024A01EE"/>
    <w:rsid w:val="029D0C86"/>
    <w:rsid w:val="02EC1B0F"/>
    <w:rsid w:val="03CE0BB3"/>
    <w:rsid w:val="041C3CDE"/>
    <w:rsid w:val="081DAB7E"/>
    <w:rsid w:val="08A70C7C"/>
    <w:rsid w:val="09244777"/>
    <w:rsid w:val="0A0F5396"/>
    <w:rsid w:val="0A1F924E"/>
    <w:rsid w:val="0A3431BC"/>
    <w:rsid w:val="0A471CB7"/>
    <w:rsid w:val="0BE0A57C"/>
    <w:rsid w:val="0C15F52B"/>
    <w:rsid w:val="0C92BFEC"/>
    <w:rsid w:val="0CE2E0BF"/>
    <w:rsid w:val="0D384937"/>
    <w:rsid w:val="0DD79FD1"/>
    <w:rsid w:val="0DFA3307"/>
    <w:rsid w:val="0E192993"/>
    <w:rsid w:val="0E215C1D"/>
    <w:rsid w:val="0E2916D2"/>
    <w:rsid w:val="0ED911C6"/>
    <w:rsid w:val="0EDBA17C"/>
    <w:rsid w:val="0F33E908"/>
    <w:rsid w:val="118FE025"/>
    <w:rsid w:val="11C7F25B"/>
    <w:rsid w:val="12B0A09A"/>
    <w:rsid w:val="12D8CD2C"/>
    <w:rsid w:val="12F693A8"/>
    <w:rsid w:val="13E697F5"/>
    <w:rsid w:val="140152EE"/>
    <w:rsid w:val="1466BCB5"/>
    <w:rsid w:val="149B1ADD"/>
    <w:rsid w:val="16082754"/>
    <w:rsid w:val="1653DCD9"/>
    <w:rsid w:val="16598B27"/>
    <w:rsid w:val="16774610"/>
    <w:rsid w:val="173663FA"/>
    <w:rsid w:val="18434F4A"/>
    <w:rsid w:val="1A260ED8"/>
    <w:rsid w:val="1A78E69F"/>
    <w:rsid w:val="1B632875"/>
    <w:rsid w:val="1C0C32FD"/>
    <w:rsid w:val="1FE45949"/>
    <w:rsid w:val="20E062D6"/>
    <w:rsid w:val="21D4FAAA"/>
    <w:rsid w:val="23E825B0"/>
    <w:rsid w:val="244E813C"/>
    <w:rsid w:val="24532056"/>
    <w:rsid w:val="24FDF3C9"/>
    <w:rsid w:val="253869FE"/>
    <w:rsid w:val="254E6A32"/>
    <w:rsid w:val="25D8EF88"/>
    <w:rsid w:val="25E04596"/>
    <w:rsid w:val="26084AEA"/>
    <w:rsid w:val="2638DED9"/>
    <w:rsid w:val="276DC648"/>
    <w:rsid w:val="27DC4A0E"/>
    <w:rsid w:val="282E8A5D"/>
    <w:rsid w:val="283D7300"/>
    <w:rsid w:val="28B6250C"/>
    <w:rsid w:val="294D7275"/>
    <w:rsid w:val="298C543B"/>
    <w:rsid w:val="29A238DD"/>
    <w:rsid w:val="29CF038E"/>
    <w:rsid w:val="2A38A5D2"/>
    <w:rsid w:val="2A6FBBE9"/>
    <w:rsid w:val="2A90FA11"/>
    <w:rsid w:val="2B88C1A9"/>
    <w:rsid w:val="2B9E5D36"/>
    <w:rsid w:val="2C0C23C2"/>
    <w:rsid w:val="2C365EBD"/>
    <w:rsid w:val="2CCE2D73"/>
    <w:rsid w:val="2D1715D9"/>
    <w:rsid w:val="2D3A2D97"/>
    <w:rsid w:val="2D62F1A1"/>
    <w:rsid w:val="2DC4801C"/>
    <w:rsid w:val="2E3BBC32"/>
    <w:rsid w:val="2E8F7372"/>
    <w:rsid w:val="2EC9193F"/>
    <w:rsid w:val="2F3BA528"/>
    <w:rsid w:val="2F40CF2C"/>
    <w:rsid w:val="2FE3752D"/>
    <w:rsid w:val="3029CCE2"/>
    <w:rsid w:val="3034F6C6"/>
    <w:rsid w:val="3141E8BB"/>
    <w:rsid w:val="314FC2EE"/>
    <w:rsid w:val="328849FF"/>
    <w:rsid w:val="32951988"/>
    <w:rsid w:val="3302909D"/>
    <w:rsid w:val="33920D26"/>
    <w:rsid w:val="36274EC8"/>
    <w:rsid w:val="36D19B6E"/>
    <w:rsid w:val="376279B8"/>
    <w:rsid w:val="389BCA17"/>
    <w:rsid w:val="391C0502"/>
    <w:rsid w:val="39C95C17"/>
    <w:rsid w:val="3AA6185D"/>
    <w:rsid w:val="3B54683D"/>
    <w:rsid w:val="3C497A01"/>
    <w:rsid w:val="3C52122D"/>
    <w:rsid w:val="3D29ACD3"/>
    <w:rsid w:val="3E2D49D7"/>
    <w:rsid w:val="3E779D9B"/>
    <w:rsid w:val="3F5E4904"/>
    <w:rsid w:val="4043C57D"/>
    <w:rsid w:val="4140A3EB"/>
    <w:rsid w:val="41453677"/>
    <w:rsid w:val="4263792B"/>
    <w:rsid w:val="4268B973"/>
    <w:rsid w:val="42BA3074"/>
    <w:rsid w:val="43E66A44"/>
    <w:rsid w:val="446E5EE9"/>
    <w:rsid w:val="44751D7F"/>
    <w:rsid w:val="44C9560C"/>
    <w:rsid w:val="45AAADFF"/>
    <w:rsid w:val="466CAF4C"/>
    <w:rsid w:val="469FBFC3"/>
    <w:rsid w:val="46B30701"/>
    <w:rsid w:val="46B7FF2F"/>
    <w:rsid w:val="46C312E8"/>
    <w:rsid w:val="46E00483"/>
    <w:rsid w:val="476BE385"/>
    <w:rsid w:val="47E1A84E"/>
    <w:rsid w:val="486B6063"/>
    <w:rsid w:val="4A3DB25B"/>
    <w:rsid w:val="4AA91B07"/>
    <w:rsid w:val="4AB66467"/>
    <w:rsid w:val="4B096EFF"/>
    <w:rsid w:val="4B8BBECE"/>
    <w:rsid w:val="4BE07328"/>
    <w:rsid w:val="4D620BDF"/>
    <w:rsid w:val="4DF81DBE"/>
    <w:rsid w:val="4E15D8A7"/>
    <w:rsid w:val="4E52B03A"/>
    <w:rsid w:val="4EB1F4E5"/>
    <w:rsid w:val="52FEE557"/>
    <w:rsid w:val="539F10D2"/>
    <w:rsid w:val="54C71BC2"/>
    <w:rsid w:val="5654A6A4"/>
    <w:rsid w:val="565CC600"/>
    <w:rsid w:val="5661782F"/>
    <w:rsid w:val="56F64F8B"/>
    <w:rsid w:val="56FC09AF"/>
    <w:rsid w:val="5739F04C"/>
    <w:rsid w:val="57B3DCDB"/>
    <w:rsid w:val="57CDBA5D"/>
    <w:rsid w:val="57D61FB8"/>
    <w:rsid w:val="59E6753B"/>
    <w:rsid w:val="5AF78D75"/>
    <w:rsid w:val="5BB293E8"/>
    <w:rsid w:val="5BD7AD19"/>
    <w:rsid w:val="5BF9115F"/>
    <w:rsid w:val="5C3E9FC6"/>
    <w:rsid w:val="5CD710A5"/>
    <w:rsid w:val="5D5BB6DE"/>
    <w:rsid w:val="5E1306E5"/>
    <w:rsid w:val="5E818176"/>
    <w:rsid w:val="5EC23790"/>
    <w:rsid w:val="5FFF96EE"/>
    <w:rsid w:val="61AC0351"/>
    <w:rsid w:val="62715C69"/>
    <w:rsid w:val="62E395A0"/>
    <w:rsid w:val="634A8BA1"/>
    <w:rsid w:val="63D317BE"/>
    <w:rsid w:val="641FC962"/>
    <w:rsid w:val="64A75960"/>
    <w:rsid w:val="65BACF7A"/>
    <w:rsid w:val="662D8E34"/>
    <w:rsid w:val="66872491"/>
    <w:rsid w:val="67FBB8EC"/>
    <w:rsid w:val="691301FF"/>
    <w:rsid w:val="69695CDB"/>
    <w:rsid w:val="6A236F69"/>
    <w:rsid w:val="6A321A8A"/>
    <w:rsid w:val="6AAD5D47"/>
    <w:rsid w:val="6B0DA013"/>
    <w:rsid w:val="6B42CE1D"/>
    <w:rsid w:val="6B898B74"/>
    <w:rsid w:val="6D9CAD1B"/>
    <w:rsid w:val="6DCAA6BC"/>
    <w:rsid w:val="6E087A6E"/>
    <w:rsid w:val="6E1BCB0B"/>
    <w:rsid w:val="6E43BE6A"/>
    <w:rsid w:val="6E602A82"/>
    <w:rsid w:val="6FF51FC0"/>
    <w:rsid w:val="70DF6291"/>
    <w:rsid w:val="71905013"/>
    <w:rsid w:val="72040AEC"/>
    <w:rsid w:val="72900436"/>
    <w:rsid w:val="7404998C"/>
    <w:rsid w:val="742B3D1F"/>
    <w:rsid w:val="7442079C"/>
    <w:rsid w:val="74608CCE"/>
    <w:rsid w:val="74937E9D"/>
    <w:rsid w:val="74D2E5E6"/>
    <w:rsid w:val="74F20290"/>
    <w:rsid w:val="75DF39BE"/>
    <w:rsid w:val="762C5009"/>
    <w:rsid w:val="7865E36D"/>
    <w:rsid w:val="79E1038D"/>
    <w:rsid w:val="7A4677EC"/>
    <w:rsid w:val="7A51810D"/>
    <w:rsid w:val="7A91842E"/>
    <w:rsid w:val="7AF9F61F"/>
    <w:rsid w:val="7B676B32"/>
    <w:rsid w:val="7D8011E7"/>
    <w:rsid w:val="7EB6D290"/>
    <w:rsid w:val="7EE7FF35"/>
    <w:rsid w:val="7FB3B0FE"/>
    <w:rsid w:val="7FDEB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0F88C"/>
  <w15:docId w15:val="{46236F93-C08B-4D71-B5AB-F08561A8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60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p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DA3002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31F6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122E4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FE7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">
    <w:name w:val="InfoBlue Char"/>
    <w:link w:val="InfoBlue"/>
    <w:rsid w:val="00DA3002"/>
    <w:rPr>
      <w:rFonts w:ascii="Arial" w:hAnsi="Arial" w:cs="Arial"/>
      <w:snapToGrid w:val="0"/>
      <w:lang w:eastAsia="en-US"/>
    </w:rPr>
  </w:style>
  <w:style w:type="character" w:customStyle="1" w:styleId="Ttulo2Char">
    <w:name w:val="Título 2 Char"/>
    <w:link w:val="Ttulo2"/>
    <w:rsid w:val="00E713A1"/>
    <w:rPr>
      <w:rFonts w:ascii="Arial" w:hAnsi="Arial"/>
      <w:b/>
      <w:bCs/>
      <w:snapToGrid w:val="0"/>
      <w:lang w:val="en-US" w:eastAsia="en-US"/>
    </w:rPr>
  </w:style>
  <w:style w:type="character" w:customStyle="1" w:styleId="Ttulo1Char">
    <w:name w:val="Título 1 Char"/>
    <w:link w:val="Ttulo1"/>
    <w:rsid w:val="00E713A1"/>
    <w:rPr>
      <w:rFonts w:ascii="Arial" w:hAnsi="Arial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na\Downloads\Gradua&#231;&#227;o\2016-1\Engenharia%20da%20Computa&#231;&#227;o\Templates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Especificação%20de%20Caso%20de%20Uso</Template>
  <TotalTime>3</TotalTime>
  <Pages>17</Pages>
  <Words>3617</Words>
  <Characters>19533</Characters>
  <Application>Microsoft Office Word</Application>
  <DocSecurity>0</DocSecurity>
  <Lines>162</Lines>
  <Paragraphs>46</Paragraphs>
  <ScaleCrop>false</ScaleCrop>
  <Company>&lt;Nome da Empresa&gt;</Company>
  <LinksUpToDate>false</LinksUpToDate>
  <CharactersWithSpaces>23104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Regina</dc:creator>
  <cp:keywords/>
  <cp:lastModifiedBy>Rodrigo Munch</cp:lastModifiedBy>
  <cp:revision>2</cp:revision>
  <dcterms:created xsi:type="dcterms:W3CDTF">2023-05-11T22:08:00Z</dcterms:created>
  <dcterms:modified xsi:type="dcterms:W3CDTF">2023-05-11T22:08:00Z</dcterms:modified>
</cp:coreProperties>
</file>